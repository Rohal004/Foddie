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tasks/documenttasks1.xml" ContentType="application/vnd.ms-office.documenttasks+xml"/>
  <Override PartName="/word/intelligence2.xml" ContentType="application/vnd.ms-office.intelligence2+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A6C3E22" w14:textId="2843E090" w:rsidR="001273C1" w:rsidRPr="008114FD" w:rsidRDefault="005924B9" w:rsidP="008114FD">
      <w:pPr>
        <w:pStyle w:val="Title"/>
      </w:pPr>
      <w:r>
        <w:t>Fo</w:t>
      </w:r>
      <w:r w:rsidR="00C91D95">
        <w:t>d</w:t>
      </w:r>
      <w:r>
        <w:t>die.</w:t>
      </w:r>
    </w:p>
    <w:p w14:paraId="05989352" w14:textId="1A2255C9" w:rsidR="003C6569" w:rsidRPr="008114FD" w:rsidRDefault="005924B9" w:rsidP="008114FD">
      <w:pPr>
        <w:pStyle w:val="Title"/>
      </w:pPr>
      <w:r>
        <w:t>A Food delivery app</w:t>
      </w:r>
    </w:p>
    <w:p w14:paraId="495852A8" w14:textId="77777777" w:rsidR="001302C2" w:rsidRDefault="001302C2" w:rsidP="001302C2"/>
    <w:p w14:paraId="5C67D4C4" w14:textId="77777777" w:rsidR="001302C2" w:rsidRDefault="001302C2" w:rsidP="001302C2"/>
    <w:p w14:paraId="165A45F6" w14:textId="77777777" w:rsidR="001302C2" w:rsidRPr="001302C2" w:rsidRDefault="001302C2" w:rsidP="001302C2"/>
    <w:p w14:paraId="203AB148" w14:textId="77777777" w:rsidR="001302C2" w:rsidRPr="001302C2" w:rsidRDefault="001302C2" w:rsidP="001302C2"/>
    <w:p w14:paraId="06AFD281" w14:textId="77777777" w:rsidR="00E0401F" w:rsidRPr="008114FD" w:rsidRDefault="00E0401F" w:rsidP="008114FD">
      <w:pPr>
        <w:pStyle w:val="Title"/>
      </w:pPr>
    </w:p>
    <w:p w14:paraId="222B4CF2" w14:textId="77777777" w:rsidR="001302C2" w:rsidRDefault="001302C2" w:rsidP="008F0570"/>
    <w:p w14:paraId="7233AE96" w14:textId="77777777" w:rsidR="002F615D" w:rsidRDefault="002F615D" w:rsidP="008F0570"/>
    <w:p w14:paraId="43BDA60E" w14:textId="77777777" w:rsidR="002F615D" w:rsidRDefault="002F615D" w:rsidP="008F0570"/>
    <w:p w14:paraId="5D9840C6" w14:textId="77777777" w:rsidR="001302C2" w:rsidRDefault="001302C2" w:rsidP="008F0570"/>
    <w:p w14:paraId="34F9D607" w14:textId="77777777" w:rsidR="001302C2" w:rsidRDefault="001302C2" w:rsidP="008F0570"/>
    <w:p w14:paraId="6F94AC2C" w14:textId="77777777" w:rsidR="00D1199A" w:rsidRDefault="00D1199A" w:rsidP="008F0570"/>
    <w:tbl>
      <w:tblPr>
        <w:tblStyle w:val="TipTable"/>
        <w:tblW w:w="5000" w:type="pct"/>
        <w:tblCellMar>
          <w:top w:w="0" w:type="dxa"/>
        </w:tblCellMar>
        <w:tblLook w:val="04A0" w:firstRow="1" w:lastRow="0" w:firstColumn="1" w:lastColumn="0" w:noHBand="0" w:noVBand="1"/>
        <w:tblDescription w:val="Layout table"/>
      </w:tblPr>
      <w:tblGrid>
        <w:gridCol w:w="1007"/>
        <w:gridCol w:w="8353"/>
      </w:tblGrid>
      <w:tr w:rsidR="00D1199A" w14:paraId="104D5659" w14:textId="77777777" w:rsidTr="00D94ADB">
        <w:trPr>
          <w:trHeight w:val="414"/>
        </w:trPr>
        <w:tc>
          <w:tcPr>
            <w:cnfStyle w:val="001000000000" w:firstRow="0" w:lastRow="0" w:firstColumn="1" w:lastColumn="0" w:oddVBand="0" w:evenVBand="0" w:oddHBand="0" w:evenHBand="0" w:firstRowFirstColumn="0" w:firstRowLastColumn="0" w:lastRowFirstColumn="0" w:lastRowLastColumn="0"/>
            <w:tcW w:w="538" w:type="pct"/>
            <w:shd w:val="clear" w:color="auto" w:fill="auto"/>
            <w:vAlign w:val="bottom"/>
          </w:tcPr>
          <w:p w14:paraId="359E07D3" w14:textId="77777777" w:rsidR="00D1199A" w:rsidRDefault="00D1199A" w:rsidP="00D94ADB">
            <w:pPr>
              <w:spacing w:line="288" w:lineRule="auto"/>
              <w:jc w:val="left"/>
            </w:pPr>
            <w:r w:rsidRPr="001302C2">
              <w:rPr>
                <w:noProof/>
              </w:rPr>
              <mc:AlternateContent>
                <mc:Choice Requires="wpg">
                  <w:drawing>
                    <wp:inline distT="0" distB="0" distL="0" distR="0" wp14:anchorId="563192BB" wp14:editId="46D6F636">
                      <wp:extent cx="632460" cy="274320"/>
                      <wp:effectExtent l="0" t="0" r="0" b="0"/>
                      <wp:docPr id="76" name="Group 75">
                        <a:extLst xmlns:a="http://schemas.openxmlformats.org/drawingml/2006/main">
                          <a:ext uri="{FF2B5EF4-FFF2-40B4-BE49-F238E27FC236}">
                            <a16:creationId xmlns:a16="http://schemas.microsoft.com/office/drawing/2014/main" id="{FD173446-8580-4A15-A616-F07836A668F2}"/>
                          </a:ext>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632460" cy="274320"/>
                                <a:chOff x="0" y="0"/>
                                <a:chExt cx="632460" cy="274320"/>
                              </a:xfrm>
                            </wpg:grpSpPr>
                            <wps:wsp>
                              <wps:cNvPr id="981706790" name="Rounded Rectangle 981706790">
                                <a:extLst>
                                  <a:ext uri="{FF2B5EF4-FFF2-40B4-BE49-F238E27FC236}">
                                    <a16:creationId xmlns:a16="http://schemas.microsoft.com/office/drawing/2014/main" id="{B96BFBB2-3BE4-47B8-17CF-8BEDC4FB4371}"/>
                                  </a:ext>
                                </a:extLst>
                              </wps:cNvPr>
                              <wps:cNvSpPr>
                                <a:spLocks noChangeAspect="1"/>
                              </wps:cNvSpPr>
                              <wps:spPr>
                                <a:xfrm>
                                  <a:off x="0" y="0"/>
                                  <a:ext cx="632460" cy="274320"/>
                                </a:xfrm>
                                <a:prstGeom prst="roundRect">
                                  <a:avLst>
                                    <a:gd name="adj" fmla="val 50000"/>
                                  </a:avLst>
                                </a:prstGeom>
                                <a:solidFill>
                                  <a:schemeClr val="tx1"/>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1062024935" name="Graphic 73" descr="Arrow Right outline">
                                <a:extLst>
                                  <a:ext uri="{FF2B5EF4-FFF2-40B4-BE49-F238E27FC236}">
                                    <a16:creationId xmlns:a16="http://schemas.microsoft.com/office/drawing/2014/main" id="{10128D31-BDB6-102B-3DB3-E2A12141CE2D}"/>
                                  </a:ext>
                                </a:extLst>
                              </wps:cNvPr>
                              <wps:cNvSpPr/>
                              <wps:spPr>
                                <a:xfrm>
                                  <a:off x="116205" y="61018"/>
                                  <a:ext cx="400049" cy="152400"/>
                                </a:xfrm>
                                <a:custGeom>
                                  <a:avLst/>
                                  <a:gdLst>
                                    <a:gd name="connsiteX0" fmla="*/ 327217 w 400049"/>
                                    <a:gd name="connsiteY0" fmla="*/ 1337 h 152400"/>
                                    <a:gd name="connsiteX1" fmla="*/ 320483 w 400049"/>
                                    <a:gd name="connsiteY1" fmla="*/ 1454 h 152400"/>
                                    <a:gd name="connsiteX2" fmla="*/ 320483 w 400049"/>
                                    <a:gd name="connsiteY2" fmla="*/ 8071 h 152400"/>
                                    <a:gd name="connsiteX3" fmla="*/ 383710 w 400049"/>
                                    <a:gd name="connsiteY3" fmla="*/ 71298 h 152400"/>
                                    <a:gd name="connsiteX4" fmla="*/ 383709 w 400049"/>
                                    <a:gd name="connsiteY4" fmla="*/ 71365 h 152400"/>
                                    <a:gd name="connsiteX5" fmla="*/ 383677 w 400049"/>
                                    <a:gd name="connsiteY5" fmla="*/ 71379 h 152400"/>
                                    <a:gd name="connsiteX6" fmla="*/ 4763 w 400049"/>
                                    <a:gd name="connsiteY6" fmla="*/ 71379 h 152400"/>
                                    <a:gd name="connsiteX7" fmla="*/ 0 w 400049"/>
                                    <a:gd name="connsiteY7" fmla="*/ 76142 h 152400"/>
                                    <a:gd name="connsiteX8" fmla="*/ 4763 w 400049"/>
                                    <a:gd name="connsiteY8" fmla="*/ 80904 h 152400"/>
                                    <a:gd name="connsiteX9" fmla="*/ 383677 w 400049"/>
                                    <a:gd name="connsiteY9" fmla="*/ 80904 h 152400"/>
                                    <a:gd name="connsiteX10" fmla="*/ 383724 w 400049"/>
                                    <a:gd name="connsiteY10" fmla="*/ 80952 h 152400"/>
                                    <a:gd name="connsiteX11" fmla="*/ 383710 w 400049"/>
                                    <a:gd name="connsiteY11" fmla="*/ 80985 h 152400"/>
                                    <a:gd name="connsiteX12" fmla="*/ 320483 w 400049"/>
                                    <a:gd name="connsiteY12" fmla="*/ 144212 h 152400"/>
                                    <a:gd name="connsiteX13" fmla="*/ 320366 w 400049"/>
                                    <a:gd name="connsiteY13" fmla="*/ 150946 h 152400"/>
                                    <a:gd name="connsiteX14" fmla="*/ 327100 w 400049"/>
                                    <a:gd name="connsiteY14" fmla="*/ 151063 h 152400"/>
                                    <a:gd name="connsiteX15" fmla="*/ 327217 w 400049"/>
                                    <a:gd name="connsiteY15" fmla="*/ 150946 h 152400"/>
                                    <a:gd name="connsiteX16" fmla="*/ 398655 w 400049"/>
                                    <a:gd name="connsiteY16" fmla="*/ 79509 h 152400"/>
                                    <a:gd name="connsiteX17" fmla="*/ 398655 w 400049"/>
                                    <a:gd name="connsiteY17" fmla="*/ 72774 h 1524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400049" h="152400">
                                      <a:moveTo>
                                        <a:pt x="327217" y="1337"/>
                                      </a:moveTo>
                                      <a:cubicBezTo>
                                        <a:pt x="325325" y="-490"/>
                                        <a:pt x="322310" y="-438"/>
                                        <a:pt x="320483" y="1454"/>
                                      </a:cubicBezTo>
                                      <a:cubicBezTo>
                                        <a:pt x="318700" y="3300"/>
                                        <a:pt x="318700" y="6226"/>
                                        <a:pt x="320483" y="8071"/>
                                      </a:cubicBezTo>
                                      <a:lnTo>
                                        <a:pt x="383710" y="71298"/>
                                      </a:lnTo>
                                      <a:cubicBezTo>
                                        <a:pt x="383728" y="71317"/>
                                        <a:pt x="383728" y="71347"/>
                                        <a:pt x="383709" y="71365"/>
                                      </a:cubicBezTo>
                                      <a:cubicBezTo>
                                        <a:pt x="383700" y="71374"/>
                                        <a:pt x="383689" y="71379"/>
                                        <a:pt x="383677" y="71379"/>
                                      </a:cubicBezTo>
                                      <a:lnTo>
                                        <a:pt x="4763" y="71379"/>
                                      </a:lnTo>
                                      <a:cubicBezTo>
                                        <a:pt x="2132" y="71379"/>
                                        <a:pt x="0" y="73511"/>
                                        <a:pt x="0" y="76142"/>
                                      </a:cubicBezTo>
                                      <a:cubicBezTo>
                                        <a:pt x="0" y="78772"/>
                                        <a:pt x="2132" y="80904"/>
                                        <a:pt x="4763" y="80904"/>
                                      </a:cubicBezTo>
                                      <a:lnTo>
                                        <a:pt x="383677" y="80904"/>
                                      </a:lnTo>
                                      <a:cubicBezTo>
                                        <a:pt x="383703" y="80905"/>
                                        <a:pt x="383724" y="80926"/>
                                        <a:pt x="383724" y="80952"/>
                                      </a:cubicBezTo>
                                      <a:cubicBezTo>
                                        <a:pt x="383723" y="80965"/>
                                        <a:pt x="383718" y="80976"/>
                                        <a:pt x="383710" y="80985"/>
                                      </a:cubicBezTo>
                                      <a:lnTo>
                                        <a:pt x="320483" y="144212"/>
                                      </a:lnTo>
                                      <a:cubicBezTo>
                                        <a:pt x="318591" y="146039"/>
                                        <a:pt x="318538" y="149054"/>
                                        <a:pt x="320366" y="150946"/>
                                      </a:cubicBezTo>
                                      <a:cubicBezTo>
                                        <a:pt x="322193" y="152838"/>
                                        <a:pt x="325208" y="152891"/>
                                        <a:pt x="327100" y="151063"/>
                                      </a:cubicBezTo>
                                      <a:cubicBezTo>
                                        <a:pt x="327140" y="151025"/>
                                        <a:pt x="327179" y="150986"/>
                                        <a:pt x="327217" y="150946"/>
                                      </a:cubicBezTo>
                                      <a:lnTo>
                                        <a:pt x="398655" y="79509"/>
                                      </a:lnTo>
                                      <a:cubicBezTo>
                                        <a:pt x="400514" y="77649"/>
                                        <a:pt x="400514" y="74634"/>
                                        <a:pt x="398655" y="72774"/>
                                      </a:cubicBezTo>
                                      <a:close/>
                                    </a:path>
                                  </a:pathLst>
                                </a:custGeom>
                                <a:solidFill>
                                  <a:schemeClr val="bg1"/>
                                </a:solidFill>
                                <a:ln w="4763"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227EB16" id="Group 75" o:spid="_x0000_s1026" alt="&quot;&quot;" style="width:49.8pt;height:21.6pt;mso-position-horizontal-relative:char;mso-position-vertical-relative:line" coordsize="6324,27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">
                      <v:roundrect id="Rounded Rectangle 981706790" o:spid="_x0000_s1027" style="position:absolute;width:6324;height:2743;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" fillcolor="black [3213]" stroked="f" strokeweight="1pt">
                        <v:stroke joinstyle="miter"/>
                        <o:lock v:ext="edit" aspectratio="t"/>
                      </v:roundrect>
                      <v:shape id="Graphic 73" o:spid="_x0000_s1028" alt="Arrow Right outline" style="position:absolute;left:1162;top:610;width:4000;height:1524;visibility:visible;mso-wrap-style:square;v-text-anchor:middle" coordsize="400049,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" path="m327217,1337v-1892,-1827,-4907,-1775,-6734,117c318700,3300,318700,6226,320483,8071r63227,63227c383728,71317,383728,71347,383709,71365v-9,9,-20,14,-32,14l4763,71379c2132,71379,,73511,,76142v,2630,2132,4762,4763,4762l383677,80904v26,1,47,22,47,48c383723,80965,383718,80976,383710,80985r-63227,63227c318591,146039,318538,149054,320366,150946v1827,1892,4842,1945,6734,117c327140,151025,327179,150986,327217,150946l398655,79509v1859,-1860,1859,-4875,,-6735l327217,1337xe" fillcolor="white [3212]" stroked="f" strokeweight=".1323mm">
                        <v:stroke joinstyle="miter"/>
                        <v:path arrowok="t" o:connecttype="custom" o:connectlocs="327217,1337;320483,1454;320483,8071;383710,71298;383709,71365;383677,71379;4763,71379;0,76142;4763,80904;383677,80904;383724,80952;383710,80985;320483,144212;320366,150946;327100,151063;327217,150946;398655,79509;398655,72774" o:connectangles="0,0,0,0,0,0,0,0,0,0,0,0,0,0,0,0,0,0"/>
                      </v:shape>
                      <w10:anchorlock/>
                    </v:group>
                  </w:pict>
                </mc:Fallback>
              </mc:AlternateContent>
            </w:r>
          </w:p>
        </w:tc>
        <w:tc>
          <w:tcPr>
            <w:tcW w:w="4462" w:type="pct"/>
            <w:shd w:val="clear" w:color="auto" w:fill="auto"/>
            <w:vAlign w:val="center"/>
          </w:tcPr>
          <w:p w14:paraId="0A9EFC9A" w14:textId="463EE80A" w:rsidR="00D1199A" w:rsidRPr="00D1199A" w:rsidRDefault="00D94ADB" w:rsidP="00D94ADB">
            <w:pPr>
              <w:pStyle w:val="Subtitle"/>
              <w:cnfStyle w:val="000000000000" w:firstRow="0" w:lastRow="0" w:firstColumn="0" w:lastColumn="0" w:oddVBand="0" w:evenVBand="0" w:oddHBand="0" w:evenHBand="0" w:firstRowFirstColumn="0" w:firstRowLastColumn="0" w:lastRowFirstColumn="0" w:lastRowLastColumn="0"/>
            </w:pPr>
            <w:r w:rsidRPr="00D94ADB">
              <w:t>Fr</w:t>
            </w:r>
            <w:r w:rsidR="005924B9">
              <w:t>om</w:t>
            </w:r>
            <w:r w:rsidRPr="00D94ADB">
              <w:t xml:space="preserve"> </w:t>
            </w:r>
            <w:r w:rsidR="005924B9">
              <w:t>Rohal jamal (22sw031) and malhar (22sw104)</w:t>
            </w:r>
          </w:p>
        </w:tc>
      </w:tr>
    </w:tbl>
    <w:p w14:paraId="01F642DE" w14:textId="77777777" w:rsidR="00D94ADB" w:rsidRDefault="00D94ADB" w:rsidP="00D1199A">
      <w:pPr>
        <w:pStyle w:val="FootnoteText"/>
        <w:rPr>
          <w:sz w:val="6"/>
          <w:szCs w:val="6"/>
        </w:rPr>
      </w:pPr>
    </w:p>
    <w:p w14:paraId="5F6FEA68" w14:textId="77777777" w:rsidR="00D94ADB" w:rsidRDefault="00D94ADB" w:rsidP="00D1199A">
      <w:pPr>
        <w:pStyle w:val="FootnoteText"/>
        <w:rPr>
          <w:sz w:val="6"/>
          <w:szCs w:val="6"/>
        </w:rPr>
        <w:sectPr w:rsidR="00D94ADB" w:rsidSect="009B3E44">
          <w:footerReference w:type="even" r:id="rId10"/>
          <w:footerReference w:type="default" r:id="rId11"/>
          <w:headerReference w:type="first" r:id="rId12"/>
          <w:pgSz w:w="12240" w:h="15840" w:code="1"/>
          <w:pgMar w:top="720" w:right="1440" w:bottom="288" w:left="1440" w:header="720" w:footer="144" w:gutter="0"/>
          <w:cols w:space="720"/>
          <w:titlePg/>
          <w:docGrid w:linePitch="360"/>
        </w:sectPr>
      </w:pPr>
    </w:p>
    <w:p w14:paraId="6380749E" w14:textId="77777777" w:rsidR="005140CB" w:rsidRPr="00D1199A" w:rsidRDefault="005140CB" w:rsidP="00D1199A">
      <w:pPr>
        <w:pStyle w:val="FootnoteText"/>
        <w:rPr>
          <w:sz w:val="6"/>
          <w:szCs w:val="6"/>
        </w:rPr>
      </w:pPr>
    </w:p>
    <w:tbl>
      <w:tblPr>
        <w:tblStyle w:val="TipTable"/>
        <w:tblW w:w="5000" w:type="pct"/>
        <w:jc w:val="center"/>
        <w:tblCellMar>
          <w:top w:w="0" w:type="dxa"/>
        </w:tblCellMar>
        <w:tblLook w:val="04A0" w:firstRow="1" w:lastRow="0" w:firstColumn="1" w:lastColumn="0" w:noHBand="0" w:noVBand="1"/>
        <w:tblDescription w:val="Layout table"/>
      </w:tblPr>
      <w:tblGrid>
        <w:gridCol w:w="9360"/>
      </w:tblGrid>
      <w:tr w:rsidR="00282FBE" w14:paraId="72EDDF83" w14:textId="77777777" w:rsidTr="00282FBE">
        <w:trPr>
          <w:trHeight w:val="720"/>
          <w:jc w:val="center"/>
        </w:trPr>
        <w:tc>
          <w:tcPr>
            <w:cnfStyle w:val="001000000000" w:firstRow="0" w:lastRow="0" w:firstColumn="1" w:lastColumn="0" w:oddVBand="0" w:evenVBand="0" w:oddHBand="0" w:evenHBand="0" w:firstRowFirstColumn="0" w:firstRowLastColumn="0" w:lastRowFirstColumn="0" w:lastRowLastColumn="0"/>
            <w:tcW w:w="5000" w:type="pct"/>
            <w:shd w:val="clear" w:color="auto" w:fill="auto"/>
          </w:tcPr>
          <w:p w14:paraId="7CDE303F" w14:textId="4F0AB81F" w:rsidR="00282FBE" w:rsidRDefault="00282FBE" w:rsidP="00282FBE">
            <w:pPr>
              <w:pStyle w:val="TipText"/>
              <w:jc w:val="left"/>
            </w:pPr>
          </w:p>
        </w:tc>
      </w:tr>
    </w:tbl>
    <w:p w14:paraId="2AA4A3E5" w14:textId="77777777" w:rsidR="001273C1" w:rsidRPr="001302C2" w:rsidRDefault="00E2134A" w:rsidP="001302C2">
      <w:pPr>
        <w:pStyle w:val="Heading1"/>
      </w:pPr>
      <w:r w:rsidRPr="001302C2">
        <w:rPr>
          <w:noProof/>
        </w:rPr>
        <mc:AlternateContent>
          <mc:Choice Requires="wpg">
            <w:drawing>
              <wp:inline distT="0" distB="0" distL="0" distR="0" wp14:anchorId="3FB05B85" wp14:editId="6BB3D85A">
                <wp:extent cx="632460" cy="274320"/>
                <wp:effectExtent l="0" t="0" r="0" b="0"/>
                <wp:docPr id="2129056342" name="Group 75">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632460" cy="274320"/>
                          <a:chOff x="0" y="0"/>
                          <a:chExt cx="632460" cy="274320"/>
                        </a:xfrm>
                      </wpg:grpSpPr>
                      <wps:wsp>
                        <wps:cNvPr id="1387525094" name="Rounded Rectangle 1387525094"/>
                        <wps:cNvSpPr>
                          <a:spLocks noChangeAspect="1"/>
                        </wps:cNvSpPr>
                        <wps:spPr>
                          <a:xfrm>
                            <a:off x="0" y="0"/>
                            <a:ext cx="632460" cy="274320"/>
                          </a:xfrm>
                          <a:prstGeom prst="roundRect">
                            <a:avLst>
                              <a:gd name="adj" fmla="val 50000"/>
                            </a:avLst>
                          </a:prstGeom>
                          <a:solidFill>
                            <a:schemeClr val="tx1"/>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1679637208" name="Graphic 73" descr="Arrow Right outline"/>
                        <wps:cNvSpPr/>
                        <wps:spPr>
                          <a:xfrm>
                            <a:off x="116205" y="61018"/>
                            <a:ext cx="400049" cy="152400"/>
                          </a:xfrm>
                          <a:custGeom>
                            <a:avLst/>
                            <a:gdLst>
                              <a:gd name="connsiteX0" fmla="*/ 327217 w 400049"/>
                              <a:gd name="connsiteY0" fmla="*/ 1337 h 152400"/>
                              <a:gd name="connsiteX1" fmla="*/ 320483 w 400049"/>
                              <a:gd name="connsiteY1" fmla="*/ 1454 h 152400"/>
                              <a:gd name="connsiteX2" fmla="*/ 320483 w 400049"/>
                              <a:gd name="connsiteY2" fmla="*/ 8071 h 152400"/>
                              <a:gd name="connsiteX3" fmla="*/ 383710 w 400049"/>
                              <a:gd name="connsiteY3" fmla="*/ 71298 h 152400"/>
                              <a:gd name="connsiteX4" fmla="*/ 383709 w 400049"/>
                              <a:gd name="connsiteY4" fmla="*/ 71365 h 152400"/>
                              <a:gd name="connsiteX5" fmla="*/ 383677 w 400049"/>
                              <a:gd name="connsiteY5" fmla="*/ 71379 h 152400"/>
                              <a:gd name="connsiteX6" fmla="*/ 4763 w 400049"/>
                              <a:gd name="connsiteY6" fmla="*/ 71379 h 152400"/>
                              <a:gd name="connsiteX7" fmla="*/ 0 w 400049"/>
                              <a:gd name="connsiteY7" fmla="*/ 76142 h 152400"/>
                              <a:gd name="connsiteX8" fmla="*/ 4763 w 400049"/>
                              <a:gd name="connsiteY8" fmla="*/ 80904 h 152400"/>
                              <a:gd name="connsiteX9" fmla="*/ 383677 w 400049"/>
                              <a:gd name="connsiteY9" fmla="*/ 80904 h 152400"/>
                              <a:gd name="connsiteX10" fmla="*/ 383724 w 400049"/>
                              <a:gd name="connsiteY10" fmla="*/ 80952 h 152400"/>
                              <a:gd name="connsiteX11" fmla="*/ 383710 w 400049"/>
                              <a:gd name="connsiteY11" fmla="*/ 80985 h 152400"/>
                              <a:gd name="connsiteX12" fmla="*/ 320483 w 400049"/>
                              <a:gd name="connsiteY12" fmla="*/ 144212 h 152400"/>
                              <a:gd name="connsiteX13" fmla="*/ 320366 w 400049"/>
                              <a:gd name="connsiteY13" fmla="*/ 150946 h 152400"/>
                              <a:gd name="connsiteX14" fmla="*/ 327100 w 400049"/>
                              <a:gd name="connsiteY14" fmla="*/ 151063 h 152400"/>
                              <a:gd name="connsiteX15" fmla="*/ 327217 w 400049"/>
                              <a:gd name="connsiteY15" fmla="*/ 150946 h 152400"/>
                              <a:gd name="connsiteX16" fmla="*/ 398655 w 400049"/>
                              <a:gd name="connsiteY16" fmla="*/ 79509 h 152400"/>
                              <a:gd name="connsiteX17" fmla="*/ 398655 w 400049"/>
                              <a:gd name="connsiteY17" fmla="*/ 72774 h 1524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400049" h="152400">
                                <a:moveTo>
                                  <a:pt x="327217" y="1337"/>
                                </a:moveTo>
                                <a:cubicBezTo>
                                  <a:pt x="325325" y="-490"/>
                                  <a:pt x="322310" y="-438"/>
                                  <a:pt x="320483" y="1454"/>
                                </a:cubicBezTo>
                                <a:cubicBezTo>
                                  <a:pt x="318700" y="3300"/>
                                  <a:pt x="318700" y="6226"/>
                                  <a:pt x="320483" y="8071"/>
                                </a:cubicBezTo>
                                <a:lnTo>
                                  <a:pt x="383710" y="71298"/>
                                </a:lnTo>
                                <a:cubicBezTo>
                                  <a:pt x="383728" y="71317"/>
                                  <a:pt x="383728" y="71347"/>
                                  <a:pt x="383709" y="71365"/>
                                </a:cubicBezTo>
                                <a:cubicBezTo>
                                  <a:pt x="383700" y="71374"/>
                                  <a:pt x="383689" y="71379"/>
                                  <a:pt x="383677" y="71379"/>
                                </a:cubicBezTo>
                                <a:lnTo>
                                  <a:pt x="4763" y="71379"/>
                                </a:lnTo>
                                <a:cubicBezTo>
                                  <a:pt x="2132" y="71379"/>
                                  <a:pt x="0" y="73511"/>
                                  <a:pt x="0" y="76142"/>
                                </a:cubicBezTo>
                                <a:cubicBezTo>
                                  <a:pt x="0" y="78772"/>
                                  <a:pt x="2132" y="80904"/>
                                  <a:pt x="4763" y="80904"/>
                                </a:cubicBezTo>
                                <a:lnTo>
                                  <a:pt x="383677" y="80904"/>
                                </a:lnTo>
                                <a:cubicBezTo>
                                  <a:pt x="383703" y="80905"/>
                                  <a:pt x="383724" y="80926"/>
                                  <a:pt x="383724" y="80952"/>
                                </a:cubicBezTo>
                                <a:cubicBezTo>
                                  <a:pt x="383723" y="80965"/>
                                  <a:pt x="383718" y="80976"/>
                                  <a:pt x="383710" y="80985"/>
                                </a:cubicBezTo>
                                <a:lnTo>
                                  <a:pt x="320483" y="144212"/>
                                </a:lnTo>
                                <a:cubicBezTo>
                                  <a:pt x="318591" y="146039"/>
                                  <a:pt x="318538" y="149054"/>
                                  <a:pt x="320366" y="150946"/>
                                </a:cubicBezTo>
                                <a:cubicBezTo>
                                  <a:pt x="322193" y="152838"/>
                                  <a:pt x="325208" y="152891"/>
                                  <a:pt x="327100" y="151063"/>
                                </a:cubicBezTo>
                                <a:cubicBezTo>
                                  <a:pt x="327140" y="151025"/>
                                  <a:pt x="327179" y="150986"/>
                                  <a:pt x="327217" y="150946"/>
                                </a:cubicBezTo>
                                <a:lnTo>
                                  <a:pt x="398655" y="79509"/>
                                </a:lnTo>
                                <a:cubicBezTo>
                                  <a:pt x="400514" y="77649"/>
                                  <a:pt x="400514" y="74634"/>
                                  <a:pt x="398655" y="72774"/>
                                </a:cubicBezTo>
                                <a:close/>
                              </a:path>
                            </a:pathLst>
                          </a:custGeom>
                          <a:solidFill>
                            <a:schemeClr val="bg1"/>
                          </a:solidFill>
                          <a:ln w="4763"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D9355F0" id="Group 75" o:spid="_x0000_s1026" alt="&quot;&quot;" style="width:49.8pt;height:21.6pt;mso-position-horizontal-relative:char;mso-position-vertical-relative:line" coordsize="6324,27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">
                <v:roundrect id="Rounded Rectangle 1387525094" o:spid="_x0000_s1027" style="position:absolute;width:6324;height:2743;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" fillcolor="black [3213]" stroked="f" strokeweight="1pt">
                  <v:stroke joinstyle="miter"/>
                  <o:lock v:ext="edit" aspectratio="t"/>
                </v:roundrect>
                <v:shape id="Graphic 73" o:spid="_x0000_s1028" alt="Arrow Right outline" style="position:absolute;left:1162;top:610;width:4000;height:1524;visibility:visible;mso-wrap-style:square;v-text-anchor:middle" coordsize="400049,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" path="m327217,1337v-1892,-1827,-4907,-1775,-6734,117c318700,3300,318700,6226,320483,8071r63227,63227c383728,71317,383728,71347,383709,71365v-9,9,-20,14,-32,14l4763,71379c2132,71379,,73511,,76142v,2630,2132,4762,4763,4762l383677,80904v26,1,47,22,47,48c383723,80965,383718,80976,383710,80985r-63227,63227c318591,146039,318538,149054,320366,150946v1827,1892,4842,1945,6734,117c327140,151025,327179,150986,327217,150946l398655,79509v1859,-1860,1859,-4875,,-6735l327217,1337xe" fillcolor="white [3212]" stroked="f" strokeweight=".1323mm">
                  <v:stroke joinstyle="miter"/>
                  <v:path arrowok="t" o:connecttype="custom" o:connectlocs="327217,1337;320483,1454;320483,8071;383710,71298;383709,71365;383677,71379;4763,71379;0,76142;4763,80904;383677,80904;383724,80952;383710,80985;320483,144212;320366,150946;327100,151063;327217,150946;398655,79509;398655,72774" o:connectangles="0,0,0,0,0,0,0,0,0,0,0,0,0,0,0,0,0,0"/>
                </v:shape>
                <w10:anchorlock/>
              </v:group>
            </w:pict>
          </mc:Fallback>
        </mc:AlternateContent>
      </w:r>
      <w:r w:rsidR="00674240">
        <w:tab/>
      </w:r>
      <w:r w:rsidR="00D94ADB" w:rsidRPr="00D94ADB">
        <w:t>Overview</w:t>
      </w:r>
    </w:p>
    <w:tbl>
      <w:tblPr>
        <w:tblStyle w:val="TipTable"/>
        <w:tblW w:w="5000" w:type="pct"/>
        <w:tblCellMar>
          <w:top w:w="0" w:type="dxa"/>
        </w:tblCellMar>
        <w:tblLook w:val="04A0" w:firstRow="1" w:lastRow="0" w:firstColumn="1" w:lastColumn="0" w:noHBand="0" w:noVBand="1"/>
        <w:tblDescription w:val="Layout table"/>
      </w:tblPr>
      <w:tblGrid>
        <w:gridCol w:w="9360"/>
      </w:tblGrid>
      <w:tr w:rsidR="00282FBE" w14:paraId="1DEEB872" w14:textId="77777777" w:rsidTr="00282FBE">
        <w:tc>
          <w:tcPr>
            <w:cnfStyle w:val="001000000000" w:firstRow="0" w:lastRow="0" w:firstColumn="1" w:lastColumn="0" w:oddVBand="0" w:evenVBand="0" w:oddHBand="0" w:evenHBand="0" w:firstRowFirstColumn="0" w:firstRowLastColumn="0" w:lastRowFirstColumn="0" w:lastRowLastColumn="0"/>
            <w:tcW w:w="5000" w:type="pct"/>
            <w:shd w:val="clear" w:color="auto" w:fill="auto"/>
          </w:tcPr>
          <w:p w14:paraId="0930530C" w14:textId="11F26E46" w:rsidR="00282FBE" w:rsidRDefault="00282FBE" w:rsidP="00282FBE">
            <w:pPr>
              <w:pStyle w:val="TipText"/>
              <w:jc w:val="left"/>
            </w:pPr>
          </w:p>
        </w:tc>
      </w:tr>
    </w:tbl>
    <w:p w14:paraId="6D0FF26E" w14:textId="1C7D293B" w:rsidR="004D5A6F" w:rsidRPr="004D5A6F" w:rsidRDefault="004D5A6F" w:rsidP="004D5A6F">
      <w:pPr>
        <w:rPr>
          <w:lang w:val="en-PK"/>
        </w:rPr>
      </w:pPr>
      <w:r w:rsidRPr="004D5A6F">
        <w:rPr>
          <w:lang w:val="en-PK"/>
        </w:rPr>
        <w:t>Foodie is a Flutter mobile app for browsing and ordering food — it provides a menu, cart, checkout, payment flow and user profile/auth screens.</w:t>
      </w:r>
    </w:p>
    <w:p w14:paraId="6A26B305" w14:textId="17D4542F" w:rsidR="00017EFD" w:rsidRDefault="00017EFD"/>
    <w:p w14:paraId="69AEBD33" w14:textId="3DFE44C3" w:rsidR="001273C1" w:rsidRPr="00EA37D0" w:rsidRDefault="004D5A6F">
      <w:pPr>
        <w:pStyle w:val="Heading2"/>
        <w:rPr>
          <w:sz w:val="32"/>
          <w:szCs w:val="32"/>
        </w:rPr>
      </w:pPr>
      <w:r w:rsidRPr="00EA37D0">
        <w:rPr>
          <w:sz w:val="32"/>
          <w:szCs w:val="32"/>
        </w:rPr>
        <w:t>Problem Identification</w:t>
      </w:r>
    </w:p>
    <w:tbl>
      <w:tblPr>
        <w:tblStyle w:val="TipTable"/>
        <w:tblW w:w="4999" w:type="pct"/>
        <w:tblCellMar>
          <w:top w:w="0" w:type="dxa"/>
        </w:tblCellMar>
        <w:tblLook w:val="04A0" w:firstRow="1" w:lastRow="0" w:firstColumn="1" w:lastColumn="0" w:noHBand="0" w:noVBand="1"/>
        <w:tblDescription w:val="Layout table"/>
      </w:tblPr>
      <w:tblGrid>
        <w:gridCol w:w="9358"/>
      </w:tblGrid>
      <w:tr w:rsidR="00282FBE" w14:paraId="00B05120" w14:textId="77777777" w:rsidTr="00282FBE">
        <w:tc>
          <w:tcPr>
            <w:cnfStyle w:val="001000000000" w:firstRow="0" w:lastRow="0" w:firstColumn="1" w:lastColumn="0" w:oddVBand="0" w:evenVBand="0" w:oddHBand="0" w:evenHBand="0" w:firstRowFirstColumn="0" w:firstRowLastColumn="0" w:lastRowFirstColumn="0" w:lastRowLastColumn="0"/>
            <w:tcW w:w="5000" w:type="pct"/>
            <w:shd w:val="clear" w:color="auto" w:fill="auto"/>
          </w:tcPr>
          <w:p w14:paraId="6F9D4D6D" w14:textId="18FEA8FF" w:rsidR="00282FBE" w:rsidRPr="003C62EB" w:rsidRDefault="00282FBE" w:rsidP="00282FBE">
            <w:pPr>
              <w:pStyle w:val="TipText"/>
              <w:jc w:val="left"/>
            </w:pPr>
          </w:p>
        </w:tc>
      </w:tr>
    </w:tbl>
    <w:p w14:paraId="788EF148" w14:textId="77777777" w:rsidR="004D5A6F" w:rsidRPr="004D5A6F" w:rsidRDefault="004D5A6F" w:rsidP="004D5A6F">
      <w:pPr>
        <w:pStyle w:val="ListBullet"/>
        <w:rPr>
          <w:rFonts w:eastAsia="Times New Roman"/>
          <w:lang w:val="en-PK" w:eastAsia="en-PK"/>
        </w:rPr>
      </w:pPr>
      <w:r w:rsidRPr="004D5A6F">
        <w:rPr>
          <w:rFonts w:eastAsia="Times New Roman"/>
          <w:lang w:val="en-PK" w:eastAsia="en-PK"/>
        </w:rPr>
        <w:t>Provide a cross-platform, responsive MVP for browsing and purchasing food items.</w:t>
      </w:r>
    </w:p>
    <w:p w14:paraId="003B68C7" w14:textId="77777777" w:rsidR="004D5A6F" w:rsidRPr="004D5A6F" w:rsidRDefault="004D5A6F" w:rsidP="004D5A6F">
      <w:pPr>
        <w:pStyle w:val="ListBullet"/>
        <w:rPr>
          <w:rFonts w:eastAsia="Times New Roman"/>
          <w:lang w:val="en-PK" w:eastAsia="en-PK"/>
        </w:rPr>
      </w:pPr>
      <w:r w:rsidRPr="004D5A6F">
        <w:rPr>
          <w:rFonts w:eastAsia="Times New Roman"/>
          <w:lang w:val="en-PK" w:eastAsia="en-PK"/>
        </w:rPr>
        <w:t>Enable simple onboarding and session handling with local-only authentication.</w:t>
      </w:r>
    </w:p>
    <w:p w14:paraId="78D3F243" w14:textId="77777777" w:rsidR="004D5A6F" w:rsidRPr="004D5A6F" w:rsidRDefault="004D5A6F" w:rsidP="004D5A6F">
      <w:pPr>
        <w:pStyle w:val="ListBullet"/>
        <w:rPr>
          <w:rFonts w:eastAsia="Times New Roman"/>
          <w:lang w:val="en-PK" w:eastAsia="en-PK"/>
        </w:rPr>
      </w:pPr>
      <w:r w:rsidRPr="004D5A6F">
        <w:rPr>
          <w:rFonts w:eastAsia="Times New Roman"/>
          <w:lang w:val="en-PK" w:eastAsia="en-PK"/>
        </w:rPr>
        <w:t>Maintain consistent state (cart, auth) via providers with local persistence.</w:t>
      </w:r>
    </w:p>
    <w:p w14:paraId="3B2ADC4F" w14:textId="77777777" w:rsidR="004D5A6F" w:rsidRPr="004D5A6F" w:rsidRDefault="004D5A6F" w:rsidP="004D5A6F">
      <w:pPr>
        <w:pStyle w:val="ListBullet"/>
        <w:rPr>
          <w:rFonts w:eastAsia="Times New Roman"/>
          <w:lang w:val="en-PK" w:eastAsia="en-PK"/>
        </w:rPr>
      </w:pPr>
      <w:r w:rsidRPr="004D5A6F">
        <w:rPr>
          <w:rFonts w:eastAsia="Times New Roman"/>
          <w:lang w:val="en-PK" w:eastAsia="en-PK"/>
        </w:rPr>
        <w:t>Offer a streamlined cart-to-checkout flow with simulated payment.</w:t>
      </w:r>
    </w:p>
    <w:p w14:paraId="0724FC4A" w14:textId="1CDD9C05" w:rsidR="00D94ADB" w:rsidRPr="004D5A6F" w:rsidRDefault="004D5A6F" w:rsidP="004D5A6F">
      <w:pPr>
        <w:pStyle w:val="ListBullet"/>
        <w:rPr>
          <w:rFonts w:eastAsia="Times New Roman"/>
          <w:lang w:val="en-PK" w:eastAsia="en-PK"/>
        </w:rPr>
      </w:pPr>
      <w:r w:rsidRPr="004D5A6F">
        <w:rPr>
          <w:rFonts w:eastAsia="Times New Roman"/>
          <w:lang w:val="en-PK" w:eastAsia="en-PK"/>
        </w:rPr>
        <w:t>Prioritize speed and simplicity over backend complexity, suitable for demos/learning.</w:t>
      </w:r>
    </w:p>
    <w:p w14:paraId="55A77615" w14:textId="6A717715" w:rsidR="001273C1" w:rsidRPr="00EA37D0" w:rsidRDefault="004D5A6F" w:rsidP="004D5A6F">
      <w:pPr>
        <w:pStyle w:val="Heading2"/>
        <w:rPr>
          <w:sz w:val="32"/>
          <w:szCs w:val="32"/>
        </w:rPr>
      </w:pPr>
      <w:r w:rsidRPr="00EA37D0">
        <w:rPr>
          <w:sz w:val="32"/>
          <w:szCs w:val="32"/>
        </w:rPr>
        <w:t>Proposed</w:t>
      </w:r>
      <w:r w:rsidR="00D94ADB" w:rsidRPr="00EA37D0">
        <w:rPr>
          <w:sz w:val="32"/>
          <w:szCs w:val="32"/>
        </w:rPr>
        <w:t xml:space="preserve"> solution</w:t>
      </w:r>
    </w:p>
    <w:tbl>
      <w:tblPr>
        <w:tblStyle w:val="TipTable"/>
        <w:tblW w:w="5000" w:type="pct"/>
        <w:tblCellMar>
          <w:top w:w="0" w:type="dxa"/>
        </w:tblCellMar>
        <w:tblLook w:val="04A0" w:firstRow="1" w:lastRow="0" w:firstColumn="1" w:lastColumn="0" w:noHBand="0" w:noVBand="1"/>
        <w:tblDescription w:val="Layout table"/>
      </w:tblPr>
      <w:tblGrid>
        <w:gridCol w:w="9360"/>
      </w:tblGrid>
      <w:tr w:rsidR="00282FBE" w14:paraId="3FA0D0E4" w14:textId="77777777" w:rsidTr="00282FBE">
        <w:tc>
          <w:tcPr>
            <w:cnfStyle w:val="001000000000" w:firstRow="0" w:lastRow="0" w:firstColumn="1" w:lastColumn="0" w:oddVBand="0" w:evenVBand="0" w:oddHBand="0" w:evenHBand="0" w:firstRowFirstColumn="0" w:firstRowLastColumn="0" w:lastRowFirstColumn="0" w:lastRowLastColumn="0"/>
            <w:tcW w:w="5000" w:type="pct"/>
            <w:shd w:val="clear" w:color="auto" w:fill="auto"/>
          </w:tcPr>
          <w:p w14:paraId="730C3CFA" w14:textId="77777777" w:rsidR="00282FBE" w:rsidRDefault="004D5A6F" w:rsidP="00282FBE">
            <w:pPr>
              <w:pStyle w:val="TipText"/>
              <w:jc w:val="left"/>
            </w:pPr>
            <w:r>
              <w:t xml:space="preserve">For the </w:t>
            </w:r>
            <w:proofErr w:type="gramStart"/>
            <w:r>
              <w:t>problem</w:t>
            </w:r>
            <w:proofErr w:type="gramEnd"/>
            <w:r>
              <w:t xml:space="preserve"> which </w:t>
            </w:r>
            <w:proofErr w:type="gramStart"/>
            <w:r>
              <w:t>is  identified</w:t>
            </w:r>
            <w:proofErr w:type="gramEnd"/>
            <w:r>
              <w:t xml:space="preserve"> above, we have developed a mobile app which is far better but simple and easy to use.</w:t>
            </w:r>
          </w:p>
          <w:p w14:paraId="1469F320" w14:textId="1D27083C" w:rsidR="004D5A6F" w:rsidRPr="00EA37D0" w:rsidRDefault="004D5A6F" w:rsidP="00EA37D0">
            <w:pPr>
              <w:pStyle w:val="Heading2"/>
              <w:jc w:val="left"/>
              <w:rPr>
                <w:sz w:val="28"/>
                <w:szCs w:val="28"/>
              </w:rPr>
            </w:pPr>
            <w:r w:rsidRPr="00EA37D0">
              <w:rPr>
                <w:sz w:val="28"/>
                <w:szCs w:val="28"/>
              </w:rPr>
              <w:t>Main Objectives:</w:t>
            </w:r>
            <w:r w:rsidR="00EA37D0" w:rsidRPr="00EA37D0">
              <w:rPr>
                <w:sz w:val="28"/>
                <w:szCs w:val="28"/>
              </w:rPr>
              <w:t xml:space="preserve"> </w:t>
            </w:r>
          </w:p>
        </w:tc>
      </w:tr>
    </w:tbl>
    <w:p w14:paraId="2E47AB41" w14:textId="77777777" w:rsidR="005C2A9F" w:rsidRPr="005C2A9F" w:rsidRDefault="005C2A9F" w:rsidP="005C2A9F">
      <w:pPr>
        <w:pStyle w:val="ListBullet"/>
        <w:rPr>
          <w:rFonts w:eastAsia="Times New Roman"/>
          <w:lang w:val="en-PK" w:eastAsia="en-PK"/>
        </w:rPr>
      </w:pPr>
      <w:r w:rsidRPr="005C2A9F">
        <w:rPr>
          <w:rFonts w:eastAsia="Times New Roman"/>
          <w:lang w:val="en-PK" w:eastAsia="en-PK"/>
        </w:rPr>
        <w:t>Deliver a cross-platform, user-friendly food shopping experience from discovery to checkout.</w:t>
      </w:r>
    </w:p>
    <w:p w14:paraId="388A3046" w14:textId="77777777" w:rsidR="005C2A9F" w:rsidRPr="005C2A9F" w:rsidRDefault="005C2A9F" w:rsidP="005C2A9F">
      <w:pPr>
        <w:pStyle w:val="ListBullet"/>
        <w:rPr>
          <w:rFonts w:eastAsia="Times New Roman"/>
          <w:lang w:val="en-PK" w:eastAsia="en-PK"/>
        </w:rPr>
      </w:pPr>
      <w:r w:rsidRPr="005C2A9F">
        <w:rPr>
          <w:rFonts w:eastAsia="Times New Roman"/>
          <w:lang w:val="en-PK" w:eastAsia="en-PK"/>
        </w:rPr>
        <w:t>Provide reliable session and cart persistence without relying on a backend.</w:t>
      </w:r>
    </w:p>
    <w:p w14:paraId="537152F4" w14:textId="77777777" w:rsidR="005C2A9F" w:rsidRPr="005C2A9F" w:rsidRDefault="005C2A9F" w:rsidP="005C2A9F">
      <w:pPr>
        <w:pStyle w:val="ListBullet"/>
        <w:rPr>
          <w:rFonts w:eastAsia="Times New Roman"/>
          <w:lang w:val="en-PK" w:eastAsia="en-PK"/>
        </w:rPr>
      </w:pPr>
      <w:r w:rsidRPr="005C2A9F">
        <w:rPr>
          <w:rFonts w:eastAsia="Times New Roman"/>
          <w:lang w:val="en-PK" w:eastAsia="en-PK"/>
        </w:rPr>
        <w:t>Ensure a consistent, responsive interface across mobile and desktop.</w:t>
      </w:r>
    </w:p>
    <w:p w14:paraId="2065D641" w14:textId="77777777" w:rsidR="005C2A9F" w:rsidRPr="005C2A9F" w:rsidRDefault="005C2A9F" w:rsidP="005C2A9F">
      <w:pPr>
        <w:pStyle w:val="ListBullet"/>
        <w:rPr>
          <w:rFonts w:eastAsia="Times New Roman"/>
          <w:lang w:val="en-PK" w:eastAsia="en-PK"/>
        </w:rPr>
      </w:pPr>
      <w:r w:rsidRPr="005C2A9F">
        <w:rPr>
          <w:rFonts w:eastAsia="Times New Roman"/>
          <w:lang w:val="en-PK" w:eastAsia="en-PK"/>
        </w:rPr>
        <w:t>Keep the system simple yet extensible for future integration with real services.</w:t>
      </w:r>
    </w:p>
    <w:p w14:paraId="177A927F" w14:textId="6F1FEDB5" w:rsidR="00D94ADB" w:rsidRPr="00EA37D0" w:rsidRDefault="005C2A9F" w:rsidP="00EA37D0">
      <w:pPr>
        <w:pStyle w:val="Heading2"/>
        <w:rPr>
          <w:sz w:val="32"/>
          <w:szCs w:val="32"/>
        </w:rPr>
      </w:pPr>
      <w:r w:rsidRPr="00EA37D0">
        <w:rPr>
          <w:sz w:val="28"/>
          <w:szCs w:val="28"/>
        </w:rPr>
        <w:t>Key Functionalities:</w:t>
      </w:r>
      <w:r w:rsidR="00EA37D0" w:rsidRPr="00EA37D0">
        <w:rPr>
          <w:sz w:val="32"/>
          <w:szCs w:val="32"/>
        </w:rPr>
        <w:t xml:space="preserve"> </w:t>
      </w:r>
    </w:p>
    <w:p w14:paraId="2FC5FCB3" w14:textId="77777777" w:rsidR="005C2A9F" w:rsidRPr="005C2A9F" w:rsidRDefault="005C2A9F" w:rsidP="005C2A9F">
      <w:pPr>
        <w:pStyle w:val="ListBullet"/>
        <w:rPr>
          <w:rFonts w:eastAsia="Times New Roman"/>
          <w:lang w:val="en-PK" w:eastAsia="en-PK"/>
        </w:rPr>
      </w:pPr>
      <w:r w:rsidRPr="005C2A9F">
        <w:rPr>
          <w:rFonts w:eastAsia="Times New Roman"/>
          <w:lang w:val="en-PK" w:eastAsia="en-PK"/>
        </w:rPr>
        <w:t>Onboarding and identity: Guided splash, login, and signup with clear session handling.</w:t>
      </w:r>
    </w:p>
    <w:p w14:paraId="5F880829" w14:textId="77777777" w:rsidR="005C2A9F" w:rsidRPr="005C2A9F" w:rsidRDefault="005C2A9F" w:rsidP="005C2A9F">
      <w:pPr>
        <w:pStyle w:val="ListBullet"/>
        <w:rPr>
          <w:rFonts w:eastAsia="Times New Roman"/>
          <w:lang w:val="en-PK" w:eastAsia="en-PK"/>
        </w:rPr>
      </w:pPr>
      <w:r w:rsidRPr="005C2A9F">
        <w:rPr>
          <w:rFonts w:eastAsia="Times New Roman"/>
          <w:lang w:val="en-PK" w:eastAsia="en-PK"/>
        </w:rPr>
        <w:t xml:space="preserve">Product discovery: Curated </w:t>
      </w:r>
      <w:proofErr w:type="spellStart"/>
      <w:r w:rsidRPr="005C2A9F">
        <w:rPr>
          <w:rFonts w:eastAsia="Times New Roman"/>
          <w:lang w:val="en-PK" w:eastAsia="en-PK"/>
        </w:rPr>
        <w:t>catalog</w:t>
      </w:r>
      <w:proofErr w:type="spellEnd"/>
      <w:r w:rsidRPr="005C2A9F">
        <w:rPr>
          <w:rFonts w:eastAsia="Times New Roman"/>
          <w:lang w:val="en-PK" w:eastAsia="en-PK"/>
        </w:rPr>
        <w:t xml:space="preserve"> with images, descriptions, and pricing for quick decisions.</w:t>
      </w:r>
    </w:p>
    <w:p w14:paraId="594236BB" w14:textId="77777777" w:rsidR="005C2A9F" w:rsidRPr="005C2A9F" w:rsidRDefault="005C2A9F" w:rsidP="005C2A9F">
      <w:pPr>
        <w:pStyle w:val="ListBullet"/>
        <w:rPr>
          <w:rFonts w:eastAsia="Times New Roman"/>
          <w:lang w:val="en-PK" w:eastAsia="en-PK"/>
        </w:rPr>
      </w:pPr>
      <w:r w:rsidRPr="005C2A9F">
        <w:rPr>
          <w:rFonts w:eastAsia="Times New Roman"/>
          <w:lang w:val="en-PK" w:eastAsia="en-PK"/>
        </w:rPr>
        <w:t>Cart and order flow: Add/remove/update items, view totals, proceed through checkout steps.</w:t>
      </w:r>
    </w:p>
    <w:p w14:paraId="57BE6C2B" w14:textId="77777777" w:rsidR="005C2A9F" w:rsidRPr="005C2A9F" w:rsidRDefault="005C2A9F" w:rsidP="005C2A9F">
      <w:pPr>
        <w:pStyle w:val="ListBullet"/>
        <w:rPr>
          <w:rFonts w:eastAsia="Times New Roman"/>
          <w:lang w:val="en-PK" w:eastAsia="en-PK"/>
        </w:rPr>
      </w:pPr>
      <w:r w:rsidRPr="005C2A9F">
        <w:rPr>
          <w:rFonts w:eastAsia="Times New Roman"/>
          <w:lang w:val="en-PK" w:eastAsia="en-PK"/>
        </w:rPr>
        <w:t>Payment simulation: Clear confirmation, success/failure states, and user feedback.</w:t>
      </w:r>
    </w:p>
    <w:p w14:paraId="6755FB83" w14:textId="77777777" w:rsidR="005C2A9F" w:rsidRPr="005C2A9F" w:rsidRDefault="005C2A9F" w:rsidP="005C2A9F">
      <w:pPr>
        <w:pStyle w:val="ListBullet"/>
        <w:rPr>
          <w:rFonts w:eastAsia="Times New Roman"/>
          <w:lang w:val="en-PK" w:eastAsia="en-PK"/>
        </w:rPr>
      </w:pPr>
      <w:r w:rsidRPr="005C2A9F">
        <w:rPr>
          <w:rFonts w:eastAsia="Times New Roman"/>
          <w:lang w:val="en-PK" w:eastAsia="en-PK"/>
        </w:rPr>
        <w:t>Profile and preferences: Basic user info, logout, and placeholders for future order history.</w:t>
      </w:r>
    </w:p>
    <w:p w14:paraId="7928560A" w14:textId="77777777" w:rsidR="005C2A9F" w:rsidRPr="005C2A9F" w:rsidRDefault="005C2A9F" w:rsidP="005C2A9F">
      <w:pPr>
        <w:pStyle w:val="ListBullet"/>
        <w:rPr>
          <w:rFonts w:eastAsia="Times New Roman"/>
          <w:lang w:val="en-PK" w:eastAsia="en-PK"/>
        </w:rPr>
      </w:pPr>
      <w:r w:rsidRPr="005C2A9F">
        <w:rPr>
          <w:rFonts w:eastAsia="Times New Roman"/>
          <w:lang w:val="en-PK" w:eastAsia="en-PK"/>
        </w:rPr>
        <w:lastRenderedPageBreak/>
        <w:t>Persistence and offline readiness: Retain cart and session across app restarts.</w:t>
      </w:r>
    </w:p>
    <w:p w14:paraId="4453297E" w14:textId="77777777" w:rsidR="005C2A9F" w:rsidRPr="005C2A9F" w:rsidRDefault="005C2A9F" w:rsidP="005C2A9F">
      <w:pPr>
        <w:pStyle w:val="ListBullet"/>
        <w:rPr>
          <w:rFonts w:eastAsia="Times New Roman"/>
          <w:lang w:val="en-PK" w:eastAsia="en-PK"/>
        </w:rPr>
      </w:pPr>
      <w:r w:rsidRPr="005C2A9F">
        <w:rPr>
          <w:rFonts w:eastAsia="Times New Roman"/>
          <w:lang w:val="en-PK" w:eastAsia="en-PK"/>
        </w:rPr>
        <w:t>Responsive experience: Layouts and interactions that adapt to varying screen sizes.</w:t>
      </w:r>
    </w:p>
    <w:p w14:paraId="5452D98B" w14:textId="23B9C6F9" w:rsidR="00D94ADB" w:rsidRDefault="00D94ADB" w:rsidP="005C2A9F">
      <w:pPr>
        <w:pStyle w:val="ListBullet"/>
        <w:numPr>
          <w:ilvl w:val="0"/>
          <w:numId w:val="0"/>
        </w:numPr>
        <w:ind w:left="288"/>
      </w:pPr>
    </w:p>
    <w:p w14:paraId="3C07AB8C" w14:textId="77777777" w:rsidR="005C2A9F" w:rsidRDefault="005C2A9F" w:rsidP="005C2A9F">
      <w:pPr>
        <w:pStyle w:val="ListBullet"/>
        <w:numPr>
          <w:ilvl w:val="0"/>
          <w:numId w:val="0"/>
        </w:numPr>
        <w:ind w:left="288"/>
      </w:pPr>
    </w:p>
    <w:p w14:paraId="3D03A50F" w14:textId="0BC7BFC6" w:rsidR="001273C1" w:rsidRPr="00674240" w:rsidRDefault="00E2134A" w:rsidP="00674240">
      <w:pPr>
        <w:pStyle w:val="Heading1"/>
      </w:pPr>
      <w:r w:rsidRPr="00674240">
        <w:rPr>
          <w:noProof/>
        </w:rPr>
        <mc:AlternateContent>
          <mc:Choice Requires="wpg">
            <w:drawing>
              <wp:inline distT="0" distB="0" distL="0" distR="0" wp14:anchorId="6D7FE922" wp14:editId="5F1FA1AE">
                <wp:extent cx="632460" cy="274320"/>
                <wp:effectExtent l="0" t="0" r="0" b="0"/>
                <wp:docPr id="1395833795" name="Group 75">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632460" cy="274320"/>
                          <a:chOff x="0" y="0"/>
                          <a:chExt cx="632460" cy="274320"/>
                        </a:xfrm>
                      </wpg:grpSpPr>
                      <wps:wsp>
                        <wps:cNvPr id="514602041" name="Rounded Rectangle 514602041"/>
                        <wps:cNvSpPr>
                          <a:spLocks noChangeAspect="1"/>
                        </wps:cNvSpPr>
                        <wps:spPr>
                          <a:xfrm>
                            <a:off x="0" y="0"/>
                            <a:ext cx="632460" cy="274320"/>
                          </a:xfrm>
                          <a:prstGeom prst="roundRect">
                            <a:avLst>
                              <a:gd name="adj" fmla="val 50000"/>
                            </a:avLst>
                          </a:prstGeom>
                          <a:solidFill>
                            <a:schemeClr val="tx1"/>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437545321" name="Graphic 73" descr="Arrow Right outline"/>
                        <wps:cNvSpPr/>
                        <wps:spPr>
                          <a:xfrm>
                            <a:off x="116205" y="61018"/>
                            <a:ext cx="400049" cy="152400"/>
                          </a:xfrm>
                          <a:custGeom>
                            <a:avLst/>
                            <a:gdLst>
                              <a:gd name="connsiteX0" fmla="*/ 327217 w 400049"/>
                              <a:gd name="connsiteY0" fmla="*/ 1337 h 152400"/>
                              <a:gd name="connsiteX1" fmla="*/ 320483 w 400049"/>
                              <a:gd name="connsiteY1" fmla="*/ 1454 h 152400"/>
                              <a:gd name="connsiteX2" fmla="*/ 320483 w 400049"/>
                              <a:gd name="connsiteY2" fmla="*/ 8071 h 152400"/>
                              <a:gd name="connsiteX3" fmla="*/ 383710 w 400049"/>
                              <a:gd name="connsiteY3" fmla="*/ 71298 h 152400"/>
                              <a:gd name="connsiteX4" fmla="*/ 383709 w 400049"/>
                              <a:gd name="connsiteY4" fmla="*/ 71365 h 152400"/>
                              <a:gd name="connsiteX5" fmla="*/ 383677 w 400049"/>
                              <a:gd name="connsiteY5" fmla="*/ 71379 h 152400"/>
                              <a:gd name="connsiteX6" fmla="*/ 4763 w 400049"/>
                              <a:gd name="connsiteY6" fmla="*/ 71379 h 152400"/>
                              <a:gd name="connsiteX7" fmla="*/ 0 w 400049"/>
                              <a:gd name="connsiteY7" fmla="*/ 76142 h 152400"/>
                              <a:gd name="connsiteX8" fmla="*/ 4763 w 400049"/>
                              <a:gd name="connsiteY8" fmla="*/ 80904 h 152400"/>
                              <a:gd name="connsiteX9" fmla="*/ 383677 w 400049"/>
                              <a:gd name="connsiteY9" fmla="*/ 80904 h 152400"/>
                              <a:gd name="connsiteX10" fmla="*/ 383724 w 400049"/>
                              <a:gd name="connsiteY10" fmla="*/ 80952 h 152400"/>
                              <a:gd name="connsiteX11" fmla="*/ 383710 w 400049"/>
                              <a:gd name="connsiteY11" fmla="*/ 80985 h 152400"/>
                              <a:gd name="connsiteX12" fmla="*/ 320483 w 400049"/>
                              <a:gd name="connsiteY12" fmla="*/ 144212 h 152400"/>
                              <a:gd name="connsiteX13" fmla="*/ 320366 w 400049"/>
                              <a:gd name="connsiteY13" fmla="*/ 150946 h 152400"/>
                              <a:gd name="connsiteX14" fmla="*/ 327100 w 400049"/>
                              <a:gd name="connsiteY14" fmla="*/ 151063 h 152400"/>
                              <a:gd name="connsiteX15" fmla="*/ 327217 w 400049"/>
                              <a:gd name="connsiteY15" fmla="*/ 150946 h 152400"/>
                              <a:gd name="connsiteX16" fmla="*/ 398655 w 400049"/>
                              <a:gd name="connsiteY16" fmla="*/ 79509 h 152400"/>
                              <a:gd name="connsiteX17" fmla="*/ 398655 w 400049"/>
                              <a:gd name="connsiteY17" fmla="*/ 72774 h 1524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400049" h="152400">
                                <a:moveTo>
                                  <a:pt x="327217" y="1337"/>
                                </a:moveTo>
                                <a:cubicBezTo>
                                  <a:pt x="325325" y="-490"/>
                                  <a:pt x="322310" y="-438"/>
                                  <a:pt x="320483" y="1454"/>
                                </a:cubicBezTo>
                                <a:cubicBezTo>
                                  <a:pt x="318700" y="3300"/>
                                  <a:pt x="318700" y="6226"/>
                                  <a:pt x="320483" y="8071"/>
                                </a:cubicBezTo>
                                <a:lnTo>
                                  <a:pt x="383710" y="71298"/>
                                </a:lnTo>
                                <a:cubicBezTo>
                                  <a:pt x="383728" y="71317"/>
                                  <a:pt x="383728" y="71347"/>
                                  <a:pt x="383709" y="71365"/>
                                </a:cubicBezTo>
                                <a:cubicBezTo>
                                  <a:pt x="383700" y="71374"/>
                                  <a:pt x="383689" y="71379"/>
                                  <a:pt x="383677" y="71379"/>
                                </a:cubicBezTo>
                                <a:lnTo>
                                  <a:pt x="4763" y="71379"/>
                                </a:lnTo>
                                <a:cubicBezTo>
                                  <a:pt x="2132" y="71379"/>
                                  <a:pt x="0" y="73511"/>
                                  <a:pt x="0" y="76142"/>
                                </a:cubicBezTo>
                                <a:cubicBezTo>
                                  <a:pt x="0" y="78772"/>
                                  <a:pt x="2132" y="80904"/>
                                  <a:pt x="4763" y="80904"/>
                                </a:cubicBezTo>
                                <a:lnTo>
                                  <a:pt x="383677" y="80904"/>
                                </a:lnTo>
                                <a:cubicBezTo>
                                  <a:pt x="383703" y="80905"/>
                                  <a:pt x="383724" y="80926"/>
                                  <a:pt x="383724" y="80952"/>
                                </a:cubicBezTo>
                                <a:cubicBezTo>
                                  <a:pt x="383723" y="80965"/>
                                  <a:pt x="383718" y="80976"/>
                                  <a:pt x="383710" y="80985"/>
                                </a:cubicBezTo>
                                <a:lnTo>
                                  <a:pt x="320483" y="144212"/>
                                </a:lnTo>
                                <a:cubicBezTo>
                                  <a:pt x="318591" y="146039"/>
                                  <a:pt x="318538" y="149054"/>
                                  <a:pt x="320366" y="150946"/>
                                </a:cubicBezTo>
                                <a:cubicBezTo>
                                  <a:pt x="322193" y="152838"/>
                                  <a:pt x="325208" y="152891"/>
                                  <a:pt x="327100" y="151063"/>
                                </a:cubicBezTo>
                                <a:cubicBezTo>
                                  <a:pt x="327140" y="151025"/>
                                  <a:pt x="327179" y="150986"/>
                                  <a:pt x="327217" y="150946"/>
                                </a:cubicBezTo>
                                <a:lnTo>
                                  <a:pt x="398655" y="79509"/>
                                </a:lnTo>
                                <a:cubicBezTo>
                                  <a:pt x="400514" y="77649"/>
                                  <a:pt x="400514" y="74634"/>
                                  <a:pt x="398655" y="72774"/>
                                </a:cubicBezTo>
                                <a:close/>
                              </a:path>
                            </a:pathLst>
                          </a:custGeom>
                          <a:solidFill>
                            <a:schemeClr val="bg1"/>
                          </a:solidFill>
                          <a:ln w="4763"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6F1F336" id="Group 75" o:spid="_x0000_s1026" alt="&quot;&quot;" style="width:49.8pt;height:21.6pt;mso-position-horizontal-relative:char;mso-position-vertical-relative:line" coordsize="6324,27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">
                <v:roundrect id="Rounded Rectangle 514602041" o:spid="_x0000_s1027" style="position:absolute;width:6324;height:2743;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" fillcolor="black [3213]" stroked="f" strokeweight="1pt">
                  <v:stroke joinstyle="miter"/>
                  <o:lock v:ext="edit" aspectratio="t"/>
                </v:roundrect>
                <v:shape id="Graphic 73" o:spid="_x0000_s1028" alt="Arrow Right outline" style="position:absolute;left:1162;top:610;width:4000;height:1524;visibility:visible;mso-wrap-style:square;v-text-anchor:middle" coordsize="400049,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" path="m327217,1337v-1892,-1827,-4907,-1775,-6734,117c318700,3300,318700,6226,320483,8071r63227,63227c383728,71317,383728,71347,383709,71365v-9,9,-20,14,-32,14l4763,71379c2132,71379,,73511,,76142v,2630,2132,4762,4763,4762l383677,80904v26,1,47,22,47,48c383723,80965,383718,80976,383710,80985r-63227,63227c318591,146039,318538,149054,320366,150946v1827,1892,4842,1945,6734,117c327140,151025,327179,150986,327217,150946l398655,79509v1859,-1860,1859,-4875,,-6735l327217,1337xe" fillcolor="white [3212]" stroked="f" strokeweight=".1323mm">
                  <v:stroke joinstyle="miter"/>
                  <v:path arrowok="t" o:connecttype="custom" o:connectlocs="327217,1337;320483,1454;320483,8071;383710,71298;383709,71365;383677,71379;4763,71379;0,76142;4763,80904;383677,80904;383724,80952;383710,80985;320483,144212;320366,150946;327100,151063;327217,150946;398655,79509;398655,72774" o:connectangles="0,0,0,0,0,0,0,0,0,0,0,0,0,0,0,0,0,0"/>
                </v:shape>
                <w10:anchorlock/>
              </v:group>
            </w:pict>
          </mc:Fallback>
        </mc:AlternateContent>
      </w:r>
      <w:r w:rsidR="00674240" w:rsidRPr="00674240">
        <w:tab/>
      </w:r>
      <w:r w:rsidR="005C2A9F">
        <w:t>Project features</w:t>
      </w:r>
    </w:p>
    <w:tbl>
      <w:tblPr>
        <w:tblStyle w:val="TipTable"/>
        <w:tblW w:w="4999" w:type="pct"/>
        <w:tblCellMar>
          <w:top w:w="0" w:type="dxa"/>
        </w:tblCellMar>
        <w:tblLook w:val="04A0" w:firstRow="1" w:lastRow="0" w:firstColumn="1" w:lastColumn="0" w:noHBand="0" w:noVBand="1"/>
        <w:tblDescription w:val="Layout table"/>
      </w:tblPr>
      <w:tblGrid>
        <w:gridCol w:w="9358"/>
      </w:tblGrid>
      <w:tr w:rsidR="00282FBE" w14:paraId="52988DAA" w14:textId="77777777" w:rsidTr="00282FBE">
        <w:tc>
          <w:tcPr>
            <w:cnfStyle w:val="001000000000" w:firstRow="0" w:lastRow="0" w:firstColumn="1" w:lastColumn="0" w:oddVBand="0" w:evenVBand="0" w:oddHBand="0" w:evenHBand="0" w:firstRowFirstColumn="0" w:firstRowLastColumn="0" w:lastRowFirstColumn="0" w:lastRowLastColumn="0"/>
            <w:tcW w:w="5000" w:type="pct"/>
            <w:shd w:val="clear" w:color="auto" w:fill="auto"/>
          </w:tcPr>
          <w:p w14:paraId="1F13B878" w14:textId="4360E6EE" w:rsidR="00282FBE" w:rsidRDefault="00282FBE" w:rsidP="005C2A9F">
            <w:pPr>
              <w:pStyle w:val="TipText"/>
            </w:pPr>
          </w:p>
        </w:tc>
      </w:tr>
    </w:tbl>
    <w:p w14:paraId="417F83D5" w14:textId="72D55B65" w:rsidR="00BB106B" w:rsidRPr="005C2A9F" w:rsidRDefault="005C2A9F" w:rsidP="005C2A9F">
      <w:pPr>
        <w:rPr>
          <w:i/>
          <w:iCs/>
        </w:rPr>
      </w:pPr>
      <w:r w:rsidRPr="005C2A9F">
        <w:rPr>
          <w:i/>
          <w:iCs/>
        </w:rPr>
        <w:t>Foodie is a full-featured Flutter food-ordering app that lets users browse a curated menu with images, add items to a persistent cart, and complete orders through a checkout and payment flow; it includes authentication (signup/login), user profile, and order-related screens (cart, checkout, payment). The app persists data locally using an SQLite-backed service so users can keep carts and preferences across sessions and works offline for basic interactions. State is managed with Provider for predictable UI updates, and the UI is componentized into screens and reusable widgets for easy extension. Developer conveniences include a small test suite, static analysis configuration, and tooling to validate or replace asset images, so the app remains robust against corrupted image files</w:t>
      </w:r>
      <w:r w:rsidR="00D94ADB" w:rsidRPr="005C2A9F">
        <w:rPr>
          <w:i/>
          <w:iCs/>
        </w:rPr>
        <w:t>.</w:t>
      </w:r>
    </w:p>
    <w:p w14:paraId="53F14A62" w14:textId="71C564FE" w:rsidR="001273C1" w:rsidRDefault="001273C1" w:rsidP="00BB106B">
      <w:pPr>
        <w:pStyle w:val="Heading2"/>
      </w:pPr>
    </w:p>
    <w:p w14:paraId="6F47ED59" w14:textId="65A28A7E" w:rsidR="0013590C" w:rsidRPr="00674240" w:rsidRDefault="00E2134A" w:rsidP="00674240">
      <w:pPr>
        <w:pStyle w:val="Heading1"/>
      </w:pPr>
      <w:r w:rsidRPr="00674240">
        <w:rPr>
          <w:noProof/>
        </w:rPr>
        <mc:AlternateContent>
          <mc:Choice Requires="wpg">
            <w:drawing>
              <wp:inline distT="0" distB="0" distL="0" distR="0" wp14:anchorId="5B8A7271" wp14:editId="695537E8">
                <wp:extent cx="632460" cy="274320"/>
                <wp:effectExtent l="0" t="0" r="0" b="0"/>
                <wp:docPr id="642238641" name="Group 75">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632460" cy="274320"/>
                          <a:chOff x="0" y="0"/>
                          <a:chExt cx="632460" cy="274320"/>
                        </a:xfrm>
                      </wpg:grpSpPr>
                      <wps:wsp>
                        <wps:cNvPr id="1511357453" name="Rounded Rectangle 1511357453"/>
                        <wps:cNvSpPr>
                          <a:spLocks noChangeAspect="1"/>
                        </wps:cNvSpPr>
                        <wps:spPr>
                          <a:xfrm>
                            <a:off x="0" y="0"/>
                            <a:ext cx="632460" cy="274320"/>
                          </a:xfrm>
                          <a:prstGeom prst="roundRect">
                            <a:avLst>
                              <a:gd name="adj" fmla="val 50000"/>
                            </a:avLst>
                          </a:prstGeom>
                          <a:solidFill>
                            <a:schemeClr val="tx1"/>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1488771626" name="Graphic 73" descr="Arrow Right outline"/>
                        <wps:cNvSpPr/>
                        <wps:spPr>
                          <a:xfrm>
                            <a:off x="116205" y="61018"/>
                            <a:ext cx="400049" cy="152400"/>
                          </a:xfrm>
                          <a:custGeom>
                            <a:avLst/>
                            <a:gdLst>
                              <a:gd name="connsiteX0" fmla="*/ 327217 w 400049"/>
                              <a:gd name="connsiteY0" fmla="*/ 1337 h 152400"/>
                              <a:gd name="connsiteX1" fmla="*/ 320483 w 400049"/>
                              <a:gd name="connsiteY1" fmla="*/ 1454 h 152400"/>
                              <a:gd name="connsiteX2" fmla="*/ 320483 w 400049"/>
                              <a:gd name="connsiteY2" fmla="*/ 8071 h 152400"/>
                              <a:gd name="connsiteX3" fmla="*/ 383710 w 400049"/>
                              <a:gd name="connsiteY3" fmla="*/ 71298 h 152400"/>
                              <a:gd name="connsiteX4" fmla="*/ 383709 w 400049"/>
                              <a:gd name="connsiteY4" fmla="*/ 71365 h 152400"/>
                              <a:gd name="connsiteX5" fmla="*/ 383677 w 400049"/>
                              <a:gd name="connsiteY5" fmla="*/ 71379 h 152400"/>
                              <a:gd name="connsiteX6" fmla="*/ 4763 w 400049"/>
                              <a:gd name="connsiteY6" fmla="*/ 71379 h 152400"/>
                              <a:gd name="connsiteX7" fmla="*/ 0 w 400049"/>
                              <a:gd name="connsiteY7" fmla="*/ 76142 h 152400"/>
                              <a:gd name="connsiteX8" fmla="*/ 4763 w 400049"/>
                              <a:gd name="connsiteY8" fmla="*/ 80904 h 152400"/>
                              <a:gd name="connsiteX9" fmla="*/ 383677 w 400049"/>
                              <a:gd name="connsiteY9" fmla="*/ 80904 h 152400"/>
                              <a:gd name="connsiteX10" fmla="*/ 383724 w 400049"/>
                              <a:gd name="connsiteY10" fmla="*/ 80952 h 152400"/>
                              <a:gd name="connsiteX11" fmla="*/ 383710 w 400049"/>
                              <a:gd name="connsiteY11" fmla="*/ 80985 h 152400"/>
                              <a:gd name="connsiteX12" fmla="*/ 320483 w 400049"/>
                              <a:gd name="connsiteY12" fmla="*/ 144212 h 152400"/>
                              <a:gd name="connsiteX13" fmla="*/ 320366 w 400049"/>
                              <a:gd name="connsiteY13" fmla="*/ 150946 h 152400"/>
                              <a:gd name="connsiteX14" fmla="*/ 327100 w 400049"/>
                              <a:gd name="connsiteY14" fmla="*/ 151063 h 152400"/>
                              <a:gd name="connsiteX15" fmla="*/ 327217 w 400049"/>
                              <a:gd name="connsiteY15" fmla="*/ 150946 h 152400"/>
                              <a:gd name="connsiteX16" fmla="*/ 398655 w 400049"/>
                              <a:gd name="connsiteY16" fmla="*/ 79509 h 152400"/>
                              <a:gd name="connsiteX17" fmla="*/ 398655 w 400049"/>
                              <a:gd name="connsiteY17" fmla="*/ 72774 h 1524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400049" h="152400">
                                <a:moveTo>
                                  <a:pt x="327217" y="1337"/>
                                </a:moveTo>
                                <a:cubicBezTo>
                                  <a:pt x="325325" y="-490"/>
                                  <a:pt x="322310" y="-438"/>
                                  <a:pt x="320483" y="1454"/>
                                </a:cubicBezTo>
                                <a:cubicBezTo>
                                  <a:pt x="318700" y="3300"/>
                                  <a:pt x="318700" y="6226"/>
                                  <a:pt x="320483" y="8071"/>
                                </a:cubicBezTo>
                                <a:lnTo>
                                  <a:pt x="383710" y="71298"/>
                                </a:lnTo>
                                <a:cubicBezTo>
                                  <a:pt x="383728" y="71317"/>
                                  <a:pt x="383728" y="71347"/>
                                  <a:pt x="383709" y="71365"/>
                                </a:cubicBezTo>
                                <a:cubicBezTo>
                                  <a:pt x="383700" y="71374"/>
                                  <a:pt x="383689" y="71379"/>
                                  <a:pt x="383677" y="71379"/>
                                </a:cubicBezTo>
                                <a:lnTo>
                                  <a:pt x="4763" y="71379"/>
                                </a:lnTo>
                                <a:cubicBezTo>
                                  <a:pt x="2132" y="71379"/>
                                  <a:pt x="0" y="73511"/>
                                  <a:pt x="0" y="76142"/>
                                </a:cubicBezTo>
                                <a:cubicBezTo>
                                  <a:pt x="0" y="78772"/>
                                  <a:pt x="2132" y="80904"/>
                                  <a:pt x="4763" y="80904"/>
                                </a:cubicBezTo>
                                <a:lnTo>
                                  <a:pt x="383677" y="80904"/>
                                </a:lnTo>
                                <a:cubicBezTo>
                                  <a:pt x="383703" y="80905"/>
                                  <a:pt x="383724" y="80926"/>
                                  <a:pt x="383724" y="80952"/>
                                </a:cubicBezTo>
                                <a:cubicBezTo>
                                  <a:pt x="383723" y="80965"/>
                                  <a:pt x="383718" y="80976"/>
                                  <a:pt x="383710" y="80985"/>
                                </a:cubicBezTo>
                                <a:lnTo>
                                  <a:pt x="320483" y="144212"/>
                                </a:lnTo>
                                <a:cubicBezTo>
                                  <a:pt x="318591" y="146039"/>
                                  <a:pt x="318538" y="149054"/>
                                  <a:pt x="320366" y="150946"/>
                                </a:cubicBezTo>
                                <a:cubicBezTo>
                                  <a:pt x="322193" y="152838"/>
                                  <a:pt x="325208" y="152891"/>
                                  <a:pt x="327100" y="151063"/>
                                </a:cubicBezTo>
                                <a:cubicBezTo>
                                  <a:pt x="327140" y="151025"/>
                                  <a:pt x="327179" y="150986"/>
                                  <a:pt x="327217" y="150946"/>
                                </a:cubicBezTo>
                                <a:lnTo>
                                  <a:pt x="398655" y="79509"/>
                                </a:lnTo>
                                <a:cubicBezTo>
                                  <a:pt x="400514" y="77649"/>
                                  <a:pt x="400514" y="74634"/>
                                  <a:pt x="398655" y="72774"/>
                                </a:cubicBezTo>
                                <a:close/>
                              </a:path>
                            </a:pathLst>
                          </a:custGeom>
                          <a:solidFill>
                            <a:schemeClr val="bg1"/>
                          </a:solidFill>
                          <a:ln w="4763"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240B289" id="Group 75" o:spid="_x0000_s1026" alt="&quot;&quot;" style="width:49.8pt;height:21.6pt;mso-position-horizontal-relative:char;mso-position-vertical-relative:line" coordsize="6324,27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">
                <v:roundrect id="Rounded Rectangle 1511357453" o:spid="_x0000_s1027" style="position:absolute;width:6324;height:2743;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" fillcolor="black [3213]" stroked="f" strokeweight="1pt">
                  <v:stroke joinstyle="miter"/>
                  <o:lock v:ext="edit" aspectratio="t"/>
                </v:roundrect>
                <v:shape id="Graphic 73" o:spid="_x0000_s1028" alt="Arrow Right outline" style="position:absolute;left:1162;top:610;width:4000;height:1524;visibility:visible;mso-wrap-style:square;v-text-anchor:middle" coordsize="400049,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" path="m327217,1337v-1892,-1827,-4907,-1775,-6734,117c318700,3300,318700,6226,320483,8071r63227,63227c383728,71317,383728,71347,383709,71365v-9,9,-20,14,-32,14l4763,71379c2132,71379,,73511,,76142v,2630,2132,4762,4763,4762l383677,80904v26,1,47,22,47,48c383723,80965,383718,80976,383710,80985r-63227,63227c318591,146039,318538,149054,320366,150946v1827,1892,4842,1945,6734,117c327140,151025,327179,150986,327217,150946l398655,79509v1859,-1860,1859,-4875,,-6735l327217,1337xe" fillcolor="white [3212]" stroked="f" strokeweight=".1323mm">
                  <v:stroke joinstyle="miter"/>
                  <v:path arrowok="t" o:connecttype="custom" o:connectlocs="327217,1337;320483,1454;320483,8071;383710,71298;383709,71365;383677,71379;4763,71379;0,76142;4763,80904;383677,80904;383724,80952;383710,80985;320483,144212;320366,150946;327100,151063;327217,150946;398655,79509;398655,72774" o:connectangles="0,0,0,0,0,0,0,0,0,0,0,0,0,0,0,0,0,0"/>
                </v:shape>
                <w10:anchorlock/>
              </v:group>
            </w:pict>
          </mc:Fallback>
        </mc:AlternateContent>
      </w:r>
      <w:r w:rsidR="00D94ADB" w:rsidRPr="00674240">
        <w:t xml:space="preserve"> </w:t>
      </w:r>
      <w:r w:rsidR="00674240" w:rsidRPr="00674240">
        <w:tab/>
      </w:r>
      <w:r w:rsidR="005C2A9F">
        <w:t>Data storage (SQLite)</w:t>
      </w:r>
    </w:p>
    <w:tbl>
      <w:tblPr>
        <w:tblStyle w:val="TipTable"/>
        <w:tblW w:w="5000" w:type="pct"/>
        <w:tblCellMar>
          <w:top w:w="0" w:type="dxa"/>
        </w:tblCellMar>
        <w:tblLook w:val="04A0" w:firstRow="1" w:lastRow="0" w:firstColumn="1" w:lastColumn="0" w:noHBand="0" w:noVBand="1"/>
        <w:tblDescription w:val="Layout table"/>
      </w:tblPr>
      <w:tblGrid>
        <w:gridCol w:w="9360"/>
      </w:tblGrid>
      <w:tr w:rsidR="00282FBE" w14:paraId="24BB5CA1" w14:textId="77777777" w:rsidTr="00282FBE">
        <w:tc>
          <w:tcPr>
            <w:cnfStyle w:val="001000000000" w:firstRow="0" w:lastRow="0" w:firstColumn="1" w:lastColumn="0" w:oddVBand="0" w:evenVBand="0" w:oddHBand="0" w:evenHBand="0" w:firstRowFirstColumn="0" w:firstRowLastColumn="0" w:lastRowFirstColumn="0" w:lastRowLastColumn="0"/>
            <w:tcW w:w="5000" w:type="pct"/>
            <w:shd w:val="clear" w:color="auto" w:fill="auto"/>
          </w:tcPr>
          <w:p w14:paraId="356953A9" w14:textId="5EC3E7C7" w:rsidR="00282FBE" w:rsidRDefault="00282FBE" w:rsidP="00282FBE">
            <w:pPr>
              <w:pStyle w:val="TipText"/>
              <w:jc w:val="left"/>
            </w:pPr>
          </w:p>
        </w:tc>
      </w:tr>
    </w:tbl>
    <w:p w14:paraId="42DD44FC" w14:textId="116872F8" w:rsidR="001273C1" w:rsidRDefault="00F37B35" w:rsidP="00F37B35">
      <w:r w:rsidRPr="00F37B35">
        <w:t>I chose SQLite (via a local DB) because Foodie needs fast, reliable, offline-first persistence for core UX — carts, user preferences, and seeded menu data — without depending on network latency, auth, or cloud costs. A local SQL store is lightweight, deterministic, easy to debug and test, and gives instant reads/writes for UI responsiveness (important for cart/checkout flows). It also simplifies privacy and security (sensitive user/order drafts stay on-device until the user submits), removes the need for a backend during early development, and makes seeding/migrations straightforward with minimal infra.</w:t>
      </w:r>
    </w:p>
    <w:p w14:paraId="0217AC8C" w14:textId="5F6E74D6" w:rsidR="00F37B35" w:rsidRPr="00F37B35" w:rsidRDefault="00F37B35" w:rsidP="00F37B35">
      <w:pPr>
        <w:pStyle w:val="ListBullet"/>
        <w:rPr>
          <w:lang w:val="en-PK"/>
        </w:rPr>
      </w:pPr>
      <w:r w:rsidRPr="00F37B35">
        <w:rPr>
          <w:lang w:val="en-PK"/>
        </w:rPr>
        <w:t>SQLite file (on-device): stored at &lt;</w:t>
      </w:r>
      <w:proofErr w:type="spellStart"/>
      <w:r w:rsidRPr="00F37B35">
        <w:rPr>
          <w:lang w:val="en-PK"/>
        </w:rPr>
        <w:t>app_documents</w:t>
      </w:r>
      <w:proofErr w:type="spellEnd"/>
      <w:r w:rsidRPr="00F37B35">
        <w:rPr>
          <w:lang w:val="en-PK"/>
        </w:rPr>
        <w:t>&gt;/</w:t>
      </w:r>
      <w:proofErr w:type="spellStart"/>
      <w:r w:rsidRPr="00F37B35">
        <w:rPr>
          <w:lang w:val="en-PK"/>
        </w:rPr>
        <w:t>foodie.db</w:t>
      </w:r>
      <w:proofErr w:type="spellEnd"/>
      <w:r w:rsidRPr="00F37B35">
        <w:rPr>
          <w:lang w:val="en-PK"/>
        </w:rPr>
        <w:t xml:space="preserve"> (</w:t>
      </w:r>
      <w:proofErr w:type="spellStart"/>
      <w:r w:rsidRPr="00F37B35">
        <w:rPr>
          <w:lang w:val="en-PK"/>
        </w:rPr>
        <w:t>sqflite</w:t>
      </w:r>
      <w:proofErr w:type="spellEnd"/>
      <w:r w:rsidRPr="00F37B35">
        <w:rPr>
          <w:lang w:val="en-PK"/>
        </w:rPr>
        <w:t xml:space="preserve">). Tables: users, foods, orders. Passwords are salted &amp; hashed with </w:t>
      </w:r>
      <w:proofErr w:type="spellStart"/>
      <w:r w:rsidRPr="00F37B35">
        <w:rPr>
          <w:lang w:val="en-PK"/>
        </w:rPr>
        <w:t>bcrypt</w:t>
      </w:r>
      <w:proofErr w:type="spellEnd"/>
      <w:r w:rsidRPr="00F37B35">
        <w:rPr>
          <w:lang w:val="en-PK"/>
        </w:rPr>
        <w:t xml:space="preserve"> before insert; timestamps are stored as integer milliseconds since epoch.</w:t>
      </w:r>
    </w:p>
    <w:p w14:paraId="6F95D98F" w14:textId="77777777" w:rsidR="00F37B35" w:rsidRPr="00F37B35" w:rsidRDefault="00F37B35" w:rsidP="00F37B35">
      <w:pPr>
        <w:pStyle w:val="ListBullet"/>
        <w:rPr>
          <w:rFonts w:eastAsia="Times New Roman"/>
          <w:lang w:val="en-PK" w:eastAsia="en-PK"/>
        </w:rPr>
      </w:pPr>
      <w:r w:rsidRPr="00F37B35">
        <w:rPr>
          <w:rFonts w:eastAsia="Times New Roman"/>
          <w:lang w:val="en-PK" w:eastAsia="en-PK"/>
        </w:rPr>
        <w:t>Table </w:t>
      </w:r>
      <w:r w:rsidRPr="00F37B35">
        <w:rPr>
          <w:rFonts w:ascii="Consolas" w:eastAsia="Times New Roman" w:hAnsi="Consolas" w:cs="Courier New"/>
          <w:color w:val="000000"/>
          <w:szCs w:val="18"/>
          <w:shd w:val="clear" w:color="auto" w:fill="FFFFFF"/>
          <w:lang w:val="en-PK" w:eastAsia="en-PK"/>
        </w:rPr>
        <w:t>users</w:t>
      </w:r>
      <w:r w:rsidRPr="00F37B35">
        <w:rPr>
          <w:rFonts w:eastAsia="Times New Roman"/>
          <w:lang w:val="en-PK" w:eastAsia="en-PK"/>
        </w:rPr>
        <w:t> — purpose: auth &amp; profile storage</w:t>
      </w:r>
    </w:p>
    <w:p w14:paraId="62C842B3" w14:textId="77777777" w:rsidR="00F37B35" w:rsidRPr="00F37B35" w:rsidRDefault="00F37B35" w:rsidP="00F37B35">
      <w:pPr>
        <w:numPr>
          <w:ilvl w:val="1"/>
          <w:numId w:val="2"/>
        </w:numPr>
        <w:shd w:val="clear" w:color="auto" w:fill="000000"/>
        <w:spacing w:before="100" w:beforeAutospacing="1" w:after="100" w:afterAutospacing="1" w:line="240" w:lineRule="auto"/>
        <w:rPr>
          <w:rFonts w:ascii="Segoe UI" w:eastAsia="Times New Roman" w:hAnsi="Segoe UI" w:cs="Segoe UI"/>
          <w:color w:val="FFFFFF"/>
          <w:sz w:val="20"/>
          <w:lang w:val="en-PK" w:eastAsia="en-PK"/>
        </w:rPr>
      </w:pPr>
      <w:r w:rsidRPr="00F37B35">
        <w:rPr>
          <w:rFonts w:ascii="Segoe UI" w:eastAsia="Times New Roman" w:hAnsi="Segoe UI" w:cs="Segoe UI"/>
          <w:color w:val="FFFFFF"/>
          <w:sz w:val="20"/>
          <w:lang w:val="en-PK" w:eastAsia="en-PK"/>
        </w:rPr>
        <w:t>id (INTEGER, PK AUTOINCREMENT) — local user id</w:t>
      </w:r>
    </w:p>
    <w:p w14:paraId="37B3C1B1" w14:textId="77777777" w:rsidR="00F37B35" w:rsidRPr="00F37B35" w:rsidRDefault="00F37B35" w:rsidP="00F37B35">
      <w:pPr>
        <w:numPr>
          <w:ilvl w:val="1"/>
          <w:numId w:val="2"/>
        </w:numPr>
        <w:shd w:val="clear" w:color="auto" w:fill="000000"/>
        <w:spacing w:before="100" w:beforeAutospacing="1" w:after="100" w:afterAutospacing="1" w:line="240" w:lineRule="auto"/>
        <w:rPr>
          <w:rFonts w:ascii="Segoe UI" w:eastAsia="Times New Roman" w:hAnsi="Segoe UI" w:cs="Segoe UI"/>
          <w:color w:val="FFFFFF"/>
          <w:sz w:val="20"/>
          <w:lang w:val="en-PK" w:eastAsia="en-PK"/>
        </w:rPr>
      </w:pPr>
      <w:r w:rsidRPr="00F37B35">
        <w:rPr>
          <w:rFonts w:ascii="Segoe UI" w:eastAsia="Times New Roman" w:hAnsi="Segoe UI" w:cs="Segoe UI"/>
          <w:color w:val="FFFFFF"/>
          <w:sz w:val="20"/>
          <w:lang w:val="en-PK" w:eastAsia="en-PK"/>
        </w:rPr>
        <w:t>email (TEXT, UNIQUE) — login identifier</w:t>
      </w:r>
    </w:p>
    <w:p w14:paraId="061A7607" w14:textId="77777777" w:rsidR="00F37B35" w:rsidRPr="00F37B35" w:rsidRDefault="00F37B35" w:rsidP="00F37B35">
      <w:pPr>
        <w:numPr>
          <w:ilvl w:val="1"/>
          <w:numId w:val="2"/>
        </w:numPr>
        <w:shd w:val="clear" w:color="auto" w:fill="000000"/>
        <w:spacing w:before="100" w:beforeAutospacing="1" w:after="100" w:afterAutospacing="1" w:line="240" w:lineRule="auto"/>
        <w:rPr>
          <w:rFonts w:ascii="Segoe UI" w:eastAsia="Times New Roman" w:hAnsi="Segoe UI" w:cs="Segoe UI"/>
          <w:color w:val="FFFFFF"/>
          <w:sz w:val="20"/>
          <w:lang w:val="en-PK" w:eastAsia="en-PK"/>
        </w:rPr>
      </w:pPr>
      <w:proofErr w:type="spellStart"/>
      <w:r w:rsidRPr="00F37B35">
        <w:rPr>
          <w:rFonts w:ascii="Segoe UI" w:eastAsia="Times New Roman" w:hAnsi="Segoe UI" w:cs="Segoe UI"/>
          <w:color w:val="FFFFFF"/>
          <w:sz w:val="20"/>
          <w:lang w:val="en-PK" w:eastAsia="en-PK"/>
        </w:rPr>
        <w:t>passwordHash</w:t>
      </w:r>
      <w:proofErr w:type="spellEnd"/>
      <w:r w:rsidRPr="00F37B35">
        <w:rPr>
          <w:rFonts w:ascii="Segoe UI" w:eastAsia="Times New Roman" w:hAnsi="Segoe UI" w:cs="Segoe UI"/>
          <w:color w:val="FFFFFF"/>
          <w:sz w:val="20"/>
          <w:lang w:val="en-PK" w:eastAsia="en-PK"/>
        </w:rPr>
        <w:t xml:space="preserve"> (TEXT) — </w:t>
      </w:r>
      <w:proofErr w:type="spellStart"/>
      <w:r w:rsidRPr="00F37B35">
        <w:rPr>
          <w:rFonts w:ascii="Segoe UI" w:eastAsia="Times New Roman" w:hAnsi="Segoe UI" w:cs="Segoe UI"/>
          <w:color w:val="FFFFFF"/>
          <w:sz w:val="20"/>
          <w:lang w:val="en-PK" w:eastAsia="en-PK"/>
        </w:rPr>
        <w:t>bcrypt</w:t>
      </w:r>
      <w:proofErr w:type="spellEnd"/>
      <w:r w:rsidRPr="00F37B35">
        <w:rPr>
          <w:rFonts w:ascii="Segoe UI" w:eastAsia="Times New Roman" w:hAnsi="Segoe UI" w:cs="Segoe UI"/>
          <w:color w:val="FFFFFF"/>
          <w:sz w:val="20"/>
          <w:lang w:val="en-PK" w:eastAsia="en-PK"/>
        </w:rPr>
        <w:t xml:space="preserve"> hash of password</w:t>
      </w:r>
    </w:p>
    <w:p w14:paraId="402E8C09" w14:textId="77777777" w:rsidR="00F37B35" w:rsidRPr="00F37B35" w:rsidRDefault="00F37B35" w:rsidP="00F37B35">
      <w:pPr>
        <w:numPr>
          <w:ilvl w:val="1"/>
          <w:numId w:val="2"/>
        </w:numPr>
        <w:shd w:val="clear" w:color="auto" w:fill="000000"/>
        <w:spacing w:before="100" w:beforeAutospacing="1" w:after="100" w:afterAutospacing="1" w:line="240" w:lineRule="auto"/>
        <w:rPr>
          <w:rFonts w:ascii="Segoe UI" w:eastAsia="Times New Roman" w:hAnsi="Segoe UI" w:cs="Segoe UI"/>
          <w:color w:val="FFFFFF"/>
          <w:sz w:val="20"/>
          <w:lang w:val="en-PK" w:eastAsia="en-PK"/>
        </w:rPr>
      </w:pPr>
      <w:proofErr w:type="spellStart"/>
      <w:r w:rsidRPr="00F37B35">
        <w:rPr>
          <w:rFonts w:ascii="Segoe UI" w:eastAsia="Times New Roman" w:hAnsi="Segoe UI" w:cs="Segoe UI"/>
          <w:color w:val="FFFFFF"/>
          <w:sz w:val="20"/>
          <w:lang w:val="en-PK" w:eastAsia="en-PK"/>
        </w:rPr>
        <w:t>firstName</w:t>
      </w:r>
      <w:proofErr w:type="spellEnd"/>
      <w:r w:rsidRPr="00F37B35">
        <w:rPr>
          <w:rFonts w:ascii="Segoe UI" w:eastAsia="Times New Roman" w:hAnsi="Segoe UI" w:cs="Segoe UI"/>
          <w:color w:val="FFFFFF"/>
          <w:sz w:val="20"/>
          <w:lang w:val="en-PK" w:eastAsia="en-PK"/>
        </w:rPr>
        <w:t xml:space="preserve">, </w:t>
      </w:r>
      <w:proofErr w:type="spellStart"/>
      <w:r w:rsidRPr="00F37B35">
        <w:rPr>
          <w:rFonts w:ascii="Segoe UI" w:eastAsia="Times New Roman" w:hAnsi="Segoe UI" w:cs="Segoe UI"/>
          <w:color w:val="FFFFFF"/>
          <w:sz w:val="20"/>
          <w:lang w:val="en-PK" w:eastAsia="en-PK"/>
        </w:rPr>
        <w:t>lastName</w:t>
      </w:r>
      <w:proofErr w:type="spellEnd"/>
      <w:r w:rsidRPr="00F37B35">
        <w:rPr>
          <w:rFonts w:ascii="Segoe UI" w:eastAsia="Times New Roman" w:hAnsi="Segoe UI" w:cs="Segoe UI"/>
          <w:color w:val="FFFFFF"/>
          <w:sz w:val="20"/>
          <w:lang w:val="en-PK" w:eastAsia="en-PK"/>
        </w:rPr>
        <w:t>, address, city, phone (TEXT) — optional profile/contact fields</w:t>
      </w:r>
    </w:p>
    <w:p w14:paraId="46944FFA" w14:textId="77777777" w:rsidR="00F37B35" w:rsidRPr="00F37B35" w:rsidRDefault="00F37B35" w:rsidP="00F37B35">
      <w:pPr>
        <w:pStyle w:val="ListBullet"/>
        <w:rPr>
          <w:rFonts w:eastAsia="Times New Roman"/>
          <w:lang w:val="en-PK" w:eastAsia="en-PK"/>
        </w:rPr>
      </w:pPr>
      <w:r w:rsidRPr="00F37B35">
        <w:rPr>
          <w:rFonts w:eastAsia="Times New Roman"/>
          <w:lang w:val="en-PK" w:eastAsia="en-PK"/>
        </w:rPr>
        <w:t>Table </w:t>
      </w:r>
      <w:r w:rsidRPr="00F37B35">
        <w:rPr>
          <w:rFonts w:ascii="Consolas" w:eastAsia="Times New Roman" w:hAnsi="Consolas" w:cs="Courier New"/>
          <w:color w:val="000000"/>
          <w:szCs w:val="18"/>
          <w:shd w:val="clear" w:color="auto" w:fill="FFFFFF"/>
          <w:lang w:val="en-PK" w:eastAsia="en-PK"/>
        </w:rPr>
        <w:t>foods</w:t>
      </w:r>
      <w:r w:rsidRPr="00F37B35">
        <w:rPr>
          <w:rFonts w:eastAsia="Times New Roman"/>
          <w:lang w:val="en-PK" w:eastAsia="en-PK"/>
        </w:rPr>
        <w:t> — purpose: menu/</w:t>
      </w:r>
      <w:proofErr w:type="spellStart"/>
      <w:r w:rsidRPr="00F37B35">
        <w:rPr>
          <w:rFonts w:eastAsia="Times New Roman"/>
          <w:lang w:val="en-PK" w:eastAsia="en-PK"/>
        </w:rPr>
        <w:t>catalog</w:t>
      </w:r>
      <w:proofErr w:type="spellEnd"/>
      <w:r w:rsidRPr="00F37B35">
        <w:rPr>
          <w:rFonts w:eastAsia="Times New Roman"/>
          <w:lang w:val="en-PK" w:eastAsia="en-PK"/>
        </w:rPr>
        <w:t xml:space="preserve"> (seeded from packaged assets)</w:t>
      </w:r>
    </w:p>
    <w:p w14:paraId="42CCF473" w14:textId="77777777" w:rsidR="00F37B35" w:rsidRPr="00F37B35" w:rsidRDefault="00F37B35" w:rsidP="00F37B35">
      <w:pPr>
        <w:numPr>
          <w:ilvl w:val="1"/>
          <w:numId w:val="2"/>
        </w:numPr>
        <w:shd w:val="clear" w:color="auto" w:fill="000000"/>
        <w:spacing w:before="100" w:beforeAutospacing="1" w:after="100" w:afterAutospacing="1" w:line="240" w:lineRule="auto"/>
        <w:rPr>
          <w:rFonts w:ascii="Segoe UI" w:eastAsia="Times New Roman" w:hAnsi="Segoe UI" w:cs="Segoe UI"/>
          <w:color w:val="FFFFFF"/>
          <w:sz w:val="20"/>
          <w:lang w:val="en-PK" w:eastAsia="en-PK"/>
        </w:rPr>
      </w:pPr>
      <w:r w:rsidRPr="00F37B35">
        <w:rPr>
          <w:rFonts w:ascii="Segoe UI" w:eastAsia="Times New Roman" w:hAnsi="Segoe UI" w:cs="Segoe UI"/>
          <w:color w:val="FFFFFF"/>
          <w:sz w:val="20"/>
          <w:lang w:val="en-PK" w:eastAsia="en-PK"/>
        </w:rPr>
        <w:t>id (TEXT, PK) — string id (seeded as "1","2</w:t>
      </w:r>
      <w:proofErr w:type="gramStart"/>
      <w:r w:rsidRPr="00F37B35">
        <w:rPr>
          <w:rFonts w:ascii="Segoe UI" w:eastAsia="Times New Roman" w:hAnsi="Segoe UI" w:cs="Segoe UI"/>
          <w:color w:val="FFFFFF"/>
          <w:sz w:val="20"/>
          <w:lang w:val="en-PK" w:eastAsia="en-PK"/>
        </w:rPr>
        <w:t>",...</w:t>
      </w:r>
      <w:proofErr w:type="gramEnd"/>
      <w:r w:rsidRPr="00F37B35">
        <w:rPr>
          <w:rFonts w:ascii="Segoe UI" w:eastAsia="Times New Roman" w:hAnsi="Segoe UI" w:cs="Segoe UI"/>
          <w:color w:val="FFFFFF"/>
          <w:sz w:val="20"/>
          <w:lang w:val="en-PK" w:eastAsia="en-PK"/>
        </w:rPr>
        <w:t>)</w:t>
      </w:r>
    </w:p>
    <w:p w14:paraId="4BCAB652" w14:textId="77777777" w:rsidR="00F37B35" w:rsidRPr="00F37B35" w:rsidRDefault="00F37B35" w:rsidP="00F37B35">
      <w:pPr>
        <w:numPr>
          <w:ilvl w:val="1"/>
          <w:numId w:val="2"/>
        </w:numPr>
        <w:shd w:val="clear" w:color="auto" w:fill="000000"/>
        <w:spacing w:before="100" w:beforeAutospacing="1" w:after="100" w:afterAutospacing="1" w:line="240" w:lineRule="auto"/>
        <w:rPr>
          <w:rFonts w:ascii="Segoe UI" w:eastAsia="Times New Roman" w:hAnsi="Segoe UI" w:cs="Segoe UI"/>
          <w:color w:val="FFFFFF"/>
          <w:sz w:val="20"/>
          <w:lang w:val="en-PK" w:eastAsia="en-PK"/>
        </w:rPr>
      </w:pPr>
      <w:r w:rsidRPr="00F37B35">
        <w:rPr>
          <w:rFonts w:ascii="Segoe UI" w:eastAsia="Times New Roman" w:hAnsi="Segoe UI" w:cs="Segoe UI"/>
          <w:color w:val="FFFFFF"/>
          <w:sz w:val="20"/>
          <w:lang w:val="en-PK" w:eastAsia="en-PK"/>
        </w:rPr>
        <w:t>name (TEXT) — display name</w:t>
      </w:r>
    </w:p>
    <w:p w14:paraId="3AC139C3" w14:textId="77777777" w:rsidR="00F37B35" w:rsidRPr="00F37B35" w:rsidRDefault="00F37B35" w:rsidP="00F37B35">
      <w:pPr>
        <w:numPr>
          <w:ilvl w:val="1"/>
          <w:numId w:val="2"/>
        </w:numPr>
        <w:shd w:val="clear" w:color="auto" w:fill="000000"/>
        <w:spacing w:before="100" w:beforeAutospacing="1" w:after="100" w:afterAutospacing="1" w:line="240" w:lineRule="auto"/>
        <w:rPr>
          <w:rFonts w:ascii="Segoe UI" w:eastAsia="Times New Roman" w:hAnsi="Segoe UI" w:cs="Segoe UI"/>
          <w:color w:val="FFFFFF"/>
          <w:sz w:val="20"/>
          <w:lang w:val="en-PK" w:eastAsia="en-PK"/>
        </w:rPr>
      </w:pPr>
      <w:r w:rsidRPr="00F37B35">
        <w:rPr>
          <w:rFonts w:ascii="Segoe UI" w:eastAsia="Times New Roman" w:hAnsi="Segoe UI" w:cs="Segoe UI"/>
          <w:color w:val="FFFFFF"/>
          <w:sz w:val="20"/>
          <w:lang w:val="en-PK" w:eastAsia="en-PK"/>
        </w:rPr>
        <w:t>description (TEXT) — short description</w:t>
      </w:r>
    </w:p>
    <w:p w14:paraId="21D1BCBE" w14:textId="77777777" w:rsidR="00F37B35" w:rsidRPr="00F37B35" w:rsidRDefault="00F37B35" w:rsidP="00F37B35">
      <w:pPr>
        <w:numPr>
          <w:ilvl w:val="1"/>
          <w:numId w:val="2"/>
        </w:numPr>
        <w:shd w:val="clear" w:color="auto" w:fill="000000"/>
        <w:spacing w:before="100" w:beforeAutospacing="1" w:after="100" w:afterAutospacing="1" w:line="240" w:lineRule="auto"/>
        <w:rPr>
          <w:rFonts w:ascii="Segoe UI" w:eastAsia="Times New Roman" w:hAnsi="Segoe UI" w:cs="Segoe UI"/>
          <w:color w:val="FFFFFF"/>
          <w:sz w:val="20"/>
          <w:lang w:val="en-PK" w:eastAsia="en-PK"/>
        </w:rPr>
      </w:pPr>
      <w:r w:rsidRPr="00F37B35">
        <w:rPr>
          <w:rFonts w:ascii="Segoe UI" w:eastAsia="Times New Roman" w:hAnsi="Segoe UI" w:cs="Segoe UI"/>
          <w:color w:val="FFFFFF"/>
          <w:sz w:val="20"/>
          <w:lang w:val="en-PK" w:eastAsia="en-PK"/>
        </w:rPr>
        <w:t>price (REAL) — numeric price (double)</w:t>
      </w:r>
    </w:p>
    <w:p w14:paraId="064282C5" w14:textId="77777777" w:rsidR="00F37B35" w:rsidRPr="00F37B35" w:rsidRDefault="00F37B35" w:rsidP="00F37B35">
      <w:pPr>
        <w:numPr>
          <w:ilvl w:val="1"/>
          <w:numId w:val="2"/>
        </w:numPr>
        <w:shd w:val="clear" w:color="auto" w:fill="000000"/>
        <w:spacing w:before="100" w:beforeAutospacing="1" w:after="100" w:afterAutospacing="1" w:line="240" w:lineRule="auto"/>
        <w:rPr>
          <w:rFonts w:ascii="Segoe UI" w:eastAsia="Times New Roman" w:hAnsi="Segoe UI" w:cs="Segoe UI"/>
          <w:color w:val="FFFFFF"/>
          <w:sz w:val="20"/>
          <w:lang w:val="en-PK" w:eastAsia="en-PK"/>
        </w:rPr>
      </w:pPr>
      <w:proofErr w:type="spellStart"/>
      <w:r w:rsidRPr="00F37B35">
        <w:rPr>
          <w:rFonts w:ascii="Segoe UI" w:eastAsia="Times New Roman" w:hAnsi="Segoe UI" w:cs="Segoe UI"/>
          <w:color w:val="FFFFFF"/>
          <w:sz w:val="20"/>
          <w:lang w:val="en-PK" w:eastAsia="en-PK"/>
        </w:rPr>
        <w:lastRenderedPageBreak/>
        <w:t>imageUrl</w:t>
      </w:r>
      <w:proofErr w:type="spellEnd"/>
      <w:r w:rsidRPr="00F37B35">
        <w:rPr>
          <w:rFonts w:ascii="Segoe UI" w:eastAsia="Times New Roman" w:hAnsi="Segoe UI" w:cs="Segoe UI"/>
          <w:color w:val="FFFFFF"/>
          <w:sz w:val="20"/>
          <w:lang w:val="en-PK" w:eastAsia="en-PK"/>
        </w:rPr>
        <w:t xml:space="preserve"> (TEXT) — asset path or mapped asset (e.g., "assets/images/cheese_pizza.png"); legacy numeric ids are mapped to packaged filenames</w:t>
      </w:r>
    </w:p>
    <w:p w14:paraId="3ADE708B" w14:textId="77777777" w:rsidR="00F37B35" w:rsidRPr="00F37B35" w:rsidRDefault="00F37B35" w:rsidP="00F37B35">
      <w:pPr>
        <w:pStyle w:val="ListBullet"/>
        <w:rPr>
          <w:rFonts w:eastAsia="Times New Roman"/>
          <w:lang w:val="en-PK" w:eastAsia="en-PK"/>
        </w:rPr>
      </w:pPr>
      <w:r w:rsidRPr="00F37B35">
        <w:rPr>
          <w:rFonts w:eastAsia="Times New Roman"/>
          <w:lang w:val="en-PK" w:eastAsia="en-PK"/>
        </w:rPr>
        <w:t>Serialization &amp; validation notes</w:t>
      </w:r>
    </w:p>
    <w:p w14:paraId="02905C8A" w14:textId="77777777" w:rsidR="00F37B35" w:rsidRPr="00F37B35" w:rsidRDefault="00F37B35" w:rsidP="00F37B35">
      <w:pPr>
        <w:numPr>
          <w:ilvl w:val="1"/>
          <w:numId w:val="2"/>
        </w:numPr>
        <w:shd w:val="clear" w:color="auto" w:fill="000000"/>
        <w:spacing w:before="100" w:beforeAutospacing="1" w:after="100" w:afterAutospacing="1" w:line="240" w:lineRule="auto"/>
        <w:rPr>
          <w:rFonts w:ascii="Segoe UI" w:eastAsia="Times New Roman" w:hAnsi="Segoe UI" w:cs="Segoe UI"/>
          <w:color w:val="FFFFFF"/>
          <w:sz w:val="20"/>
          <w:lang w:val="en-PK" w:eastAsia="en-PK"/>
        </w:rPr>
      </w:pPr>
      <w:proofErr w:type="spellStart"/>
      <w:r w:rsidRPr="00F37B35">
        <w:rPr>
          <w:rFonts w:ascii="Segoe UI" w:eastAsia="Times New Roman" w:hAnsi="Segoe UI" w:cs="Segoe UI"/>
          <w:color w:val="FFFFFF"/>
          <w:sz w:val="20"/>
          <w:lang w:val="en-PK" w:eastAsia="en-PK"/>
        </w:rPr>
        <w:t>Orders.items</w:t>
      </w:r>
      <w:proofErr w:type="spellEnd"/>
      <w:r w:rsidRPr="00F37B35">
        <w:rPr>
          <w:rFonts w:ascii="Segoe UI" w:eastAsia="Times New Roman" w:hAnsi="Segoe UI" w:cs="Segoe UI"/>
          <w:color w:val="FFFFFF"/>
          <w:sz w:val="20"/>
          <w:lang w:val="en-PK" w:eastAsia="en-PK"/>
        </w:rPr>
        <w:t xml:space="preserve"> uses JSON (string) to store the ordered items array inside </w:t>
      </w:r>
      <w:proofErr w:type="spellStart"/>
      <w:proofErr w:type="gramStart"/>
      <w:r w:rsidRPr="00F37B35">
        <w:rPr>
          <w:rFonts w:ascii="Consolas" w:eastAsia="Times New Roman" w:hAnsi="Consolas" w:cs="Courier New"/>
          <w:color w:val="000000"/>
          <w:szCs w:val="18"/>
          <w:shd w:val="clear" w:color="auto" w:fill="FFFFFF"/>
          <w:lang w:val="en-PK" w:eastAsia="en-PK"/>
        </w:rPr>
        <w:t>orders.items</w:t>
      </w:r>
      <w:proofErr w:type="spellEnd"/>
      <w:proofErr w:type="gramEnd"/>
      <w:r w:rsidRPr="00F37B35">
        <w:rPr>
          <w:rFonts w:ascii="Segoe UI" w:eastAsia="Times New Roman" w:hAnsi="Segoe UI" w:cs="Segoe UI"/>
          <w:color w:val="FFFFFF"/>
          <w:sz w:val="20"/>
          <w:lang w:val="en-PK" w:eastAsia="en-PK"/>
        </w:rPr>
        <w:t>.</w:t>
      </w:r>
    </w:p>
    <w:p w14:paraId="773ADE04" w14:textId="77777777" w:rsidR="00F37B35" w:rsidRPr="00F37B35" w:rsidRDefault="00F37B35" w:rsidP="00F37B35">
      <w:pPr>
        <w:numPr>
          <w:ilvl w:val="1"/>
          <w:numId w:val="2"/>
        </w:numPr>
        <w:shd w:val="clear" w:color="auto" w:fill="000000"/>
        <w:spacing w:before="100" w:beforeAutospacing="1" w:after="100" w:afterAutospacing="1" w:line="240" w:lineRule="auto"/>
        <w:rPr>
          <w:rFonts w:ascii="Segoe UI" w:eastAsia="Times New Roman" w:hAnsi="Segoe UI" w:cs="Segoe UI"/>
          <w:color w:val="FFFFFF"/>
          <w:sz w:val="20"/>
          <w:lang w:val="en-PK" w:eastAsia="en-PK"/>
        </w:rPr>
      </w:pPr>
      <w:r w:rsidRPr="00F37B35">
        <w:rPr>
          <w:rFonts w:ascii="Segoe UI" w:eastAsia="Times New Roman" w:hAnsi="Segoe UI" w:cs="Segoe UI"/>
          <w:color w:val="FFFFFF"/>
          <w:sz w:val="20"/>
          <w:lang w:val="en-PK" w:eastAsia="en-PK"/>
        </w:rPr>
        <w:t>Price fields are REAL; code defensively parses numeric/string cases.</w:t>
      </w:r>
    </w:p>
    <w:p w14:paraId="28642F07" w14:textId="77777777" w:rsidR="00F37B35" w:rsidRPr="00F37B35" w:rsidRDefault="00F37B35" w:rsidP="00F37B35">
      <w:pPr>
        <w:numPr>
          <w:ilvl w:val="1"/>
          <w:numId w:val="2"/>
        </w:numPr>
        <w:shd w:val="clear" w:color="auto" w:fill="000000"/>
        <w:spacing w:before="100" w:beforeAutospacing="1" w:after="100" w:afterAutospacing="1" w:line="240" w:lineRule="auto"/>
        <w:rPr>
          <w:rFonts w:ascii="Segoe UI" w:eastAsia="Times New Roman" w:hAnsi="Segoe UI" w:cs="Segoe UI"/>
          <w:color w:val="FFFFFF"/>
          <w:sz w:val="20"/>
          <w:lang w:val="en-PK" w:eastAsia="en-PK"/>
        </w:rPr>
      </w:pPr>
      <w:r w:rsidRPr="00F37B35">
        <w:rPr>
          <w:rFonts w:ascii="Segoe UI" w:eastAsia="Times New Roman" w:hAnsi="Segoe UI" w:cs="Segoe UI"/>
          <w:color w:val="FFFFFF"/>
          <w:sz w:val="20"/>
          <w:lang w:val="en-PK" w:eastAsia="en-PK"/>
        </w:rPr>
        <w:t>Image references are stored as strings (asset paths); code normalizes numeric legacy ids to asset filenames and falls back to a guaranteed asset if missing.</w:t>
      </w:r>
    </w:p>
    <w:p w14:paraId="1A2A4613" w14:textId="7E2DA208" w:rsidR="00017EFD" w:rsidRPr="00BB106B" w:rsidRDefault="00017EFD" w:rsidP="00F37B35">
      <w:pPr>
        <w:pStyle w:val="ListBullet"/>
        <w:numPr>
          <w:ilvl w:val="0"/>
          <w:numId w:val="0"/>
        </w:numPr>
        <w:ind w:left="288" w:hanging="288"/>
      </w:pPr>
    </w:p>
    <w:p w14:paraId="7C2242AD" w14:textId="10CD469B" w:rsidR="001273C1" w:rsidRPr="00674240" w:rsidRDefault="00282FBE" w:rsidP="00674240">
      <w:pPr>
        <w:pStyle w:val="Heading1"/>
      </w:pPr>
      <w:r w:rsidRPr="00674240">
        <w:rPr>
          <w:noProof/>
        </w:rPr>
        <mc:AlternateContent>
          <mc:Choice Requires="wpg">
            <w:drawing>
              <wp:inline distT="0" distB="0" distL="0" distR="0" wp14:anchorId="054EBDD7" wp14:editId="38D58C91">
                <wp:extent cx="632460" cy="274320"/>
                <wp:effectExtent l="0" t="0" r="0" b="0"/>
                <wp:docPr id="1865376097" name="Group 75">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632460" cy="274320"/>
                          <a:chOff x="0" y="0"/>
                          <a:chExt cx="632460" cy="274320"/>
                        </a:xfrm>
                      </wpg:grpSpPr>
                      <wps:wsp>
                        <wps:cNvPr id="84077880" name="Rounded Rectangle 84077880"/>
                        <wps:cNvSpPr>
                          <a:spLocks noChangeAspect="1"/>
                        </wps:cNvSpPr>
                        <wps:spPr>
                          <a:xfrm>
                            <a:off x="0" y="0"/>
                            <a:ext cx="632460" cy="274320"/>
                          </a:xfrm>
                          <a:prstGeom prst="roundRect">
                            <a:avLst>
                              <a:gd name="adj" fmla="val 50000"/>
                            </a:avLst>
                          </a:prstGeom>
                          <a:solidFill>
                            <a:schemeClr val="tx1"/>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1067296999" name="Graphic 73" descr="Arrow Right outline"/>
                        <wps:cNvSpPr/>
                        <wps:spPr>
                          <a:xfrm>
                            <a:off x="116205" y="61018"/>
                            <a:ext cx="400049" cy="152400"/>
                          </a:xfrm>
                          <a:custGeom>
                            <a:avLst/>
                            <a:gdLst>
                              <a:gd name="connsiteX0" fmla="*/ 327217 w 400049"/>
                              <a:gd name="connsiteY0" fmla="*/ 1337 h 152400"/>
                              <a:gd name="connsiteX1" fmla="*/ 320483 w 400049"/>
                              <a:gd name="connsiteY1" fmla="*/ 1454 h 152400"/>
                              <a:gd name="connsiteX2" fmla="*/ 320483 w 400049"/>
                              <a:gd name="connsiteY2" fmla="*/ 8071 h 152400"/>
                              <a:gd name="connsiteX3" fmla="*/ 383710 w 400049"/>
                              <a:gd name="connsiteY3" fmla="*/ 71298 h 152400"/>
                              <a:gd name="connsiteX4" fmla="*/ 383709 w 400049"/>
                              <a:gd name="connsiteY4" fmla="*/ 71365 h 152400"/>
                              <a:gd name="connsiteX5" fmla="*/ 383677 w 400049"/>
                              <a:gd name="connsiteY5" fmla="*/ 71379 h 152400"/>
                              <a:gd name="connsiteX6" fmla="*/ 4763 w 400049"/>
                              <a:gd name="connsiteY6" fmla="*/ 71379 h 152400"/>
                              <a:gd name="connsiteX7" fmla="*/ 0 w 400049"/>
                              <a:gd name="connsiteY7" fmla="*/ 76142 h 152400"/>
                              <a:gd name="connsiteX8" fmla="*/ 4763 w 400049"/>
                              <a:gd name="connsiteY8" fmla="*/ 80904 h 152400"/>
                              <a:gd name="connsiteX9" fmla="*/ 383677 w 400049"/>
                              <a:gd name="connsiteY9" fmla="*/ 80904 h 152400"/>
                              <a:gd name="connsiteX10" fmla="*/ 383724 w 400049"/>
                              <a:gd name="connsiteY10" fmla="*/ 80952 h 152400"/>
                              <a:gd name="connsiteX11" fmla="*/ 383710 w 400049"/>
                              <a:gd name="connsiteY11" fmla="*/ 80985 h 152400"/>
                              <a:gd name="connsiteX12" fmla="*/ 320483 w 400049"/>
                              <a:gd name="connsiteY12" fmla="*/ 144212 h 152400"/>
                              <a:gd name="connsiteX13" fmla="*/ 320366 w 400049"/>
                              <a:gd name="connsiteY13" fmla="*/ 150946 h 152400"/>
                              <a:gd name="connsiteX14" fmla="*/ 327100 w 400049"/>
                              <a:gd name="connsiteY14" fmla="*/ 151063 h 152400"/>
                              <a:gd name="connsiteX15" fmla="*/ 327217 w 400049"/>
                              <a:gd name="connsiteY15" fmla="*/ 150946 h 152400"/>
                              <a:gd name="connsiteX16" fmla="*/ 398655 w 400049"/>
                              <a:gd name="connsiteY16" fmla="*/ 79509 h 152400"/>
                              <a:gd name="connsiteX17" fmla="*/ 398655 w 400049"/>
                              <a:gd name="connsiteY17" fmla="*/ 72774 h 1524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400049" h="152400">
                                <a:moveTo>
                                  <a:pt x="327217" y="1337"/>
                                </a:moveTo>
                                <a:cubicBezTo>
                                  <a:pt x="325325" y="-490"/>
                                  <a:pt x="322310" y="-438"/>
                                  <a:pt x="320483" y="1454"/>
                                </a:cubicBezTo>
                                <a:cubicBezTo>
                                  <a:pt x="318700" y="3300"/>
                                  <a:pt x="318700" y="6226"/>
                                  <a:pt x="320483" y="8071"/>
                                </a:cubicBezTo>
                                <a:lnTo>
                                  <a:pt x="383710" y="71298"/>
                                </a:lnTo>
                                <a:cubicBezTo>
                                  <a:pt x="383728" y="71317"/>
                                  <a:pt x="383728" y="71347"/>
                                  <a:pt x="383709" y="71365"/>
                                </a:cubicBezTo>
                                <a:cubicBezTo>
                                  <a:pt x="383700" y="71374"/>
                                  <a:pt x="383689" y="71379"/>
                                  <a:pt x="383677" y="71379"/>
                                </a:cubicBezTo>
                                <a:lnTo>
                                  <a:pt x="4763" y="71379"/>
                                </a:lnTo>
                                <a:cubicBezTo>
                                  <a:pt x="2132" y="71379"/>
                                  <a:pt x="0" y="73511"/>
                                  <a:pt x="0" y="76142"/>
                                </a:cubicBezTo>
                                <a:cubicBezTo>
                                  <a:pt x="0" y="78772"/>
                                  <a:pt x="2132" y="80904"/>
                                  <a:pt x="4763" y="80904"/>
                                </a:cubicBezTo>
                                <a:lnTo>
                                  <a:pt x="383677" y="80904"/>
                                </a:lnTo>
                                <a:cubicBezTo>
                                  <a:pt x="383703" y="80905"/>
                                  <a:pt x="383724" y="80926"/>
                                  <a:pt x="383724" y="80952"/>
                                </a:cubicBezTo>
                                <a:cubicBezTo>
                                  <a:pt x="383723" y="80965"/>
                                  <a:pt x="383718" y="80976"/>
                                  <a:pt x="383710" y="80985"/>
                                </a:cubicBezTo>
                                <a:lnTo>
                                  <a:pt x="320483" y="144212"/>
                                </a:lnTo>
                                <a:cubicBezTo>
                                  <a:pt x="318591" y="146039"/>
                                  <a:pt x="318538" y="149054"/>
                                  <a:pt x="320366" y="150946"/>
                                </a:cubicBezTo>
                                <a:cubicBezTo>
                                  <a:pt x="322193" y="152838"/>
                                  <a:pt x="325208" y="152891"/>
                                  <a:pt x="327100" y="151063"/>
                                </a:cubicBezTo>
                                <a:cubicBezTo>
                                  <a:pt x="327140" y="151025"/>
                                  <a:pt x="327179" y="150986"/>
                                  <a:pt x="327217" y="150946"/>
                                </a:cubicBezTo>
                                <a:lnTo>
                                  <a:pt x="398655" y="79509"/>
                                </a:lnTo>
                                <a:cubicBezTo>
                                  <a:pt x="400514" y="77649"/>
                                  <a:pt x="400514" y="74634"/>
                                  <a:pt x="398655" y="72774"/>
                                </a:cubicBezTo>
                                <a:close/>
                              </a:path>
                            </a:pathLst>
                          </a:custGeom>
                          <a:solidFill>
                            <a:schemeClr val="bg1"/>
                          </a:solidFill>
                          <a:ln w="4763"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C98AAC0" id="Group 75" o:spid="_x0000_s1026" alt="&quot;&quot;" style="width:49.8pt;height:21.6pt;mso-position-horizontal-relative:char;mso-position-vertical-relative:line" coordsize="6324,27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">
                <v:roundrect id="Rounded Rectangle 84077880" o:spid="_x0000_s1027" style="position:absolute;width:6324;height:2743;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" fillcolor="black [3213]" stroked="f" strokeweight="1pt">
                  <v:stroke joinstyle="miter"/>
                  <o:lock v:ext="edit" aspectratio="t"/>
                </v:roundrect>
                <v:shape id="Graphic 73" o:spid="_x0000_s1028" alt="Arrow Right outline" style="position:absolute;left:1162;top:610;width:4000;height:1524;visibility:visible;mso-wrap-style:square;v-text-anchor:middle" coordsize="400049,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" path="m327217,1337v-1892,-1827,-4907,-1775,-6734,117c318700,3300,318700,6226,320483,8071r63227,63227c383728,71317,383728,71347,383709,71365v-9,9,-20,14,-32,14l4763,71379c2132,71379,,73511,,76142v,2630,2132,4762,4763,4762l383677,80904v26,1,47,22,47,48c383723,80965,383718,80976,383710,80985r-63227,63227c318591,146039,318538,149054,320366,150946v1827,1892,4842,1945,6734,117c327140,151025,327179,150986,327217,150946l398655,79509v1859,-1860,1859,-4875,,-6735l327217,1337xe" fillcolor="white [3212]" stroked="f" strokeweight=".1323mm">
                  <v:stroke joinstyle="miter"/>
                  <v:path arrowok="t" o:connecttype="custom" o:connectlocs="327217,1337;320483,1454;320483,8071;383710,71298;383709,71365;383677,71379;4763,71379;0,76142;4763,80904;383677,80904;383724,80952;383710,80985;320483,144212;320366,150946;327100,151063;327217,150946;398655,79509;398655,72774" o:connectangles="0,0,0,0,0,0,0,0,0,0,0,0,0,0,0,0,0,0"/>
                </v:shape>
                <w10:anchorlock/>
              </v:group>
            </w:pict>
          </mc:Fallback>
        </mc:AlternateContent>
      </w:r>
      <w:r w:rsidR="00D94ADB" w:rsidRPr="00674240">
        <w:t xml:space="preserve"> </w:t>
      </w:r>
      <w:r w:rsidR="00674240" w:rsidRPr="00674240">
        <w:tab/>
      </w:r>
      <w:r w:rsidR="00F37B35">
        <w:t>Project Design and Interface</w:t>
      </w:r>
    </w:p>
    <w:p w14:paraId="78A78F27" w14:textId="37077045" w:rsidR="0023685B" w:rsidRPr="00EA37D0" w:rsidRDefault="0023685B" w:rsidP="0023685B">
      <w:pPr>
        <w:pStyle w:val="Heading2"/>
        <w:rPr>
          <w:sz w:val="32"/>
          <w:szCs w:val="32"/>
        </w:rPr>
      </w:pPr>
      <w:r w:rsidRPr="00EA37D0">
        <w:rPr>
          <w:sz w:val="32"/>
          <w:szCs w:val="32"/>
        </w:rPr>
        <w:t>High-level architecture</w:t>
      </w:r>
      <w:r w:rsidR="00EA37D0" w:rsidRPr="00EA37D0">
        <w:rPr>
          <w:sz w:val="32"/>
          <w:szCs w:val="32"/>
        </w:rPr>
        <w:t>:</w:t>
      </w:r>
    </w:p>
    <w:p w14:paraId="2314F368" w14:textId="3CCBF801" w:rsidR="0023685B" w:rsidRPr="0023685B" w:rsidRDefault="0023685B" w:rsidP="0023685B">
      <w:pPr>
        <w:rPr>
          <w:i/>
          <w:iCs/>
        </w:rPr>
      </w:pPr>
      <w:r w:rsidRPr="0023685B">
        <w:rPr>
          <w:i/>
          <w:iCs/>
        </w:rPr>
        <w:t>Foodie follows a simple layered architecture: a presentation layer (Flutter widgets/screens under </w:t>
      </w:r>
      <w:hyperlink r:id="rId13" w:history="1">
        <w:r w:rsidRPr="0023685B">
          <w:rPr>
            <w:rStyle w:val="Hyperlink"/>
            <w:i/>
            <w:iCs/>
          </w:rPr>
          <w:t>screens</w:t>
        </w:r>
      </w:hyperlink>
      <w:r w:rsidRPr="0023685B">
        <w:rPr>
          <w:i/>
          <w:iCs/>
        </w:rPr>
        <w:t> and </w:t>
      </w:r>
      <w:hyperlink r:id="rId14" w:history="1">
        <w:r w:rsidRPr="0023685B">
          <w:rPr>
            <w:rStyle w:val="Hyperlink"/>
            <w:i/>
            <w:iCs/>
          </w:rPr>
          <w:t>widgets</w:t>
        </w:r>
      </w:hyperlink>
      <w:r w:rsidRPr="0023685B">
        <w:rPr>
          <w:i/>
          <w:iCs/>
        </w:rPr>
        <w:t>), a state layer using Provider (</w:t>
      </w:r>
      <w:hyperlink r:id="rId15" w:history="1">
        <w:r w:rsidRPr="0023685B">
          <w:rPr>
            <w:rStyle w:val="Hyperlink"/>
            <w:i/>
            <w:iCs/>
          </w:rPr>
          <w:t>providers</w:t>
        </w:r>
      </w:hyperlink>
      <w:r w:rsidRPr="0023685B">
        <w:rPr>
          <w:i/>
          <w:iCs/>
        </w:rPr>
        <w:t>), and a data layer with a local persistence implementation (</w:t>
      </w:r>
      <w:proofErr w:type="spellStart"/>
      <w:r w:rsidRPr="0023685B">
        <w:rPr>
          <w:i/>
          <w:iCs/>
        </w:rPr>
        <w:fldChar w:fldCharType="begin"/>
      </w:r>
      <w:r w:rsidRPr="0023685B">
        <w:rPr>
          <w:i/>
          <w:iCs/>
        </w:rPr>
        <w:instrText>HYPERLINK "vscode-file://vscode-app/c:/Users/ZASS/AppData/Local/Programs/Microsoft%20VS%20Code/resources/app/out/vs/code/electron-browser/workbench/workbench.html" \o ""</w:instrText>
      </w:r>
      <w:r w:rsidRPr="0023685B">
        <w:rPr>
          <w:i/>
          <w:iCs/>
        </w:rPr>
      </w:r>
      <w:r w:rsidRPr="0023685B">
        <w:rPr>
          <w:i/>
          <w:iCs/>
        </w:rPr>
        <w:fldChar w:fldCharType="separate"/>
      </w:r>
      <w:r w:rsidRPr="0023685B">
        <w:rPr>
          <w:rStyle w:val="Hyperlink"/>
          <w:i/>
          <w:iCs/>
        </w:rPr>
        <w:t>local_db.dart</w:t>
      </w:r>
      <w:proofErr w:type="spellEnd"/>
      <w:r w:rsidRPr="0023685B">
        <w:rPr>
          <w:i/>
          <w:iCs/>
        </w:rPr>
        <w:fldChar w:fldCharType="end"/>
      </w:r>
      <w:r w:rsidRPr="0023685B">
        <w:rPr>
          <w:i/>
          <w:iCs/>
        </w:rPr>
        <w:t>) that either uses SQLite (</w:t>
      </w:r>
      <w:proofErr w:type="spellStart"/>
      <w:r w:rsidRPr="0023685B">
        <w:rPr>
          <w:i/>
          <w:iCs/>
        </w:rPr>
        <w:t>sqflite</w:t>
      </w:r>
      <w:proofErr w:type="spellEnd"/>
      <w:r w:rsidRPr="0023685B">
        <w:rPr>
          <w:i/>
          <w:iCs/>
        </w:rPr>
        <w:t>) or an in-memory fallback for web. Business logic (authentication, cart management, order placement) lives in providers/services so UI code stays thin and focused on rendering. The app seeds a local catalog of foods from packaged assets, which makes it self-contained and offline-capable.</w:t>
      </w:r>
    </w:p>
    <w:p w14:paraId="0DECC1B0" w14:textId="5E381733" w:rsidR="0023685B" w:rsidRPr="00EA37D0" w:rsidRDefault="0023685B" w:rsidP="0023685B">
      <w:pPr>
        <w:pStyle w:val="Heading2"/>
        <w:rPr>
          <w:sz w:val="32"/>
          <w:szCs w:val="32"/>
        </w:rPr>
      </w:pPr>
      <w:r w:rsidRPr="00EA37D0">
        <w:rPr>
          <w:sz w:val="32"/>
          <w:szCs w:val="32"/>
        </w:rPr>
        <w:t>UI &amp; Navigation</w:t>
      </w:r>
      <w:r w:rsidR="00EA37D0">
        <w:rPr>
          <w:sz w:val="32"/>
          <w:szCs w:val="32"/>
        </w:rPr>
        <w:t>:</w:t>
      </w:r>
    </w:p>
    <w:p w14:paraId="1364CA52" w14:textId="1DAAD37F" w:rsidR="0023685B" w:rsidRDefault="0023685B" w:rsidP="0023685B">
      <w:pPr>
        <w:rPr>
          <w:i/>
          <w:iCs/>
        </w:rPr>
      </w:pPr>
      <w:r w:rsidRPr="0023685B">
        <w:rPr>
          <w:i/>
          <w:iCs/>
        </w:rPr>
        <w:t>The UI is organized into feature screens: splash, login/signup, home (catalog), product details, cart, checkout/payment, and profile. Navigation uses a central navigator (likely via the </w:t>
      </w:r>
      <w:proofErr w:type="spellStart"/>
      <w:r w:rsidRPr="0023685B">
        <w:rPr>
          <w:i/>
          <w:iCs/>
        </w:rPr>
        <w:t>app_</w:t>
      </w:r>
      <w:proofErr w:type="gramStart"/>
      <w:r w:rsidRPr="0023685B">
        <w:rPr>
          <w:i/>
          <w:iCs/>
        </w:rPr>
        <w:t>navigator.dart</w:t>
      </w:r>
      <w:proofErr w:type="spellEnd"/>
      <w:proofErr w:type="gramEnd"/>
      <w:r w:rsidRPr="0023685B">
        <w:rPr>
          <w:i/>
          <w:iCs/>
        </w:rPr>
        <w:t>) and follows standard mobile patterns: persistent top/bottom app chrome where needed, grids or lists for menus, and modal/dedicated flows for checkout. Widgets are componentized into reusable building blocks (cards, buttons, image loaders) so presentation is consistent across screens.</w:t>
      </w:r>
    </w:p>
    <w:p w14:paraId="51D97002" w14:textId="45FB8C09" w:rsidR="0023685B" w:rsidRPr="00EA37D0" w:rsidRDefault="0023685B" w:rsidP="0023685B">
      <w:pPr>
        <w:pStyle w:val="Heading2"/>
        <w:rPr>
          <w:sz w:val="32"/>
          <w:szCs w:val="32"/>
        </w:rPr>
      </w:pPr>
      <w:r w:rsidRPr="00EA37D0">
        <w:rPr>
          <w:sz w:val="32"/>
          <w:szCs w:val="32"/>
        </w:rPr>
        <w:t>State management &amp; data flow</w:t>
      </w:r>
      <w:r w:rsidR="00EA37D0">
        <w:rPr>
          <w:sz w:val="32"/>
          <w:szCs w:val="32"/>
        </w:rPr>
        <w:t>:</w:t>
      </w:r>
    </w:p>
    <w:p w14:paraId="15B23ED3" w14:textId="4579EECF" w:rsidR="0023685B" w:rsidRDefault="0023685B" w:rsidP="0023685B">
      <w:pPr>
        <w:rPr>
          <w:i/>
          <w:iCs/>
        </w:rPr>
      </w:pPr>
      <w:r w:rsidRPr="0023685B">
        <w:rPr>
          <w:i/>
          <w:iCs/>
        </w:rPr>
        <w:t>Provider is used to expose state to the widget tree (authentication state, cart contents, user profile). UI listens to providers and reacts to changes; actions dispatch to providers which call the </w:t>
      </w:r>
      <w:proofErr w:type="spellStart"/>
      <w:r w:rsidRPr="0023685B">
        <w:rPr>
          <w:i/>
          <w:iCs/>
        </w:rPr>
        <w:t>LocalStorage</w:t>
      </w:r>
      <w:proofErr w:type="spellEnd"/>
      <w:r w:rsidRPr="0023685B">
        <w:rPr>
          <w:i/>
          <w:iCs/>
        </w:rPr>
        <w:t> implementation to persist changes. The </w:t>
      </w:r>
      <w:proofErr w:type="spellStart"/>
      <w:r w:rsidRPr="0023685B">
        <w:rPr>
          <w:i/>
          <w:iCs/>
        </w:rPr>
        <w:t>LocalDB</w:t>
      </w:r>
      <w:proofErr w:type="spellEnd"/>
      <w:r w:rsidRPr="0023685B">
        <w:rPr>
          <w:i/>
          <w:iCs/>
        </w:rPr>
        <w:t xml:space="preserve"> wraps access to SQLite and provides deterministic methods: </w:t>
      </w:r>
      <w:proofErr w:type="spellStart"/>
      <w:proofErr w:type="gramStart"/>
      <w:r w:rsidRPr="0023685B">
        <w:rPr>
          <w:i/>
          <w:iCs/>
        </w:rPr>
        <w:t>getFoods</w:t>
      </w:r>
      <w:proofErr w:type="spellEnd"/>
      <w:r w:rsidRPr="0023685B">
        <w:rPr>
          <w:i/>
          <w:iCs/>
        </w:rPr>
        <w:t>(</w:t>
      </w:r>
      <w:proofErr w:type="gramEnd"/>
      <w:r w:rsidRPr="0023685B">
        <w:rPr>
          <w:i/>
          <w:iCs/>
        </w:rPr>
        <w:t xml:space="preserve">), </w:t>
      </w:r>
      <w:proofErr w:type="spellStart"/>
      <w:proofErr w:type="gramStart"/>
      <w:r w:rsidRPr="0023685B">
        <w:rPr>
          <w:i/>
          <w:iCs/>
        </w:rPr>
        <w:t>createUser</w:t>
      </w:r>
      <w:proofErr w:type="spellEnd"/>
      <w:r w:rsidRPr="0023685B">
        <w:rPr>
          <w:i/>
          <w:iCs/>
        </w:rPr>
        <w:t>(</w:t>
      </w:r>
      <w:proofErr w:type="gramEnd"/>
      <w:r w:rsidRPr="0023685B">
        <w:rPr>
          <w:i/>
          <w:iCs/>
        </w:rPr>
        <w:t xml:space="preserve">), </w:t>
      </w:r>
      <w:proofErr w:type="gramStart"/>
      <w:r w:rsidRPr="0023685B">
        <w:rPr>
          <w:i/>
          <w:iCs/>
        </w:rPr>
        <w:t>authenticate(</w:t>
      </w:r>
      <w:proofErr w:type="gramEnd"/>
      <w:r w:rsidRPr="0023685B">
        <w:rPr>
          <w:i/>
          <w:iCs/>
        </w:rPr>
        <w:t xml:space="preserve">), </w:t>
      </w:r>
      <w:proofErr w:type="spellStart"/>
      <w:proofErr w:type="gramStart"/>
      <w:r w:rsidRPr="0023685B">
        <w:rPr>
          <w:i/>
          <w:iCs/>
        </w:rPr>
        <w:t>placeOrder</w:t>
      </w:r>
      <w:proofErr w:type="spellEnd"/>
      <w:r w:rsidRPr="0023685B">
        <w:rPr>
          <w:i/>
          <w:iCs/>
        </w:rPr>
        <w:t>(</w:t>
      </w:r>
      <w:proofErr w:type="gramEnd"/>
      <w:r w:rsidRPr="0023685B">
        <w:rPr>
          <w:i/>
          <w:iCs/>
        </w:rPr>
        <w:t xml:space="preserve">), </w:t>
      </w:r>
      <w:proofErr w:type="spellStart"/>
      <w:proofErr w:type="gramStart"/>
      <w:r w:rsidRPr="0023685B">
        <w:rPr>
          <w:i/>
          <w:iCs/>
        </w:rPr>
        <w:t>getUserOrders</w:t>
      </w:r>
      <w:proofErr w:type="spellEnd"/>
      <w:r w:rsidRPr="0023685B">
        <w:rPr>
          <w:i/>
          <w:iCs/>
        </w:rPr>
        <w:t>(</w:t>
      </w:r>
      <w:proofErr w:type="gramEnd"/>
      <w:r w:rsidRPr="0023685B">
        <w:rPr>
          <w:i/>
          <w:iCs/>
        </w:rPr>
        <w:t xml:space="preserve">). Orders serialize item lists as JSON strings in </w:t>
      </w:r>
      <w:proofErr w:type="gramStart"/>
      <w:r w:rsidRPr="0023685B">
        <w:rPr>
          <w:i/>
          <w:iCs/>
        </w:rPr>
        <w:t>the DB</w:t>
      </w:r>
      <w:proofErr w:type="gramEnd"/>
      <w:r w:rsidRPr="0023685B">
        <w:rPr>
          <w:i/>
          <w:iCs/>
        </w:rPr>
        <w:t>; images are referenced by asset paths. This flow enables quick local reads/writes for responsive UI and defers any network sync to a future sync layer.</w:t>
      </w:r>
    </w:p>
    <w:p w14:paraId="028C5673" w14:textId="77777777" w:rsidR="0023685B" w:rsidRDefault="0023685B" w:rsidP="0023685B">
      <w:pPr>
        <w:rPr>
          <w:i/>
          <w:iCs/>
        </w:rPr>
      </w:pPr>
    </w:p>
    <w:p w14:paraId="2AED35FF" w14:textId="77777777" w:rsidR="0023685B" w:rsidRDefault="0023685B" w:rsidP="0023685B">
      <w:pPr>
        <w:rPr>
          <w:i/>
          <w:iCs/>
        </w:rPr>
      </w:pPr>
    </w:p>
    <w:p w14:paraId="0A49DB1A" w14:textId="77777777" w:rsidR="00EA37D0" w:rsidRDefault="00EA37D0" w:rsidP="0023685B">
      <w:pPr>
        <w:rPr>
          <w:i/>
          <w:iCs/>
        </w:rPr>
      </w:pPr>
    </w:p>
    <w:p w14:paraId="4E933715" w14:textId="07260A0A" w:rsidR="0023685B" w:rsidRPr="00EA37D0" w:rsidRDefault="0023685B" w:rsidP="0023685B">
      <w:pPr>
        <w:pStyle w:val="Heading2"/>
        <w:rPr>
          <w:sz w:val="32"/>
          <w:szCs w:val="32"/>
        </w:rPr>
      </w:pPr>
      <w:r w:rsidRPr="00EA37D0">
        <w:rPr>
          <w:sz w:val="32"/>
          <w:szCs w:val="32"/>
        </w:rPr>
        <w:lastRenderedPageBreak/>
        <w:t>UI Images:</w:t>
      </w:r>
    </w:p>
    <w:p w14:paraId="26502713" w14:textId="35196D2E" w:rsidR="0023685B" w:rsidRPr="000C40B3" w:rsidRDefault="0023685B" w:rsidP="0023685B">
      <w:pPr>
        <w:pStyle w:val="Heading2"/>
        <w:rPr>
          <w:szCs w:val="24"/>
        </w:rPr>
      </w:pPr>
      <w:r w:rsidRPr="000C40B3">
        <w:rPr>
          <w:szCs w:val="24"/>
        </w:rPr>
        <w:t>S</w:t>
      </w:r>
      <w:r w:rsidRPr="000C40B3">
        <w:rPr>
          <w:szCs w:val="24"/>
        </w:rPr>
        <w:t>plash Screen:</w:t>
      </w:r>
    </w:p>
    <w:p w14:paraId="73F021C4" w14:textId="089610A8" w:rsidR="0023685B" w:rsidRPr="0023685B" w:rsidRDefault="0023685B" w:rsidP="000C40B3"/>
    <w:p w14:paraId="46556DED" w14:textId="77777777" w:rsidR="00EA37D0" w:rsidRPr="00EA37D0" w:rsidRDefault="0023685B" w:rsidP="007055E8">
      <w:pPr>
        <w:pStyle w:val="Heading2"/>
        <w:rPr>
          <w:szCs w:val="24"/>
        </w:rPr>
      </w:pPr>
      <w:r w:rsidRPr="00EA37D0">
        <w:rPr>
          <w:szCs w:val="24"/>
        </w:rPr>
        <w:t>s</w:t>
      </w:r>
      <w:r w:rsidRPr="00EA37D0">
        <w:rPr>
          <w:szCs w:val="24"/>
        </w:rPr>
        <w:t>ign-up screen</w:t>
      </w:r>
      <w:r w:rsidRPr="00EA37D0">
        <w:rPr>
          <w:szCs w:val="24"/>
        </w:rPr>
        <w:t>:</w:t>
      </w:r>
      <w:r w:rsidR="007055E8" w:rsidRPr="00EA37D0">
        <w:rPr>
          <w:noProof/>
          <w:szCs w:val="24"/>
        </w:rPr>
        <w:drawing>
          <wp:inline distT="0" distB="0" distL="0" distR="0" wp14:anchorId="7CFE879A" wp14:editId="10ED3944">
            <wp:extent cx="5943600" cy="2833370"/>
            <wp:effectExtent l="0" t="0" r="0" b="5080"/>
            <wp:docPr id="1076241520" name="Picture 1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241520" name="Picture 19" descr="A screenshot of a computer&#10;&#10;AI-generated content may be incorrect."/>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2833370"/>
                    </a:xfrm>
                    <a:prstGeom prst="rect">
                      <a:avLst/>
                    </a:prstGeom>
                  </pic:spPr>
                </pic:pic>
              </a:graphicData>
            </a:graphic>
          </wp:inline>
        </w:drawing>
      </w:r>
    </w:p>
    <w:p w14:paraId="15858316" w14:textId="7CA44E1B" w:rsidR="0023685B" w:rsidRPr="00EA37D0" w:rsidRDefault="0023685B" w:rsidP="007055E8">
      <w:pPr>
        <w:pStyle w:val="Heading2"/>
        <w:rPr>
          <w:szCs w:val="24"/>
        </w:rPr>
      </w:pPr>
      <w:r w:rsidRPr="00EA37D0">
        <w:rPr>
          <w:szCs w:val="24"/>
        </w:rPr>
        <w:t>login screen</w:t>
      </w:r>
      <w:r w:rsidRPr="00EA37D0">
        <w:rPr>
          <w:szCs w:val="24"/>
        </w:rPr>
        <w:t>:</w:t>
      </w:r>
    </w:p>
    <w:p w14:paraId="68AACEFE" w14:textId="09B3D9B7" w:rsidR="007055E8" w:rsidRPr="007055E8" w:rsidRDefault="007055E8" w:rsidP="007055E8">
      <w:r>
        <w:rPr>
          <w:noProof/>
        </w:rPr>
        <w:drawing>
          <wp:inline distT="0" distB="0" distL="0" distR="0" wp14:anchorId="53B3E9B7" wp14:editId="7A726081">
            <wp:extent cx="5943600" cy="3129915"/>
            <wp:effectExtent l="0" t="0" r="0" b="0"/>
            <wp:docPr id="92076744" name="Picture 2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76744" name="Picture 20" descr="A screenshot of a computer&#10;&#10;AI-generated content may be incorrect."/>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129915"/>
                    </a:xfrm>
                    <a:prstGeom prst="rect">
                      <a:avLst/>
                    </a:prstGeom>
                  </pic:spPr>
                </pic:pic>
              </a:graphicData>
            </a:graphic>
          </wp:inline>
        </w:drawing>
      </w:r>
    </w:p>
    <w:p w14:paraId="3E02A3CE" w14:textId="0700EDD0" w:rsidR="0023685B" w:rsidRPr="00EA37D0" w:rsidRDefault="0023685B" w:rsidP="0023685B">
      <w:pPr>
        <w:pStyle w:val="Heading2"/>
        <w:rPr>
          <w:szCs w:val="24"/>
        </w:rPr>
      </w:pPr>
      <w:r w:rsidRPr="00EA37D0">
        <w:rPr>
          <w:szCs w:val="24"/>
        </w:rPr>
        <w:lastRenderedPageBreak/>
        <w:t>Home screen</w:t>
      </w:r>
      <w:r w:rsidRPr="00EA37D0">
        <w:rPr>
          <w:szCs w:val="24"/>
        </w:rPr>
        <w:t>:</w:t>
      </w:r>
    </w:p>
    <w:p w14:paraId="13A529D6" w14:textId="116984F4" w:rsidR="007055E8" w:rsidRPr="007055E8" w:rsidRDefault="007055E8" w:rsidP="007055E8">
      <w:r>
        <w:rPr>
          <w:noProof/>
        </w:rPr>
        <w:drawing>
          <wp:inline distT="0" distB="0" distL="0" distR="0" wp14:anchorId="181E2DC7" wp14:editId="68BECAAE">
            <wp:extent cx="5943600" cy="3176270"/>
            <wp:effectExtent l="0" t="0" r="0" b="5080"/>
            <wp:docPr id="200744001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440012" name="Picture 2007440012"/>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176270"/>
                    </a:xfrm>
                    <a:prstGeom prst="rect">
                      <a:avLst/>
                    </a:prstGeom>
                  </pic:spPr>
                </pic:pic>
              </a:graphicData>
            </a:graphic>
          </wp:inline>
        </w:drawing>
      </w:r>
    </w:p>
    <w:p w14:paraId="0652F440" w14:textId="12EAFC78" w:rsidR="0023685B" w:rsidRPr="00EA37D0" w:rsidRDefault="0023685B" w:rsidP="0023685B">
      <w:pPr>
        <w:pStyle w:val="Heading2"/>
        <w:rPr>
          <w:szCs w:val="24"/>
        </w:rPr>
      </w:pPr>
      <w:r w:rsidRPr="00EA37D0">
        <w:rPr>
          <w:szCs w:val="24"/>
        </w:rPr>
        <w:t>cart screen</w:t>
      </w:r>
      <w:r w:rsidRPr="00EA37D0">
        <w:rPr>
          <w:szCs w:val="24"/>
        </w:rPr>
        <w:t>:</w:t>
      </w:r>
    </w:p>
    <w:p w14:paraId="4AC54DDC" w14:textId="1ABF7F32" w:rsidR="007055E8" w:rsidRPr="007055E8" w:rsidRDefault="007055E8" w:rsidP="007055E8">
      <w:r>
        <w:rPr>
          <w:noProof/>
        </w:rPr>
        <w:drawing>
          <wp:inline distT="0" distB="0" distL="0" distR="0" wp14:anchorId="3F7F51B8" wp14:editId="28E80970">
            <wp:extent cx="5943600" cy="3183890"/>
            <wp:effectExtent l="0" t="0" r="0" b="0"/>
            <wp:docPr id="54337184" name="Picture 2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37184" name="Picture 22" descr="A screenshot of a computer&#10;&#10;AI-generated content may be incorrect."/>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183890"/>
                    </a:xfrm>
                    <a:prstGeom prst="rect">
                      <a:avLst/>
                    </a:prstGeom>
                  </pic:spPr>
                </pic:pic>
              </a:graphicData>
            </a:graphic>
          </wp:inline>
        </w:drawing>
      </w:r>
    </w:p>
    <w:p w14:paraId="3770E9A2" w14:textId="4958EB51" w:rsidR="0023685B" w:rsidRPr="00EA37D0" w:rsidRDefault="0023685B" w:rsidP="0023685B">
      <w:pPr>
        <w:pStyle w:val="Heading2"/>
        <w:rPr>
          <w:szCs w:val="24"/>
        </w:rPr>
      </w:pPr>
      <w:r w:rsidRPr="00EA37D0">
        <w:rPr>
          <w:szCs w:val="24"/>
        </w:rPr>
        <w:lastRenderedPageBreak/>
        <w:t>details screen</w:t>
      </w:r>
      <w:r w:rsidRPr="00EA37D0">
        <w:rPr>
          <w:szCs w:val="24"/>
        </w:rPr>
        <w:t>:</w:t>
      </w:r>
    </w:p>
    <w:p w14:paraId="49049414" w14:textId="6A63B7CF" w:rsidR="007055E8" w:rsidRPr="007055E8" w:rsidRDefault="007055E8" w:rsidP="007055E8">
      <w:r>
        <w:rPr>
          <w:noProof/>
        </w:rPr>
        <w:drawing>
          <wp:inline distT="0" distB="0" distL="0" distR="0" wp14:anchorId="0E8F68BA" wp14:editId="021CE0C8">
            <wp:extent cx="5943600" cy="2875915"/>
            <wp:effectExtent l="0" t="0" r="0" b="635"/>
            <wp:docPr id="174219413" name="Picture 2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19413" name="Picture 23" descr="A screenshot of a computer&#10;&#10;AI-generated content may be incorrect."/>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2875915"/>
                    </a:xfrm>
                    <a:prstGeom prst="rect">
                      <a:avLst/>
                    </a:prstGeom>
                  </pic:spPr>
                </pic:pic>
              </a:graphicData>
            </a:graphic>
          </wp:inline>
        </w:drawing>
      </w:r>
    </w:p>
    <w:p w14:paraId="01BFB00A" w14:textId="4CF76FC0" w:rsidR="0023685B" w:rsidRPr="00EA37D0" w:rsidRDefault="0023685B" w:rsidP="0023685B">
      <w:pPr>
        <w:pStyle w:val="Heading2"/>
        <w:rPr>
          <w:szCs w:val="24"/>
        </w:rPr>
      </w:pPr>
      <w:r w:rsidRPr="00EA37D0">
        <w:rPr>
          <w:szCs w:val="24"/>
        </w:rPr>
        <w:t>Payment screen</w:t>
      </w:r>
      <w:r w:rsidRPr="00EA37D0">
        <w:rPr>
          <w:szCs w:val="24"/>
        </w:rPr>
        <w:t>:</w:t>
      </w:r>
    </w:p>
    <w:p w14:paraId="09A4BCCD" w14:textId="5F6D28ED" w:rsidR="007055E8" w:rsidRPr="007055E8" w:rsidRDefault="007055E8" w:rsidP="007055E8">
      <w:r>
        <w:rPr>
          <w:noProof/>
        </w:rPr>
        <w:drawing>
          <wp:inline distT="0" distB="0" distL="0" distR="0" wp14:anchorId="79C7E2DD" wp14:editId="683987D5">
            <wp:extent cx="5943600" cy="2717800"/>
            <wp:effectExtent l="0" t="0" r="0" b="6350"/>
            <wp:docPr id="677697885" name="Picture 24" descr="A blue and white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697885" name="Picture 24" descr="A blue and white screen&#10;&#10;AI-generated content may be incorrect."/>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2717800"/>
                    </a:xfrm>
                    <a:prstGeom prst="rect">
                      <a:avLst/>
                    </a:prstGeom>
                  </pic:spPr>
                </pic:pic>
              </a:graphicData>
            </a:graphic>
          </wp:inline>
        </w:drawing>
      </w:r>
    </w:p>
    <w:p w14:paraId="31D12E59" w14:textId="53C204F1" w:rsidR="0023685B" w:rsidRPr="00EA37D0" w:rsidRDefault="0023685B" w:rsidP="0023685B">
      <w:pPr>
        <w:pStyle w:val="Heading2"/>
        <w:rPr>
          <w:szCs w:val="24"/>
        </w:rPr>
      </w:pPr>
      <w:r w:rsidRPr="00EA37D0">
        <w:rPr>
          <w:szCs w:val="24"/>
        </w:rPr>
        <w:lastRenderedPageBreak/>
        <w:t>Drawer screen</w:t>
      </w:r>
      <w:r w:rsidRPr="00EA37D0">
        <w:rPr>
          <w:szCs w:val="24"/>
        </w:rPr>
        <w:t>:</w:t>
      </w:r>
    </w:p>
    <w:p w14:paraId="558773C9" w14:textId="51A30C85" w:rsidR="007055E8" w:rsidRPr="007055E8" w:rsidRDefault="007055E8" w:rsidP="007055E8">
      <w:r>
        <w:rPr>
          <w:noProof/>
        </w:rPr>
        <w:drawing>
          <wp:inline distT="0" distB="0" distL="0" distR="0" wp14:anchorId="7724317D" wp14:editId="08455E26">
            <wp:extent cx="5943600" cy="2819400"/>
            <wp:effectExtent l="0" t="0" r="0" b="0"/>
            <wp:docPr id="1443530310" name="Picture 25" descr="A screenshot of a food menu&#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530310" name="Picture 25" descr="A screenshot of a food menu&#10;&#10;AI-generated content may be incorrect."/>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2819400"/>
                    </a:xfrm>
                    <a:prstGeom prst="rect">
                      <a:avLst/>
                    </a:prstGeom>
                  </pic:spPr>
                </pic:pic>
              </a:graphicData>
            </a:graphic>
          </wp:inline>
        </w:drawing>
      </w:r>
    </w:p>
    <w:p w14:paraId="40EBE773" w14:textId="097CCA9C" w:rsidR="0023685B" w:rsidRDefault="007055E8" w:rsidP="0023685B">
      <w:pPr>
        <w:pStyle w:val="Heading2"/>
      </w:pPr>
      <w:r>
        <w:t>profile screen</w:t>
      </w:r>
      <w:r w:rsidR="0023685B">
        <w:t>:</w:t>
      </w:r>
    </w:p>
    <w:p w14:paraId="1CD7DAC1" w14:textId="509884E3" w:rsidR="007055E8" w:rsidRPr="007055E8" w:rsidRDefault="007055E8" w:rsidP="007055E8">
      <w:r>
        <w:rPr>
          <w:noProof/>
        </w:rPr>
        <w:drawing>
          <wp:inline distT="0" distB="0" distL="0" distR="0" wp14:anchorId="062ECCEA" wp14:editId="0B2E3F77">
            <wp:extent cx="5943600" cy="2872740"/>
            <wp:effectExtent l="0" t="0" r="0" b="3810"/>
            <wp:docPr id="2076321565" name="Picture 2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321565" name="Picture 26" descr="A screenshot of a computer&#10;&#10;AI-generated content may be incorrect."/>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2872740"/>
                    </a:xfrm>
                    <a:prstGeom prst="rect">
                      <a:avLst/>
                    </a:prstGeom>
                  </pic:spPr>
                </pic:pic>
              </a:graphicData>
            </a:graphic>
          </wp:inline>
        </w:drawing>
      </w:r>
    </w:p>
    <w:p w14:paraId="351AEC76" w14:textId="2FF49AD1" w:rsidR="0023685B" w:rsidRPr="00EA37D0" w:rsidRDefault="007055E8" w:rsidP="0023685B">
      <w:pPr>
        <w:pStyle w:val="Heading2"/>
        <w:rPr>
          <w:szCs w:val="24"/>
        </w:rPr>
      </w:pPr>
      <w:r w:rsidRPr="00EA37D0">
        <w:rPr>
          <w:szCs w:val="24"/>
        </w:rPr>
        <w:lastRenderedPageBreak/>
        <w:t>logout</w:t>
      </w:r>
      <w:r w:rsidR="0023685B" w:rsidRPr="00EA37D0">
        <w:rPr>
          <w:szCs w:val="24"/>
        </w:rPr>
        <w:t>:</w:t>
      </w:r>
    </w:p>
    <w:p w14:paraId="2AC1409A" w14:textId="47EEA5E2" w:rsidR="007055E8" w:rsidRPr="007055E8" w:rsidRDefault="007055E8" w:rsidP="007055E8">
      <w:r>
        <w:rPr>
          <w:noProof/>
        </w:rPr>
        <w:drawing>
          <wp:inline distT="0" distB="0" distL="0" distR="0" wp14:anchorId="295EB887" wp14:editId="1EA3C0F5">
            <wp:extent cx="5943600" cy="2795270"/>
            <wp:effectExtent l="0" t="0" r="0" b="5080"/>
            <wp:docPr id="472720928" name="Picture 27"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720928" name="Picture 27" descr="A screenshot of a phone&#10;&#10;AI-generated content may be incorrect."/>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2795270"/>
                    </a:xfrm>
                    <a:prstGeom prst="rect">
                      <a:avLst/>
                    </a:prstGeom>
                  </pic:spPr>
                </pic:pic>
              </a:graphicData>
            </a:graphic>
          </wp:inline>
        </w:drawing>
      </w:r>
    </w:p>
    <w:p w14:paraId="64EE41DB" w14:textId="73F7DE1A" w:rsidR="0023685B" w:rsidRDefault="00144E13" w:rsidP="0023685B">
      <w:pPr>
        <w:pStyle w:val="Heading2"/>
      </w:pPr>
      <w:r>
        <w:t xml:space="preserve">login </w:t>
      </w:r>
      <w:r w:rsidR="0023685B">
        <w:t>s</w:t>
      </w:r>
      <w:r>
        <w:t>uccessful</w:t>
      </w:r>
      <w:r w:rsidR="0023685B">
        <w:t>:</w:t>
      </w:r>
    </w:p>
    <w:p w14:paraId="2090BF2E" w14:textId="4B177ED7" w:rsidR="00144E13" w:rsidRPr="00144E13" w:rsidRDefault="00144E13" w:rsidP="00144E13">
      <w:r>
        <w:rPr>
          <w:noProof/>
        </w:rPr>
        <w:drawing>
          <wp:inline distT="0" distB="0" distL="0" distR="0" wp14:anchorId="5F69D758" wp14:editId="2C93B09D">
            <wp:extent cx="5943600" cy="2931160"/>
            <wp:effectExtent l="0" t="0" r="0" b="2540"/>
            <wp:docPr id="22597806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978063" name="Picture 225978063"/>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2931160"/>
                    </a:xfrm>
                    <a:prstGeom prst="rect">
                      <a:avLst/>
                    </a:prstGeom>
                  </pic:spPr>
                </pic:pic>
              </a:graphicData>
            </a:graphic>
          </wp:inline>
        </w:drawing>
      </w:r>
    </w:p>
    <w:p w14:paraId="704628AC" w14:textId="77777777" w:rsidR="0023685B" w:rsidRPr="0023685B" w:rsidRDefault="0023685B" w:rsidP="0023685B">
      <w:pPr>
        <w:rPr>
          <w:i/>
          <w:iCs/>
        </w:rPr>
      </w:pPr>
    </w:p>
    <w:p w14:paraId="41C8DD2A" w14:textId="77777777" w:rsidR="0023685B" w:rsidRPr="0023685B" w:rsidRDefault="0023685B" w:rsidP="0023685B">
      <w:pPr>
        <w:rPr>
          <w:i/>
          <w:iCs/>
        </w:rPr>
      </w:pPr>
    </w:p>
    <w:p w14:paraId="15C48421" w14:textId="4F2BC97F" w:rsidR="00017EFD" w:rsidRDefault="006E61D5" w:rsidP="0023685B">
      <w:r>
        <w:rPr>
          <w:noProof/>
        </w:rPr>
        <mc:AlternateContent>
          <mc:Choice Requires="wpg">
            <w:drawing>
              <wp:anchor distT="0" distB="0" distL="114300" distR="114300" simplePos="0" relativeHeight="251691008" behindDoc="0" locked="0" layoutInCell="1" allowOverlap="1" wp14:anchorId="737E57A3" wp14:editId="50F4F48F">
                <wp:simplePos x="0" y="0"/>
                <wp:positionH relativeFrom="column">
                  <wp:posOffset>-1744345</wp:posOffset>
                </wp:positionH>
                <wp:positionV relativeFrom="paragraph">
                  <wp:posOffset>587779</wp:posOffset>
                </wp:positionV>
                <wp:extent cx="457200" cy="198120"/>
                <wp:effectExtent l="0" t="0" r="0" b="5080"/>
                <wp:wrapNone/>
                <wp:docPr id="885914701" name="Group 75">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457200" cy="198120"/>
                          <a:chOff x="0" y="0"/>
                          <a:chExt cx="632460" cy="274320"/>
                        </a:xfrm>
                      </wpg:grpSpPr>
                      <wps:wsp>
                        <wps:cNvPr id="1218289955" name="Rounded Rectangle 1218289955"/>
                        <wps:cNvSpPr>
                          <a:spLocks noChangeAspect="1"/>
                        </wps:cNvSpPr>
                        <wps:spPr>
                          <a:xfrm>
                            <a:off x="0" y="0"/>
                            <a:ext cx="632460" cy="274320"/>
                          </a:xfrm>
                          <a:prstGeom prst="roundRect">
                            <a:avLst>
                              <a:gd name="adj" fmla="val 50000"/>
                            </a:avLst>
                          </a:prstGeom>
                          <a:solidFill>
                            <a:schemeClr val="tx1"/>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1916934057" name="Graphic 73" descr="Arrow Right outline"/>
                        <wps:cNvSpPr/>
                        <wps:spPr>
                          <a:xfrm>
                            <a:off x="116205" y="61018"/>
                            <a:ext cx="400049" cy="152400"/>
                          </a:xfrm>
                          <a:custGeom>
                            <a:avLst/>
                            <a:gdLst>
                              <a:gd name="connsiteX0" fmla="*/ 327217 w 400049"/>
                              <a:gd name="connsiteY0" fmla="*/ 1337 h 152400"/>
                              <a:gd name="connsiteX1" fmla="*/ 320483 w 400049"/>
                              <a:gd name="connsiteY1" fmla="*/ 1454 h 152400"/>
                              <a:gd name="connsiteX2" fmla="*/ 320483 w 400049"/>
                              <a:gd name="connsiteY2" fmla="*/ 8071 h 152400"/>
                              <a:gd name="connsiteX3" fmla="*/ 383710 w 400049"/>
                              <a:gd name="connsiteY3" fmla="*/ 71298 h 152400"/>
                              <a:gd name="connsiteX4" fmla="*/ 383709 w 400049"/>
                              <a:gd name="connsiteY4" fmla="*/ 71365 h 152400"/>
                              <a:gd name="connsiteX5" fmla="*/ 383677 w 400049"/>
                              <a:gd name="connsiteY5" fmla="*/ 71379 h 152400"/>
                              <a:gd name="connsiteX6" fmla="*/ 4763 w 400049"/>
                              <a:gd name="connsiteY6" fmla="*/ 71379 h 152400"/>
                              <a:gd name="connsiteX7" fmla="*/ 0 w 400049"/>
                              <a:gd name="connsiteY7" fmla="*/ 76142 h 152400"/>
                              <a:gd name="connsiteX8" fmla="*/ 4763 w 400049"/>
                              <a:gd name="connsiteY8" fmla="*/ 80904 h 152400"/>
                              <a:gd name="connsiteX9" fmla="*/ 383677 w 400049"/>
                              <a:gd name="connsiteY9" fmla="*/ 80904 h 152400"/>
                              <a:gd name="connsiteX10" fmla="*/ 383724 w 400049"/>
                              <a:gd name="connsiteY10" fmla="*/ 80952 h 152400"/>
                              <a:gd name="connsiteX11" fmla="*/ 383710 w 400049"/>
                              <a:gd name="connsiteY11" fmla="*/ 80985 h 152400"/>
                              <a:gd name="connsiteX12" fmla="*/ 320483 w 400049"/>
                              <a:gd name="connsiteY12" fmla="*/ 144212 h 152400"/>
                              <a:gd name="connsiteX13" fmla="*/ 320366 w 400049"/>
                              <a:gd name="connsiteY13" fmla="*/ 150946 h 152400"/>
                              <a:gd name="connsiteX14" fmla="*/ 327100 w 400049"/>
                              <a:gd name="connsiteY14" fmla="*/ 151063 h 152400"/>
                              <a:gd name="connsiteX15" fmla="*/ 327217 w 400049"/>
                              <a:gd name="connsiteY15" fmla="*/ 150946 h 152400"/>
                              <a:gd name="connsiteX16" fmla="*/ 398655 w 400049"/>
                              <a:gd name="connsiteY16" fmla="*/ 79509 h 152400"/>
                              <a:gd name="connsiteX17" fmla="*/ 398655 w 400049"/>
                              <a:gd name="connsiteY17" fmla="*/ 72774 h 1524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400049" h="152400">
                                <a:moveTo>
                                  <a:pt x="327217" y="1337"/>
                                </a:moveTo>
                                <a:cubicBezTo>
                                  <a:pt x="325325" y="-490"/>
                                  <a:pt x="322310" y="-438"/>
                                  <a:pt x="320483" y="1454"/>
                                </a:cubicBezTo>
                                <a:cubicBezTo>
                                  <a:pt x="318700" y="3300"/>
                                  <a:pt x="318700" y="6226"/>
                                  <a:pt x="320483" y="8071"/>
                                </a:cubicBezTo>
                                <a:lnTo>
                                  <a:pt x="383710" y="71298"/>
                                </a:lnTo>
                                <a:cubicBezTo>
                                  <a:pt x="383728" y="71317"/>
                                  <a:pt x="383728" y="71347"/>
                                  <a:pt x="383709" y="71365"/>
                                </a:cubicBezTo>
                                <a:cubicBezTo>
                                  <a:pt x="383700" y="71374"/>
                                  <a:pt x="383689" y="71379"/>
                                  <a:pt x="383677" y="71379"/>
                                </a:cubicBezTo>
                                <a:lnTo>
                                  <a:pt x="4763" y="71379"/>
                                </a:lnTo>
                                <a:cubicBezTo>
                                  <a:pt x="2132" y="71379"/>
                                  <a:pt x="0" y="73511"/>
                                  <a:pt x="0" y="76142"/>
                                </a:cubicBezTo>
                                <a:cubicBezTo>
                                  <a:pt x="0" y="78772"/>
                                  <a:pt x="2132" y="80904"/>
                                  <a:pt x="4763" y="80904"/>
                                </a:cubicBezTo>
                                <a:lnTo>
                                  <a:pt x="383677" y="80904"/>
                                </a:lnTo>
                                <a:cubicBezTo>
                                  <a:pt x="383703" y="80905"/>
                                  <a:pt x="383724" y="80926"/>
                                  <a:pt x="383724" y="80952"/>
                                </a:cubicBezTo>
                                <a:cubicBezTo>
                                  <a:pt x="383723" y="80965"/>
                                  <a:pt x="383718" y="80976"/>
                                  <a:pt x="383710" y="80985"/>
                                </a:cubicBezTo>
                                <a:lnTo>
                                  <a:pt x="320483" y="144212"/>
                                </a:lnTo>
                                <a:cubicBezTo>
                                  <a:pt x="318591" y="146039"/>
                                  <a:pt x="318538" y="149054"/>
                                  <a:pt x="320366" y="150946"/>
                                </a:cubicBezTo>
                                <a:cubicBezTo>
                                  <a:pt x="322193" y="152838"/>
                                  <a:pt x="325208" y="152891"/>
                                  <a:pt x="327100" y="151063"/>
                                </a:cubicBezTo>
                                <a:cubicBezTo>
                                  <a:pt x="327140" y="151025"/>
                                  <a:pt x="327179" y="150986"/>
                                  <a:pt x="327217" y="150946"/>
                                </a:cubicBezTo>
                                <a:lnTo>
                                  <a:pt x="398655" y="79509"/>
                                </a:lnTo>
                                <a:cubicBezTo>
                                  <a:pt x="400514" y="77649"/>
                                  <a:pt x="400514" y="74634"/>
                                  <a:pt x="398655" y="72774"/>
                                </a:cubicBezTo>
                                <a:close/>
                              </a:path>
                            </a:pathLst>
                          </a:custGeom>
                          <a:solidFill>
                            <a:schemeClr val="bg1"/>
                          </a:solidFill>
                          <a:ln w="4763"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5A8B8D1" id="Group 75" o:spid="_x0000_s1026" alt="&quot;&quot;" style="position:absolute;margin-left:-137.35pt;margin-top:46.3pt;width:36pt;height:15.6pt;z-index:251691008" coordsize="6324,27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">
                <v:roundrect id="Rounded Rectangle 1218289955" o:spid="_x0000_s1027" style="position:absolute;width:6324;height:2743;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" fillcolor="black [3213]" stroked="f" strokeweight="1pt">
                  <v:stroke joinstyle="miter"/>
                  <o:lock v:ext="edit" aspectratio="t"/>
                </v:roundrect>
                <v:shape id="Graphic 73" o:spid="_x0000_s1028" alt="Arrow Right outline" style="position:absolute;left:1162;top:610;width:4000;height:1524;visibility:visible;mso-wrap-style:square;v-text-anchor:middle" coordsize="400049,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" path="m327217,1337v-1892,-1827,-4907,-1775,-6734,117c318700,3300,318700,6226,320483,8071r63227,63227c383728,71317,383728,71347,383709,71365v-9,9,-20,14,-32,14l4763,71379c2132,71379,,73511,,76142v,2630,2132,4762,4763,4762l383677,80904v26,1,47,22,47,48c383723,80965,383718,80976,383710,80985r-63227,63227c318591,146039,318538,149054,320366,150946v1827,1892,4842,1945,6734,117c327140,151025,327179,150986,327217,150946l398655,79509v1859,-1860,1859,-4875,,-6735l327217,1337xe" fillcolor="white [3212]" stroked="f" strokeweight=".1323mm">
                  <v:stroke joinstyle="miter"/>
                  <v:path arrowok="t" o:connecttype="custom" o:connectlocs="327217,1337;320483,1454;320483,8071;383710,71298;383709,71365;383677,71379;4763,71379;0,76142;4763,80904;383677,80904;383724,80952;383710,80985;320483,144212;320366,150946;327100,151063;327217,150946;398655,79509;398655,72774" o:connectangles="0,0,0,0,0,0,0,0,0,0,0,0,0,0,0,0,0,0"/>
                </v:shape>
              </v:group>
            </w:pict>
          </mc:Fallback>
        </mc:AlternateContent>
      </w:r>
    </w:p>
    <w:p w14:paraId="2F0DB650" w14:textId="77777777" w:rsidR="00FD7A97" w:rsidRDefault="00FD7A97">
      <w:pPr>
        <w:spacing w:before="180"/>
      </w:pPr>
    </w:p>
    <w:p w14:paraId="6DD9FB91" w14:textId="77777777" w:rsidR="00144E13" w:rsidRDefault="00144E13">
      <w:pPr>
        <w:spacing w:before="180"/>
      </w:pPr>
    </w:p>
    <w:p w14:paraId="7C7D2636" w14:textId="51DCED80" w:rsidR="001273C1" w:rsidRDefault="00E2134A" w:rsidP="00144E13">
      <w:pPr>
        <w:pStyle w:val="Heading1"/>
      </w:pPr>
      <w:r w:rsidRPr="00674240">
        <w:rPr>
          <w:noProof/>
        </w:rPr>
        <w:lastRenderedPageBreak/>
        <mc:AlternateContent>
          <mc:Choice Requires="wpg">
            <w:drawing>
              <wp:inline distT="0" distB="0" distL="0" distR="0" wp14:anchorId="605704F6" wp14:editId="05664A9B">
                <wp:extent cx="632460" cy="274320"/>
                <wp:effectExtent l="0" t="0" r="0" b="0"/>
                <wp:docPr id="59714772" name="Group 75">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632460" cy="274320"/>
                          <a:chOff x="0" y="0"/>
                          <a:chExt cx="632460" cy="274320"/>
                        </a:xfrm>
                      </wpg:grpSpPr>
                      <wps:wsp>
                        <wps:cNvPr id="2111380817" name="Rounded Rectangle 2111380817"/>
                        <wps:cNvSpPr>
                          <a:spLocks noChangeAspect="1"/>
                        </wps:cNvSpPr>
                        <wps:spPr>
                          <a:xfrm>
                            <a:off x="0" y="0"/>
                            <a:ext cx="632460" cy="274320"/>
                          </a:xfrm>
                          <a:prstGeom prst="roundRect">
                            <a:avLst>
                              <a:gd name="adj" fmla="val 50000"/>
                            </a:avLst>
                          </a:prstGeom>
                          <a:solidFill>
                            <a:schemeClr val="tx1"/>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113211340" name="Graphic 73" descr="Arrow Right outline"/>
                        <wps:cNvSpPr/>
                        <wps:spPr>
                          <a:xfrm>
                            <a:off x="116205" y="61018"/>
                            <a:ext cx="400049" cy="152400"/>
                          </a:xfrm>
                          <a:custGeom>
                            <a:avLst/>
                            <a:gdLst>
                              <a:gd name="connsiteX0" fmla="*/ 327217 w 400049"/>
                              <a:gd name="connsiteY0" fmla="*/ 1337 h 152400"/>
                              <a:gd name="connsiteX1" fmla="*/ 320483 w 400049"/>
                              <a:gd name="connsiteY1" fmla="*/ 1454 h 152400"/>
                              <a:gd name="connsiteX2" fmla="*/ 320483 w 400049"/>
                              <a:gd name="connsiteY2" fmla="*/ 8071 h 152400"/>
                              <a:gd name="connsiteX3" fmla="*/ 383710 w 400049"/>
                              <a:gd name="connsiteY3" fmla="*/ 71298 h 152400"/>
                              <a:gd name="connsiteX4" fmla="*/ 383709 w 400049"/>
                              <a:gd name="connsiteY4" fmla="*/ 71365 h 152400"/>
                              <a:gd name="connsiteX5" fmla="*/ 383677 w 400049"/>
                              <a:gd name="connsiteY5" fmla="*/ 71379 h 152400"/>
                              <a:gd name="connsiteX6" fmla="*/ 4763 w 400049"/>
                              <a:gd name="connsiteY6" fmla="*/ 71379 h 152400"/>
                              <a:gd name="connsiteX7" fmla="*/ 0 w 400049"/>
                              <a:gd name="connsiteY7" fmla="*/ 76142 h 152400"/>
                              <a:gd name="connsiteX8" fmla="*/ 4763 w 400049"/>
                              <a:gd name="connsiteY8" fmla="*/ 80904 h 152400"/>
                              <a:gd name="connsiteX9" fmla="*/ 383677 w 400049"/>
                              <a:gd name="connsiteY9" fmla="*/ 80904 h 152400"/>
                              <a:gd name="connsiteX10" fmla="*/ 383724 w 400049"/>
                              <a:gd name="connsiteY10" fmla="*/ 80952 h 152400"/>
                              <a:gd name="connsiteX11" fmla="*/ 383710 w 400049"/>
                              <a:gd name="connsiteY11" fmla="*/ 80985 h 152400"/>
                              <a:gd name="connsiteX12" fmla="*/ 320483 w 400049"/>
                              <a:gd name="connsiteY12" fmla="*/ 144212 h 152400"/>
                              <a:gd name="connsiteX13" fmla="*/ 320366 w 400049"/>
                              <a:gd name="connsiteY13" fmla="*/ 150946 h 152400"/>
                              <a:gd name="connsiteX14" fmla="*/ 327100 w 400049"/>
                              <a:gd name="connsiteY14" fmla="*/ 151063 h 152400"/>
                              <a:gd name="connsiteX15" fmla="*/ 327217 w 400049"/>
                              <a:gd name="connsiteY15" fmla="*/ 150946 h 152400"/>
                              <a:gd name="connsiteX16" fmla="*/ 398655 w 400049"/>
                              <a:gd name="connsiteY16" fmla="*/ 79509 h 152400"/>
                              <a:gd name="connsiteX17" fmla="*/ 398655 w 400049"/>
                              <a:gd name="connsiteY17" fmla="*/ 72774 h 1524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400049" h="152400">
                                <a:moveTo>
                                  <a:pt x="327217" y="1337"/>
                                </a:moveTo>
                                <a:cubicBezTo>
                                  <a:pt x="325325" y="-490"/>
                                  <a:pt x="322310" y="-438"/>
                                  <a:pt x="320483" y="1454"/>
                                </a:cubicBezTo>
                                <a:cubicBezTo>
                                  <a:pt x="318700" y="3300"/>
                                  <a:pt x="318700" y="6226"/>
                                  <a:pt x="320483" y="8071"/>
                                </a:cubicBezTo>
                                <a:lnTo>
                                  <a:pt x="383710" y="71298"/>
                                </a:lnTo>
                                <a:cubicBezTo>
                                  <a:pt x="383728" y="71317"/>
                                  <a:pt x="383728" y="71347"/>
                                  <a:pt x="383709" y="71365"/>
                                </a:cubicBezTo>
                                <a:cubicBezTo>
                                  <a:pt x="383700" y="71374"/>
                                  <a:pt x="383689" y="71379"/>
                                  <a:pt x="383677" y="71379"/>
                                </a:cubicBezTo>
                                <a:lnTo>
                                  <a:pt x="4763" y="71379"/>
                                </a:lnTo>
                                <a:cubicBezTo>
                                  <a:pt x="2132" y="71379"/>
                                  <a:pt x="0" y="73511"/>
                                  <a:pt x="0" y="76142"/>
                                </a:cubicBezTo>
                                <a:cubicBezTo>
                                  <a:pt x="0" y="78772"/>
                                  <a:pt x="2132" y="80904"/>
                                  <a:pt x="4763" y="80904"/>
                                </a:cubicBezTo>
                                <a:lnTo>
                                  <a:pt x="383677" y="80904"/>
                                </a:lnTo>
                                <a:cubicBezTo>
                                  <a:pt x="383703" y="80905"/>
                                  <a:pt x="383724" y="80926"/>
                                  <a:pt x="383724" y="80952"/>
                                </a:cubicBezTo>
                                <a:cubicBezTo>
                                  <a:pt x="383723" y="80965"/>
                                  <a:pt x="383718" y="80976"/>
                                  <a:pt x="383710" y="80985"/>
                                </a:cubicBezTo>
                                <a:lnTo>
                                  <a:pt x="320483" y="144212"/>
                                </a:lnTo>
                                <a:cubicBezTo>
                                  <a:pt x="318591" y="146039"/>
                                  <a:pt x="318538" y="149054"/>
                                  <a:pt x="320366" y="150946"/>
                                </a:cubicBezTo>
                                <a:cubicBezTo>
                                  <a:pt x="322193" y="152838"/>
                                  <a:pt x="325208" y="152891"/>
                                  <a:pt x="327100" y="151063"/>
                                </a:cubicBezTo>
                                <a:cubicBezTo>
                                  <a:pt x="327140" y="151025"/>
                                  <a:pt x="327179" y="150986"/>
                                  <a:pt x="327217" y="150946"/>
                                </a:cubicBezTo>
                                <a:lnTo>
                                  <a:pt x="398655" y="79509"/>
                                </a:lnTo>
                                <a:cubicBezTo>
                                  <a:pt x="400514" y="77649"/>
                                  <a:pt x="400514" y="74634"/>
                                  <a:pt x="398655" y="72774"/>
                                </a:cubicBezTo>
                                <a:close/>
                              </a:path>
                            </a:pathLst>
                          </a:custGeom>
                          <a:solidFill>
                            <a:schemeClr val="bg1"/>
                          </a:solidFill>
                          <a:ln w="4763"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26BAF80" id="Group 75" o:spid="_x0000_s1026" alt="&quot;&quot;" style="width:49.8pt;height:21.6pt;mso-position-horizontal-relative:char;mso-position-vertical-relative:line" coordsize="6324,27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">
                <v:roundrect id="Rounded Rectangle 2111380817" o:spid="_x0000_s1027" style="position:absolute;width:6324;height:2743;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" fillcolor="black [3213]" stroked="f" strokeweight="1pt">
                  <v:stroke joinstyle="miter"/>
                  <o:lock v:ext="edit" aspectratio="t"/>
                </v:roundrect>
                <v:shape id="Graphic 73" o:spid="_x0000_s1028" alt="Arrow Right outline" style="position:absolute;left:1162;top:610;width:4000;height:1524;visibility:visible;mso-wrap-style:square;v-text-anchor:middle" coordsize="400049,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" path="m327217,1337v-1892,-1827,-4907,-1775,-6734,117c318700,3300,318700,6226,320483,8071r63227,63227c383728,71317,383728,71347,383709,71365v-9,9,-20,14,-32,14l4763,71379c2132,71379,,73511,,76142v,2630,2132,4762,4763,4762l383677,80904v26,1,47,22,47,48c383723,80965,383718,80976,383710,80985r-63227,63227c318591,146039,318538,149054,320366,150946v1827,1892,4842,1945,6734,117c327140,151025,327179,150986,327217,150946l398655,79509v1859,-1860,1859,-4875,,-6735l327217,1337xe" fillcolor="white [3212]" stroked="f" strokeweight=".1323mm">
                  <v:stroke joinstyle="miter"/>
                  <v:path arrowok="t" o:connecttype="custom" o:connectlocs="327217,1337;320483,1454;320483,8071;383710,71298;383709,71365;383677,71379;4763,71379;0,76142;4763,80904;383677,80904;383724,80952;383710,80985;320483,144212;320366,150946;327100,151063;327217,150946;398655,79509;398655,72774" o:connectangles="0,0,0,0,0,0,0,0,0,0,0,0,0,0,0,0,0,0"/>
                </v:shape>
                <w10:anchorlock/>
              </v:group>
            </w:pict>
          </mc:Fallback>
        </mc:AlternateContent>
      </w:r>
      <w:r w:rsidR="00D94ADB" w:rsidRPr="00674240">
        <w:t xml:space="preserve"> </w:t>
      </w:r>
      <w:r w:rsidR="00674240" w:rsidRPr="00674240">
        <w:tab/>
      </w:r>
      <w:r w:rsidR="00144E13">
        <w:t xml:space="preserve">Error &amp; bugs </w:t>
      </w:r>
    </w:p>
    <w:tbl>
      <w:tblPr>
        <w:tblStyle w:val="TipTable"/>
        <w:tblW w:w="5000" w:type="pct"/>
        <w:tblCellMar>
          <w:top w:w="0" w:type="dxa"/>
        </w:tblCellMar>
        <w:tblLook w:val="04A0" w:firstRow="1" w:lastRow="0" w:firstColumn="1" w:lastColumn="0" w:noHBand="0" w:noVBand="1"/>
        <w:tblDescription w:val="Layout table"/>
      </w:tblPr>
      <w:tblGrid>
        <w:gridCol w:w="9360"/>
      </w:tblGrid>
      <w:tr w:rsidR="00282FBE" w14:paraId="0D715EFE" w14:textId="77777777" w:rsidTr="00282FBE">
        <w:tc>
          <w:tcPr>
            <w:cnfStyle w:val="001000000000" w:firstRow="0" w:lastRow="0" w:firstColumn="1" w:lastColumn="0" w:oddVBand="0" w:evenVBand="0" w:oddHBand="0" w:evenHBand="0" w:firstRowFirstColumn="0" w:firstRowLastColumn="0" w:lastRowFirstColumn="0" w:lastRowLastColumn="0"/>
            <w:tcW w:w="5000" w:type="pct"/>
            <w:shd w:val="clear" w:color="auto" w:fill="auto"/>
          </w:tcPr>
          <w:p w14:paraId="0CEC6764" w14:textId="77777777" w:rsidR="00282FBE" w:rsidRDefault="00D94ADB" w:rsidP="00282FBE">
            <w:pPr>
              <w:pStyle w:val="TipText"/>
              <w:jc w:val="left"/>
            </w:pPr>
            <w:r w:rsidRPr="00D94ADB">
              <w:t>Describe what sets your company apart from your competition (your unique selling proposition).</w:t>
            </w:r>
          </w:p>
          <w:p w14:paraId="294247D0" w14:textId="0009B9BA" w:rsidR="00144E13" w:rsidRPr="000C40B3" w:rsidRDefault="0032556E" w:rsidP="00144E13">
            <w:pPr>
              <w:pStyle w:val="Heading2"/>
              <w:jc w:val="left"/>
              <w:rPr>
                <w:sz w:val="28"/>
                <w:szCs w:val="28"/>
              </w:rPr>
            </w:pPr>
            <w:r w:rsidRPr="000C40B3">
              <w:rPr>
                <w:sz w:val="28"/>
                <w:szCs w:val="28"/>
              </w:rPr>
              <w:t>Missing plugin exception</w:t>
            </w:r>
            <w:r w:rsidR="000C40B3" w:rsidRPr="000C40B3">
              <w:rPr>
                <w:sz w:val="28"/>
                <w:szCs w:val="28"/>
              </w:rPr>
              <w:t>:</w:t>
            </w:r>
          </w:p>
          <w:p w14:paraId="7E4533AC" w14:textId="7EE2AA08" w:rsidR="00C9609C" w:rsidRPr="00C9609C" w:rsidRDefault="00C9609C" w:rsidP="00C9609C">
            <w:pPr>
              <w:jc w:val="left"/>
            </w:pPr>
            <w:r>
              <w:rPr>
                <w:noProof/>
              </w:rPr>
              <w:drawing>
                <wp:inline distT="0" distB="0" distL="0" distR="0" wp14:anchorId="58A1F8A1" wp14:editId="23FFB2BD">
                  <wp:extent cx="5943600" cy="2914015"/>
                  <wp:effectExtent l="0" t="0" r="0" b="635"/>
                  <wp:docPr id="172448776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487764" name="Picture 1724487764"/>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2914015"/>
                          </a:xfrm>
                          <a:prstGeom prst="rect">
                            <a:avLst/>
                          </a:prstGeom>
                        </pic:spPr>
                      </pic:pic>
                    </a:graphicData>
                  </a:graphic>
                </wp:inline>
              </w:drawing>
            </w:r>
          </w:p>
          <w:p w14:paraId="4FF747EC" w14:textId="0BCC3581" w:rsidR="0032556E" w:rsidRPr="000C40B3" w:rsidRDefault="0032556E" w:rsidP="0032556E">
            <w:pPr>
              <w:pStyle w:val="Heading2"/>
              <w:jc w:val="left"/>
              <w:rPr>
                <w:szCs w:val="24"/>
              </w:rPr>
            </w:pPr>
            <w:r w:rsidRPr="000C40B3">
              <w:rPr>
                <w:szCs w:val="24"/>
              </w:rPr>
              <w:t>What caused the error</w:t>
            </w:r>
          </w:p>
          <w:p w14:paraId="6A9B2C0C" w14:textId="77777777" w:rsidR="00144E13" w:rsidRDefault="0032556E" w:rsidP="00282FBE">
            <w:pPr>
              <w:pStyle w:val="TipText"/>
              <w:jc w:val="left"/>
              <w:rPr>
                <w:sz w:val="18"/>
                <w:szCs w:val="18"/>
              </w:rPr>
            </w:pPr>
            <w:proofErr w:type="spellStart"/>
            <w:proofErr w:type="gramStart"/>
            <w:r w:rsidRPr="0032556E">
              <w:rPr>
                <w:sz w:val="18"/>
                <w:szCs w:val="18"/>
              </w:rPr>
              <w:t>MissingPluginException</w:t>
            </w:r>
            <w:proofErr w:type="spellEnd"/>
            <w:r w:rsidRPr="0032556E">
              <w:rPr>
                <w:sz w:val="18"/>
                <w:szCs w:val="18"/>
              </w:rPr>
              <w:t>(</w:t>
            </w:r>
            <w:proofErr w:type="gramEnd"/>
            <w:r w:rsidRPr="0032556E">
              <w:rPr>
                <w:sz w:val="18"/>
                <w:szCs w:val="18"/>
              </w:rPr>
              <w:t xml:space="preserve">No implementation found for method </w:t>
            </w:r>
            <w:proofErr w:type="spellStart"/>
            <w:r w:rsidRPr="0032556E">
              <w:rPr>
                <w:sz w:val="18"/>
                <w:szCs w:val="18"/>
              </w:rPr>
              <w:t>getApplicationDocumentsDirectory</w:t>
            </w:r>
            <w:proofErr w:type="spellEnd"/>
            <w:r w:rsidRPr="0032556E">
              <w:rPr>
                <w:sz w:val="18"/>
                <w:szCs w:val="18"/>
              </w:rPr>
              <w:t xml:space="preserve"> on channel plugins.flutter.io/</w:t>
            </w:r>
            <w:proofErr w:type="spellStart"/>
            <w:r w:rsidRPr="0032556E">
              <w:rPr>
                <w:sz w:val="18"/>
                <w:szCs w:val="18"/>
              </w:rPr>
              <w:t>path_provider</w:t>
            </w:r>
            <w:proofErr w:type="spellEnd"/>
            <w:r w:rsidRPr="0032556E">
              <w:rPr>
                <w:sz w:val="18"/>
                <w:szCs w:val="18"/>
              </w:rPr>
              <w:t xml:space="preserve">) happens when the app calls the </w:t>
            </w:r>
            <w:proofErr w:type="spellStart"/>
            <w:r w:rsidRPr="0032556E">
              <w:rPr>
                <w:sz w:val="18"/>
                <w:szCs w:val="18"/>
              </w:rPr>
              <w:t>path_provider</w:t>
            </w:r>
            <w:proofErr w:type="spellEnd"/>
            <w:r w:rsidRPr="0032556E">
              <w:rPr>
                <w:sz w:val="18"/>
                <w:szCs w:val="18"/>
              </w:rPr>
              <w:t xml:space="preserve"> platform </w:t>
            </w:r>
            <w:proofErr w:type="gramStart"/>
            <w:r w:rsidRPr="0032556E">
              <w:rPr>
                <w:sz w:val="18"/>
                <w:szCs w:val="18"/>
              </w:rPr>
              <w:t>plugin</w:t>
            </w:r>
            <w:proofErr w:type="gramEnd"/>
            <w:r w:rsidRPr="0032556E">
              <w:rPr>
                <w:sz w:val="18"/>
                <w:szCs w:val="18"/>
              </w:rPr>
              <w:t xml:space="preserve"> but the plugin is not available/registered on the current platform.</w:t>
            </w:r>
          </w:p>
          <w:p w14:paraId="68774506" w14:textId="103B909D" w:rsidR="0032556E" w:rsidRPr="000C40B3" w:rsidRDefault="0032556E" w:rsidP="0032556E">
            <w:pPr>
              <w:pStyle w:val="Heading2"/>
              <w:jc w:val="left"/>
              <w:rPr>
                <w:szCs w:val="24"/>
              </w:rPr>
            </w:pPr>
            <w:r w:rsidRPr="000C40B3">
              <w:rPr>
                <w:szCs w:val="24"/>
              </w:rPr>
              <w:t>This commonly appears when:</w:t>
            </w:r>
          </w:p>
          <w:p w14:paraId="33A02A61" w14:textId="4D2BD257" w:rsidR="0032556E" w:rsidRDefault="0032556E" w:rsidP="0032556E">
            <w:pPr>
              <w:jc w:val="left"/>
            </w:pPr>
            <w:r>
              <w:t xml:space="preserve">Running on web: </w:t>
            </w:r>
            <w:proofErr w:type="spellStart"/>
            <w:r>
              <w:t>sqflite</w:t>
            </w:r>
            <w:proofErr w:type="spellEnd"/>
            <w:r>
              <w:t>/</w:t>
            </w:r>
            <w:proofErr w:type="spellStart"/>
            <w:r>
              <w:t>path_provider's</w:t>
            </w:r>
            <w:proofErr w:type="spellEnd"/>
            <w:r>
              <w:t xml:space="preserve"> platform implementations are not available on the web (</w:t>
            </w:r>
            <w:proofErr w:type="spellStart"/>
            <w:r>
              <w:t>sqflite</w:t>
            </w:r>
            <w:proofErr w:type="spellEnd"/>
            <w:r>
              <w:t xml:space="preserve"> is mobile/desktop only).</w:t>
            </w:r>
            <w:r>
              <w:t xml:space="preserve"> </w:t>
            </w:r>
            <w:r>
              <w:t>A plugin is invoked before Flutter binding/plugin registration happens.</w:t>
            </w:r>
            <w:r>
              <w:t xml:space="preserve"> </w:t>
            </w:r>
          </w:p>
          <w:p w14:paraId="11DB0A0A" w14:textId="08712324" w:rsidR="0032556E" w:rsidRDefault="0032556E" w:rsidP="0032556E">
            <w:r>
              <w:t xml:space="preserve">In this case the app was </w:t>
            </w:r>
            <w:proofErr w:type="gramStart"/>
            <w:r>
              <w:t>calling</w:t>
            </w:r>
            <w:proofErr w:type="gramEnd"/>
            <w:r>
              <w:t xml:space="preserve"> </w:t>
            </w:r>
            <w:proofErr w:type="spellStart"/>
            <w:r>
              <w:t>getApplicationDocumentsDirectory</w:t>
            </w:r>
            <w:proofErr w:type="spellEnd"/>
            <w:r>
              <w:t xml:space="preserve"> (from </w:t>
            </w:r>
            <w:proofErr w:type="spellStart"/>
            <w:r>
              <w:t>LocalDB.init</w:t>
            </w:r>
            <w:proofErr w:type="spellEnd"/>
            <w:r>
              <w:t>) on a platform where</w:t>
            </w:r>
            <w:r>
              <w:t xml:space="preserve"> </w:t>
            </w:r>
            <w:r>
              <w:t xml:space="preserve">the plugin was not available (web), causing the </w:t>
            </w:r>
            <w:proofErr w:type="spellStart"/>
            <w:r>
              <w:t>MissingPluginException</w:t>
            </w:r>
            <w:proofErr w:type="spellEnd"/>
            <w:r>
              <w:t xml:space="preserve"> during sign-up / login.</w:t>
            </w:r>
          </w:p>
          <w:p w14:paraId="1C99F8D0" w14:textId="272A1253" w:rsidR="0032556E" w:rsidRPr="000C40B3" w:rsidRDefault="0032556E" w:rsidP="0032556E">
            <w:pPr>
              <w:pStyle w:val="Heading2"/>
              <w:jc w:val="left"/>
              <w:rPr>
                <w:szCs w:val="24"/>
              </w:rPr>
            </w:pPr>
            <w:r w:rsidRPr="000C40B3">
              <w:rPr>
                <w:szCs w:val="24"/>
              </w:rPr>
              <w:t>What I changed (code edits)</w:t>
            </w:r>
            <w:r w:rsidRPr="000C40B3">
              <w:rPr>
                <w:szCs w:val="24"/>
              </w:rPr>
              <w:t>:</w:t>
            </w:r>
          </w:p>
          <w:p w14:paraId="022A8FFE" w14:textId="77777777" w:rsidR="0032556E" w:rsidRDefault="0032556E" w:rsidP="0032556E">
            <w:pPr>
              <w:jc w:val="left"/>
            </w:pPr>
            <w:r>
              <w:t xml:space="preserve">Added an in-memory fallback storage to </w:t>
            </w:r>
            <w:proofErr w:type="spellStart"/>
            <w:r>
              <w:t>local_</w:t>
            </w:r>
            <w:proofErr w:type="gramStart"/>
            <w:r>
              <w:t>db.dart</w:t>
            </w:r>
            <w:proofErr w:type="spellEnd"/>
            <w:proofErr w:type="gramEnd"/>
            <w:r>
              <w:t>:</w:t>
            </w:r>
          </w:p>
          <w:p w14:paraId="6C8B627E" w14:textId="35766547" w:rsidR="0032556E" w:rsidRPr="0032556E" w:rsidRDefault="0032556E" w:rsidP="0032556E">
            <w:pPr>
              <w:jc w:val="left"/>
            </w:pPr>
            <w:r>
              <w:t xml:space="preserve">New class </w:t>
            </w:r>
            <w:proofErr w:type="spellStart"/>
            <w:r>
              <w:t>InMemoryLocalStorage</w:t>
            </w:r>
            <w:proofErr w:type="spellEnd"/>
            <w:r>
              <w:t xml:space="preserve"> implements </w:t>
            </w:r>
            <w:proofErr w:type="spellStart"/>
            <w:r>
              <w:t>LocalStorage</w:t>
            </w:r>
            <w:proofErr w:type="spellEnd"/>
            <w:r>
              <w:t xml:space="preserve"> that stores users, foods and orders in memory (no platform plugins).</w:t>
            </w:r>
            <w:r>
              <w:t xml:space="preserve"> </w:t>
            </w:r>
            <w:r>
              <w:t>Keeps a small sample food dataset, allows</w:t>
            </w:r>
            <w:r>
              <w:t xml:space="preserve"> </w:t>
            </w:r>
            <w:proofErr w:type="spellStart"/>
            <w:r>
              <w:t>createUser</w:t>
            </w:r>
            <w:proofErr w:type="spellEnd"/>
            <w:r>
              <w:t>/authenticate/</w:t>
            </w:r>
            <w:proofErr w:type="spellStart"/>
            <w:r>
              <w:t>getFoods</w:t>
            </w:r>
            <w:proofErr w:type="spellEnd"/>
            <w:r>
              <w:t>/</w:t>
            </w:r>
            <w:proofErr w:type="spellStart"/>
            <w:r>
              <w:t>placeOrder</w:t>
            </w:r>
            <w:proofErr w:type="spellEnd"/>
            <w:r>
              <w:t>/</w:t>
            </w:r>
            <w:proofErr w:type="spellStart"/>
            <w:r>
              <w:t>getUserOrders</w:t>
            </w:r>
            <w:proofErr w:type="spellEnd"/>
            <w:r>
              <w:t>.</w:t>
            </w:r>
          </w:p>
          <w:p w14:paraId="3FFF1F1F" w14:textId="77777777" w:rsidR="0032556E" w:rsidRPr="0032556E" w:rsidRDefault="0032556E" w:rsidP="0032556E">
            <w:pPr>
              <w:jc w:val="left"/>
            </w:pPr>
          </w:p>
          <w:p w14:paraId="0CD3A00D" w14:textId="26C900A2" w:rsidR="0032556E" w:rsidRPr="000C40B3" w:rsidRDefault="0032556E" w:rsidP="0032556E">
            <w:pPr>
              <w:pStyle w:val="Heading2"/>
              <w:jc w:val="left"/>
              <w:rPr>
                <w:sz w:val="28"/>
                <w:szCs w:val="28"/>
              </w:rPr>
            </w:pPr>
            <w:r w:rsidRPr="000C40B3">
              <w:rPr>
                <w:sz w:val="28"/>
                <w:szCs w:val="28"/>
              </w:rPr>
              <w:lastRenderedPageBreak/>
              <w:t>HomeScreen can't find a Provider&lt;CartProvider&gt;</w:t>
            </w:r>
            <w:r w:rsidRPr="000C40B3">
              <w:rPr>
                <w:sz w:val="28"/>
                <w:szCs w:val="28"/>
              </w:rPr>
              <w:t>:</w:t>
            </w:r>
          </w:p>
          <w:p w14:paraId="3BF2850E" w14:textId="7C9F1560" w:rsidR="00C9609C" w:rsidRPr="00C9609C" w:rsidRDefault="00C9609C" w:rsidP="00C9609C">
            <w:r>
              <w:rPr>
                <w:noProof/>
              </w:rPr>
              <w:drawing>
                <wp:inline distT="0" distB="0" distL="0" distR="0" wp14:anchorId="7E03F949" wp14:editId="4F491CA1">
                  <wp:extent cx="5943600" cy="5963285"/>
                  <wp:effectExtent l="0" t="0" r="0" b="0"/>
                  <wp:docPr id="121235954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359548" name="Picture 1212359548"/>
                          <pic:cNvPicPr/>
                        </pic:nvPicPr>
                        <pic:blipFill>
                          <a:blip r:embed="rId27">
                            <a:extLst>
                              <a:ext uri="{28A0092B-C50C-407E-A947-70E740481C1C}">
                                <a14:useLocalDpi xmlns:a14="http://schemas.microsoft.com/office/drawing/2010/main" val="0"/>
                              </a:ext>
                            </a:extLst>
                          </a:blip>
                          <a:stretch>
                            <a:fillRect/>
                          </a:stretch>
                        </pic:blipFill>
                        <pic:spPr>
                          <a:xfrm>
                            <a:off x="0" y="0"/>
                            <a:ext cx="5943600" cy="5963285"/>
                          </a:xfrm>
                          <a:prstGeom prst="rect">
                            <a:avLst/>
                          </a:prstGeom>
                        </pic:spPr>
                      </pic:pic>
                    </a:graphicData>
                  </a:graphic>
                </wp:inline>
              </w:drawing>
            </w:r>
          </w:p>
          <w:p w14:paraId="06A77411" w14:textId="557E737A" w:rsidR="00F50471" w:rsidRDefault="00F50471" w:rsidP="00F50471">
            <w:pPr>
              <w:pStyle w:val="Heading2"/>
              <w:jc w:val="left"/>
              <w:rPr>
                <w:sz w:val="20"/>
                <w:szCs w:val="20"/>
              </w:rPr>
            </w:pPr>
          </w:p>
          <w:p w14:paraId="3557C5E0" w14:textId="77777777" w:rsidR="00F50471" w:rsidRDefault="00F50471" w:rsidP="00F50471">
            <w:pPr>
              <w:jc w:val="left"/>
            </w:pPr>
            <w:r>
              <w:t xml:space="preserve">That means at runtime the widget tree that built </w:t>
            </w:r>
            <w:proofErr w:type="spellStart"/>
            <w:r>
              <w:t>HomeScreen</w:t>
            </w:r>
            <w:proofErr w:type="spellEnd"/>
            <w:r>
              <w:t xml:space="preserve"> didn't include a </w:t>
            </w:r>
            <w:proofErr w:type="spellStart"/>
            <w:r>
              <w:t>CartProvider</w:t>
            </w:r>
            <w:proofErr w:type="spellEnd"/>
            <w:r>
              <w:t xml:space="preserve"> ancestor.</w:t>
            </w:r>
          </w:p>
          <w:p w14:paraId="034EF82C" w14:textId="77777777" w:rsidR="00F50471" w:rsidRDefault="00F50471" w:rsidP="00F50471">
            <w:pPr>
              <w:jc w:val="left"/>
            </w:pPr>
            <w:r>
              <w:t xml:space="preserve">The code fix was to add the </w:t>
            </w:r>
            <w:proofErr w:type="spellStart"/>
            <w:r>
              <w:t>CartProvider</w:t>
            </w:r>
            <w:proofErr w:type="spellEnd"/>
            <w:r>
              <w:t xml:space="preserve"> to the app root </w:t>
            </w:r>
            <w:proofErr w:type="spellStart"/>
            <w:r>
              <w:t>MultiProvider</w:t>
            </w:r>
            <w:proofErr w:type="spellEnd"/>
            <w:r>
              <w:t xml:space="preserve"> in </w:t>
            </w:r>
            <w:proofErr w:type="spellStart"/>
            <w:proofErr w:type="gramStart"/>
            <w:r>
              <w:t>main.dart</w:t>
            </w:r>
            <w:proofErr w:type="spellEnd"/>
            <w:proofErr w:type="gramEnd"/>
            <w:r>
              <w:t xml:space="preserve"> (I added it). That resolves the code-level cause.</w:t>
            </w:r>
          </w:p>
          <w:p w14:paraId="10C29E1F" w14:textId="079362A4" w:rsidR="0032556E" w:rsidRPr="0032556E" w:rsidRDefault="00F50471" w:rsidP="00F50471">
            <w:pPr>
              <w:jc w:val="left"/>
            </w:pPr>
            <w:proofErr w:type="gramStart"/>
            <w:r>
              <w:t>However</w:t>
            </w:r>
            <w:proofErr w:type="gramEnd"/>
            <w:r>
              <w:t xml:space="preserve"> if the running app was started before that change and only hot-reloaded, Provider additions at the app root may not be visible to already-instantiated routes — a hot-restart (or stop &amp; relaunch) is required to rebuild the root widget tree and make the new provider available to all routes.</w:t>
            </w:r>
          </w:p>
          <w:p w14:paraId="3373A1E3" w14:textId="57F324C0" w:rsidR="00F50471" w:rsidRPr="000C40B3" w:rsidRDefault="00F50471" w:rsidP="00F50471">
            <w:pPr>
              <w:pStyle w:val="Heading2"/>
              <w:jc w:val="left"/>
              <w:rPr>
                <w:szCs w:val="24"/>
              </w:rPr>
            </w:pPr>
            <w:r w:rsidRPr="000C40B3">
              <w:rPr>
                <w:szCs w:val="24"/>
              </w:rPr>
              <w:t>What I changed (c</w:t>
            </w:r>
            <w:r w:rsidRPr="000C40B3">
              <w:rPr>
                <w:szCs w:val="24"/>
              </w:rPr>
              <w:t>onfirming</w:t>
            </w:r>
            <w:r w:rsidRPr="000C40B3">
              <w:rPr>
                <w:szCs w:val="24"/>
              </w:rPr>
              <w:t>):</w:t>
            </w:r>
          </w:p>
          <w:p w14:paraId="6DC9295F" w14:textId="77777777" w:rsidR="00F50471" w:rsidRDefault="00F50471" w:rsidP="00F50471">
            <w:pPr>
              <w:jc w:val="left"/>
            </w:pPr>
            <w:proofErr w:type="spellStart"/>
            <w:proofErr w:type="gramStart"/>
            <w:r>
              <w:t>main.dart</w:t>
            </w:r>
            <w:proofErr w:type="spellEnd"/>
            <w:proofErr w:type="gramEnd"/>
            <w:r>
              <w:t xml:space="preserve"> now registers both:</w:t>
            </w:r>
          </w:p>
          <w:p w14:paraId="59450278" w14:textId="77777777" w:rsidR="00F50471" w:rsidRDefault="00F50471" w:rsidP="00F50471">
            <w:pPr>
              <w:jc w:val="left"/>
            </w:pPr>
            <w:proofErr w:type="spellStart"/>
            <w:r>
              <w:lastRenderedPageBreak/>
              <w:t>AuthProvider</w:t>
            </w:r>
            <w:proofErr w:type="spellEnd"/>
          </w:p>
          <w:p w14:paraId="477C913B" w14:textId="77777777" w:rsidR="00F50471" w:rsidRDefault="00F50471" w:rsidP="00F50471">
            <w:pPr>
              <w:jc w:val="left"/>
            </w:pPr>
            <w:proofErr w:type="spellStart"/>
            <w:r>
              <w:t>CartProvider</w:t>
            </w:r>
            <w:proofErr w:type="spellEnd"/>
          </w:p>
          <w:p w14:paraId="11C7BFFF" w14:textId="10DC63E5" w:rsidR="00F50471" w:rsidRPr="00F50471" w:rsidRDefault="00F50471" w:rsidP="00F50471">
            <w:pPr>
              <w:jc w:val="left"/>
            </w:pPr>
            <w:r>
              <w:t xml:space="preserve">So </w:t>
            </w:r>
            <w:proofErr w:type="spellStart"/>
            <w:r>
              <w:t>HomeScreen</w:t>
            </w:r>
            <w:proofErr w:type="spellEnd"/>
            <w:r>
              <w:t xml:space="preserve"> (and other routes) will be able to access </w:t>
            </w:r>
            <w:proofErr w:type="spellStart"/>
            <w:proofErr w:type="gramStart"/>
            <w:r>
              <w:t>context.watch</w:t>
            </w:r>
            <w:proofErr w:type="spellEnd"/>
            <w:proofErr w:type="gramEnd"/>
            <w:r>
              <w:t>&lt;</w:t>
            </w:r>
            <w:proofErr w:type="spellStart"/>
            <w:r>
              <w:t>CartProvider</w:t>
            </w:r>
            <w:proofErr w:type="spellEnd"/>
            <w:proofErr w:type="gramStart"/>
            <w:r>
              <w:t>&gt;(</w:t>
            </w:r>
            <w:proofErr w:type="gramEnd"/>
            <w:r>
              <w:t xml:space="preserve">) or </w:t>
            </w:r>
            <w:proofErr w:type="spellStart"/>
            <w:r>
              <w:t>Provider.of</w:t>
            </w:r>
            <w:proofErr w:type="spellEnd"/>
            <w:r>
              <w:t>&lt;</w:t>
            </w:r>
            <w:proofErr w:type="spellStart"/>
            <w:r>
              <w:t>CartProvider</w:t>
            </w:r>
            <w:proofErr w:type="spellEnd"/>
            <w:r>
              <w:t>&gt;(context) once the app is restarted</w:t>
            </w:r>
          </w:p>
          <w:p w14:paraId="51D367E1" w14:textId="77777777" w:rsidR="0032556E" w:rsidRPr="0032556E" w:rsidRDefault="0032556E" w:rsidP="0032556E">
            <w:pPr>
              <w:jc w:val="left"/>
            </w:pPr>
          </w:p>
          <w:p w14:paraId="6293026F" w14:textId="4465CEDE" w:rsidR="00C9609C" w:rsidRPr="000C40B3" w:rsidRDefault="00C9609C" w:rsidP="00C9609C">
            <w:pPr>
              <w:pStyle w:val="Heading2"/>
              <w:jc w:val="left"/>
              <w:rPr>
                <w:sz w:val="28"/>
                <w:szCs w:val="28"/>
              </w:rPr>
            </w:pPr>
            <w:r w:rsidRPr="000C40B3">
              <w:rPr>
                <w:sz w:val="28"/>
                <w:szCs w:val="28"/>
              </w:rPr>
              <w:t>error while loading menu on the home page</w:t>
            </w:r>
            <w:r w:rsidRPr="000C40B3">
              <w:rPr>
                <w:sz w:val="28"/>
                <w:szCs w:val="28"/>
              </w:rPr>
              <w:t>:</w:t>
            </w:r>
          </w:p>
          <w:p w14:paraId="593567EB" w14:textId="739BE0A7" w:rsidR="00C9609C" w:rsidRPr="00C9609C" w:rsidRDefault="00C9609C" w:rsidP="00C9609C">
            <w:r>
              <w:rPr>
                <w:noProof/>
              </w:rPr>
              <w:drawing>
                <wp:inline distT="0" distB="0" distL="0" distR="0" wp14:anchorId="3E064AD9" wp14:editId="2AB6058D">
                  <wp:extent cx="5943600" cy="3067050"/>
                  <wp:effectExtent l="0" t="0" r="0" b="0"/>
                  <wp:docPr id="157188001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880011" name="Picture 157188001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067050"/>
                          </a:xfrm>
                          <a:prstGeom prst="rect">
                            <a:avLst/>
                          </a:prstGeom>
                        </pic:spPr>
                      </pic:pic>
                    </a:graphicData>
                  </a:graphic>
                </wp:inline>
              </w:drawing>
            </w:r>
          </w:p>
          <w:p w14:paraId="730C57E5" w14:textId="2AE83945" w:rsidR="00C9609C" w:rsidRPr="000C40B3" w:rsidRDefault="00C9609C" w:rsidP="00C9609C">
            <w:pPr>
              <w:pStyle w:val="Heading2"/>
              <w:jc w:val="left"/>
              <w:rPr>
                <w:szCs w:val="24"/>
              </w:rPr>
            </w:pPr>
            <w:r w:rsidRPr="000C40B3">
              <w:rPr>
                <w:szCs w:val="24"/>
              </w:rPr>
              <w:t>Root cause (why the menu failed)</w:t>
            </w:r>
            <w:r w:rsidRPr="000C40B3">
              <w:rPr>
                <w:szCs w:val="24"/>
              </w:rPr>
              <w:t>:</w:t>
            </w:r>
          </w:p>
          <w:p w14:paraId="60C66522" w14:textId="77777777" w:rsidR="00C9609C" w:rsidRDefault="00C9609C" w:rsidP="00C9609C">
            <w:pPr>
              <w:jc w:val="left"/>
            </w:pPr>
            <w:proofErr w:type="spellStart"/>
            <w:r>
              <w:t>HomeScreen</w:t>
            </w:r>
            <w:proofErr w:type="spellEnd"/>
            <w:r>
              <w:t xml:space="preserve"> loads its menu with </w:t>
            </w:r>
            <w:proofErr w:type="spellStart"/>
            <w:r>
              <w:t>LocalDBService</w:t>
            </w:r>
            <w:proofErr w:type="spellEnd"/>
            <w:r>
              <w:t>(</w:t>
            </w:r>
            <w:proofErr w:type="gramStart"/>
            <w:r>
              <w:t>).</w:t>
            </w:r>
            <w:proofErr w:type="spellStart"/>
            <w:r>
              <w:t>getFoods</w:t>
            </w:r>
            <w:proofErr w:type="spellEnd"/>
            <w:proofErr w:type="gramEnd"/>
            <w:r>
              <w:t xml:space="preserve">() (a </w:t>
            </w:r>
            <w:proofErr w:type="spellStart"/>
            <w:r>
              <w:t>FutureBuilder</w:t>
            </w:r>
            <w:proofErr w:type="spellEnd"/>
            <w:r>
              <w:t>).</w:t>
            </w:r>
          </w:p>
          <w:p w14:paraId="3622B852" w14:textId="77777777" w:rsidR="00C9609C" w:rsidRDefault="00C9609C" w:rsidP="00C9609C">
            <w:pPr>
              <w:jc w:val="left"/>
            </w:pPr>
            <w:proofErr w:type="spellStart"/>
            <w:r>
              <w:t>LocalDBService</w:t>
            </w:r>
            <w:proofErr w:type="spellEnd"/>
            <w:r>
              <w:t xml:space="preserve"> previously instantiated </w:t>
            </w:r>
            <w:proofErr w:type="spellStart"/>
            <w:proofErr w:type="gramStart"/>
            <w:r>
              <w:t>LocalDB</w:t>
            </w:r>
            <w:proofErr w:type="spellEnd"/>
            <w:r>
              <w:t>(</w:t>
            </w:r>
            <w:proofErr w:type="gramEnd"/>
            <w:r>
              <w:t xml:space="preserve">) directly. </w:t>
            </w:r>
            <w:proofErr w:type="spellStart"/>
            <w:r>
              <w:t>LocalDB.init</w:t>
            </w:r>
            <w:proofErr w:type="spellEnd"/>
            <w:r>
              <w:t xml:space="preserve">() calls </w:t>
            </w:r>
            <w:proofErr w:type="spellStart"/>
            <w:proofErr w:type="gramStart"/>
            <w:r>
              <w:t>getApplicationDocumentsDirectory</w:t>
            </w:r>
            <w:proofErr w:type="spellEnd"/>
            <w:r>
              <w:t>(</w:t>
            </w:r>
            <w:proofErr w:type="gramEnd"/>
            <w:r>
              <w:t xml:space="preserve">) and </w:t>
            </w:r>
            <w:proofErr w:type="spellStart"/>
            <w:r>
              <w:t>sqflite</w:t>
            </w:r>
            <w:proofErr w:type="spellEnd"/>
            <w:r>
              <w:t xml:space="preserve"> APIs.</w:t>
            </w:r>
          </w:p>
          <w:p w14:paraId="6D05FC00" w14:textId="77777777" w:rsidR="00C9609C" w:rsidRDefault="00C9609C" w:rsidP="00C9609C">
            <w:pPr>
              <w:jc w:val="left"/>
            </w:pPr>
            <w:r>
              <w:t xml:space="preserve">On platforms that don't provide those platform plugins (notably web), calling </w:t>
            </w:r>
            <w:proofErr w:type="spellStart"/>
            <w:proofErr w:type="gramStart"/>
            <w:r>
              <w:t>getApplicationDocumentsDirectory</w:t>
            </w:r>
            <w:proofErr w:type="spellEnd"/>
            <w:r>
              <w:t>(</w:t>
            </w:r>
            <w:proofErr w:type="gramEnd"/>
            <w:r>
              <w:t xml:space="preserve">) throws a </w:t>
            </w:r>
            <w:proofErr w:type="spellStart"/>
            <w:r>
              <w:t>MissingPluginException</w:t>
            </w:r>
            <w:proofErr w:type="spellEnd"/>
            <w:r>
              <w:t xml:space="preserve"> or otherwise prevents the SQL DB from opening — so the </w:t>
            </w:r>
            <w:proofErr w:type="spellStart"/>
            <w:r>
              <w:t>FutureBuilder</w:t>
            </w:r>
            <w:proofErr w:type="spellEnd"/>
            <w:r>
              <w:t xml:space="preserve"> failed and </w:t>
            </w:r>
            <w:proofErr w:type="spellStart"/>
            <w:r>
              <w:t>HomeScreen</w:t>
            </w:r>
            <w:proofErr w:type="spellEnd"/>
            <w:r>
              <w:t xml:space="preserve"> couldn't load the menu.</w:t>
            </w:r>
          </w:p>
          <w:p w14:paraId="6122BF0C" w14:textId="19A18084" w:rsidR="00C9609C" w:rsidRDefault="00C9609C" w:rsidP="00C9609C">
            <w:pPr>
              <w:jc w:val="left"/>
            </w:pPr>
            <w:r>
              <w:t xml:space="preserve">In short: </w:t>
            </w:r>
            <w:proofErr w:type="spellStart"/>
            <w:r>
              <w:t>HomeScreen</w:t>
            </w:r>
            <w:proofErr w:type="spellEnd"/>
            <w:r>
              <w:t xml:space="preserve"> used a service that invoked platform-only plugins on web.</w:t>
            </w:r>
          </w:p>
          <w:p w14:paraId="2289031D" w14:textId="47444AE8" w:rsidR="00C9609C" w:rsidRPr="000C40B3" w:rsidRDefault="00C9609C" w:rsidP="00C9609C">
            <w:pPr>
              <w:pStyle w:val="Heading2"/>
              <w:jc w:val="left"/>
              <w:rPr>
                <w:szCs w:val="24"/>
              </w:rPr>
            </w:pPr>
            <w:r w:rsidRPr="000C40B3">
              <w:rPr>
                <w:szCs w:val="24"/>
              </w:rPr>
              <w:t>What I changed (concrete)</w:t>
            </w:r>
            <w:r w:rsidRPr="000C40B3">
              <w:rPr>
                <w:szCs w:val="24"/>
              </w:rPr>
              <w:t>:</w:t>
            </w:r>
          </w:p>
          <w:p w14:paraId="25B7AD8E" w14:textId="77777777" w:rsidR="00C9609C" w:rsidRDefault="00C9609C" w:rsidP="00C9609C">
            <w:pPr>
              <w:jc w:val="left"/>
            </w:pPr>
            <w:r>
              <w:t>1</w:t>
            </w:r>
            <w:proofErr w:type="gramStart"/>
            <w:r>
              <w:t>.Made</w:t>
            </w:r>
            <w:proofErr w:type="gramEnd"/>
            <w:r>
              <w:t xml:space="preserve"> </w:t>
            </w:r>
            <w:proofErr w:type="spellStart"/>
            <w:r>
              <w:t>LocalDBService</w:t>
            </w:r>
            <w:proofErr w:type="spellEnd"/>
            <w:r>
              <w:t xml:space="preserve"> platform-aware and use the </w:t>
            </w:r>
            <w:proofErr w:type="spellStart"/>
            <w:r>
              <w:t>LocalStorage</w:t>
            </w:r>
            <w:proofErr w:type="spellEnd"/>
            <w:r>
              <w:t xml:space="preserve"> abstraction</w:t>
            </w:r>
            <w:r>
              <w:t xml:space="preserve"> </w:t>
            </w:r>
          </w:p>
          <w:p w14:paraId="70B2C5ED" w14:textId="6746E478" w:rsidR="00C9609C" w:rsidRDefault="00C9609C" w:rsidP="00C9609C">
            <w:pPr>
              <w:jc w:val="left"/>
            </w:pPr>
            <w:r>
              <w:t xml:space="preserve">File: </w:t>
            </w:r>
            <w:proofErr w:type="spellStart"/>
            <w:r>
              <w:t>local_db_</w:t>
            </w:r>
            <w:proofErr w:type="gramStart"/>
            <w:r>
              <w:t>service.dart</w:t>
            </w:r>
            <w:proofErr w:type="spellEnd"/>
            <w:proofErr w:type="gramEnd"/>
          </w:p>
          <w:p w14:paraId="51114803" w14:textId="77777777" w:rsidR="00C9609C" w:rsidRDefault="00C9609C" w:rsidP="00C9609C">
            <w:pPr>
              <w:jc w:val="left"/>
            </w:pPr>
            <w:r>
              <w:t xml:space="preserve">Change: instead of directly using </w:t>
            </w:r>
            <w:proofErr w:type="spellStart"/>
            <w:proofErr w:type="gramStart"/>
            <w:r>
              <w:t>LocalDB</w:t>
            </w:r>
            <w:proofErr w:type="spellEnd"/>
            <w:r>
              <w:t>(</w:t>
            </w:r>
            <w:proofErr w:type="gramEnd"/>
            <w:r>
              <w:t xml:space="preserve">), the service now chooses </w:t>
            </w:r>
          </w:p>
          <w:p w14:paraId="1560129B" w14:textId="1289F1E3" w:rsidR="00C9609C" w:rsidRDefault="00C9609C" w:rsidP="00C9609C">
            <w:pPr>
              <w:jc w:val="left"/>
            </w:pPr>
            <w:r>
              <w:t>between:</w:t>
            </w:r>
          </w:p>
          <w:p w14:paraId="21B68161" w14:textId="437024BE" w:rsidR="00C9609C" w:rsidRDefault="00C9609C" w:rsidP="00C9609C">
            <w:pPr>
              <w:jc w:val="left"/>
            </w:pPr>
            <w:r>
              <w:t xml:space="preserve">               </w:t>
            </w:r>
            <w:proofErr w:type="spellStart"/>
            <w:proofErr w:type="gramStart"/>
            <w:r>
              <w:t>LocalDB</w:t>
            </w:r>
            <w:proofErr w:type="spellEnd"/>
            <w:r>
              <w:t>(</w:t>
            </w:r>
            <w:proofErr w:type="gramEnd"/>
            <w:r>
              <w:t>) (</w:t>
            </w:r>
            <w:proofErr w:type="spellStart"/>
            <w:r>
              <w:t>sqflite</w:t>
            </w:r>
            <w:proofErr w:type="spellEnd"/>
            <w:r>
              <w:t>-backed) on mobile/desktop, and</w:t>
            </w:r>
          </w:p>
          <w:p w14:paraId="718E1B23" w14:textId="00836699" w:rsidR="00C9609C" w:rsidRDefault="00C9609C" w:rsidP="00C9609C">
            <w:pPr>
              <w:jc w:val="left"/>
            </w:pPr>
            <w:r>
              <w:t xml:space="preserve">               </w:t>
            </w:r>
            <w:proofErr w:type="spellStart"/>
            <w:proofErr w:type="gramStart"/>
            <w:r>
              <w:t>InMemoryLocalStorage</w:t>
            </w:r>
            <w:proofErr w:type="spellEnd"/>
            <w:r>
              <w:t>(</w:t>
            </w:r>
            <w:proofErr w:type="gramEnd"/>
            <w:r>
              <w:t>) on web (no platform plugins).</w:t>
            </w:r>
          </w:p>
          <w:p w14:paraId="5925B48E" w14:textId="414C078F" w:rsidR="00C9609C" w:rsidRDefault="00C9609C" w:rsidP="00C9609C">
            <w:pPr>
              <w:jc w:val="left"/>
            </w:pPr>
            <w:r>
              <w:lastRenderedPageBreak/>
              <w:t xml:space="preserve">Implementation uses </w:t>
            </w:r>
            <w:proofErr w:type="spellStart"/>
            <w:r>
              <w:t>kIsWeb</w:t>
            </w:r>
            <w:proofErr w:type="spellEnd"/>
            <w:r>
              <w:t xml:space="preserve"> to detect web and the </w:t>
            </w:r>
            <w:proofErr w:type="spellStart"/>
            <w:r>
              <w:t>LocalStorage</w:t>
            </w:r>
            <w:proofErr w:type="spellEnd"/>
            <w:r>
              <w:t xml:space="preserve"> interface already added earlier.</w:t>
            </w:r>
            <w:r>
              <w:t xml:space="preserve"> </w:t>
            </w:r>
            <w:r>
              <w:t xml:space="preserve">This prevents web builds from calling </w:t>
            </w:r>
            <w:proofErr w:type="spellStart"/>
            <w:r>
              <w:t>path_provider</w:t>
            </w:r>
            <w:proofErr w:type="spellEnd"/>
            <w:r>
              <w:t>/</w:t>
            </w:r>
            <w:proofErr w:type="spellStart"/>
            <w:r>
              <w:t>sqflite</w:t>
            </w:r>
            <w:proofErr w:type="spellEnd"/>
            <w:r>
              <w:t>.</w:t>
            </w:r>
          </w:p>
          <w:p w14:paraId="284933E0" w14:textId="77777777" w:rsidR="00C9609C" w:rsidRDefault="00C9609C" w:rsidP="00C9609C">
            <w:pPr>
              <w:jc w:val="left"/>
            </w:pPr>
            <w:r>
              <w:t>2.Kept single responsibility / backward compatibility</w:t>
            </w:r>
          </w:p>
          <w:p w14:paraId="6A1A69BB" w14:textId="2FC0C70C" w:rsidR="00C9609C" w:rsidRDefault="00C9609C" w:rsidP="00C9609C">
            <w:pPr>
              <w:pStyle w:val="ListParagraph"/>
              <w:numPr>
                <w:ilvl w:val="0"/>
                <w:numId w:val="36"/>
              </w:numPr>
              <w:jc w:val="left"/>
            </w:pPr>
            <w:proofErr w:type="spellStart"/>
            <w:r>
              <w:t>LocalDBService</w:t>
            </w:r>
            <w:proofErr w:type="spellEnd"/>
            <w:r>
              <w:t xml:space="preserve"> still exposes the same methods (</w:t>
            </w:r>
            <w:proofErr w:type="spellStart"/>
            <w:r>
              <w:t>getFoods</w:t>
            </w:r>
            <w:proofErr w:type="spellEnd"/>
            <w:r>
              <w:t xml:space="preserve">, </w:t>
            </w:r>
            <w:proofErr w:type="spellStart"/>
            <w:r>
              <w:t>placeOrder</w:t>
            </w:r>
            <w:proofErr w:type="spellEnd"/>
            <w:r>
              <w:t xml:space="preserve">, </w:t>
            </w:r>
            <w:proofErr w:type="spellStart"/>
            <w:r>
              <w:t>getUserOrders</w:t>
            </w:r>
            <w:proofErr w:type="spellEnd"/>
            <w:r>
              <w:t>) and still</w:t>
            </w:r>
            <w:r>
              <w:t xml:space="preserve"> </w:t>
            </w:r>
            <w:r>
              <w:t>accepts string user IDs like before.</w:t>
            </w:r>
          </w:p>
          <w:p w14:paraId="79E00CDA" w14:textId="77777777" w:rsidR="00C9609C" w:rsidRDefault="00C9609C" w:rsidP="00C9609C">
            <w:pPr>
              <w:pStyle w:val="ListParagraph"/>
              <w:jc w:val="left"/>
            </w:pPr>
            <w:r>
              <w:t xml:space="preserve">Under the hood it converts the string </w:t>
            </w:r>
            <w:proofErr w:type="spellStart"/>
            <w:r>
              <w:t>userId</w:t>
            </w:r>
            <w:proofErr w:type="spellEnd"/>
            <w:r>
              <w:t xml:space="preserve"> to int and delegates to the chosen storage.</w:t>
            </w:r>
          </w:p>
          <w:p w14:paraId="626C9013" w14:textId="77777777" w:rsidR="00C9609C" w:rsidRDefault="00C9609C" w:rsidP="00C9609C">
            <w:pPr>
              <w:pStyle w:val="ListParagraph"/>
              <w:numPr>
                <w:ilvl w:val="0"/>
                <w:numId w:val="36"/>
              </w:numPr>
              <w:jc w:val="left"/>
            </w:pPr>
          </w:p>
          <w:p w14:paraId="12572525" w14:textId="77777777" w:rsidR="00C9609C" w:rsidRDefault="00C9609C" w:rsidP="00C9609C">
            <w:pPr>
              <w:jc w:val="left"/>
            </w:pPr>
            <w:r>
              <w:t>3.Small cross-checks / safety measures</w:t>
            </w:r>
          </w:p>
          <w:p w14:paraId="3438B9BC" w14:textId="77777777" w:rsidR="00C9609C" w:rsidRDefault="00C9609C" w:rsidP="00C9609C"/>
          <w:p w14:paraId="7F3A2B19" w14:textId="235A133D" w:rsidR="00C9609C" w:rsidRDefault="00C9609C" w:rsidP="00C9609C">
            <w:pPr>
              <w:pStyle w:val="ListParagraph"/>
              <w:numPr>
                <w:ilvl w:val="0"/>
                <w:numId w:val="36"/>
              </w:numPr>
              <w:jc w:val="left"/>
            </w:pPr>
            <w:proofErr w:type="spellStart"/>
            <w:r>
              <w:t>AuthProvider</w:t>
            </w:r>
            <w:proofErr w:type="spellEnd"/>
            <w:r>
              <w:t xml:space="preserve"> had already been updated earlier to default to </w:t>
            </w:r>
            <w:proofErr w:type="spellStart"/>
            <w:proofErr w:type="gramStart"/>
            <w:r>
              <w:t>InMemoryLocalStorage</w:t>
            </w:r>
            <w:proofErr w:type="spellEnd"/>
            <w:r>
              <w:t>(</w:t>
            </w:r>
            <w:proofErr w:type="gramEnd"/>
            <w:r>
              <w:t xml:space="preserve">) on web — the missing piece was that </w:t>
            </w:r>
            <w:proofErr w:type="spellStart"/>
            <w:r>
              <w:t>LocalDBService</w:t>
            </w:r>
            <w:proofErr w:type="spellEnd"/>
            <w:r>
              <w:t xml:space="preserve"> (used by </w:t>
            </w:r>
            <w:proofErr w:type="spellStart"/>
            <w:r>
              <w:t>HomeScreen</w:t>
            </w:r>
            <w:proofErr w:type="spellEnd"/>
            <w:r>
              <w:t xml:space="preserve">) still used </w:t>
            </w:r>
            <w:proofErr w:type="spellStart"/>
            <w:proofErr w:type="gramStart"/>
            <w:r>
              <w:t>LocalDB</w:t>
            </w:r>
            <w:proofErr w:type="spellEnd"/>
            <w:r>
              <w:t>(</w:t>
            </w:r>
            <w:proofErr w:type="gramEnd"/>
            <w:r>
              <w:t>). I changed the service to match and use the same fallback.</w:t>
            </w:r>
          </w:p>
          <w:p w14:paraId="214E7FBB" w14:textId="51CBB5E9" w:rsidR="00C9609C" w:rsidRPr="00C9609C" w:rsidRDefault="00C9609C" w:rsidP="00C9609C">
            <w:pPr>
              <w:pStyle w:val="ListParagraph"/>
              <w:numPr>
                <w:ilvl w:val="0"/>
                <w:numId w:val="36"/>
              </w:numPr>
            </w:pPr>
            <w:r>
              <w:t>I ran the analyzer and made small fixes elsewhere earlier; flutter analyze now reports no issues.</w:t>
            </w:r>
          </w:p>
          <w:p w14:paraId="0669C3CB" w14:textId="77777777" w:rsidR="00C9609C" w:rsidRPr="00C9609C" w:rsidRDefault="00C9609C" w:rsidP="00C9609C">
            <w:pPr>
              <w:jc w:val="left"/>
            </w:pPr>
          </w:p>
          <w:p w14:paraId="3CD1448D" w14:textId="72801440" w:rsidR="00C9609C" w:rsidRPr="000C40B3" w:rsidRDefault="00C9609C" w:rsidP="00C9609C">
            <w:pPr>
              <w:pStyle w:val="Heading2"/>
              <w:jc w:val="left"/>
              <w:rPr>
                <w:sz w:val="28"/>
                <w:szCs w:val="28"/>
              </w:rPr>
            </w:pPr>
            <w:r w:rsidRPr="000C40B3">
              <w:rPr>
                <w:sz w:val="28"/>
                <w:szCs w:val="28"/>
              </w:rPr>
              <w:t>after loging the logout functionality not working</w:t>
            </w:r>
            <w:r w:rsidRPr="000C40B3">
              <w:rPr>
                <w:sz w:val="28"/>
                <w:szCs w:val="28"/>
              </w:rPr>
              <w:t>:</w:t>
            </w:r>
          </w:p>
          <w:p w14:paraId="1B67E47B" w14:textId="67EFB917" w:rsidR="00C9609C" w:rsidRPr="00C9609C" w:rsidRDefault="00C9609C" w:rsidP="00C9609C">
            <w:pPr>
              <w:jc w:val="left"/>
            </w:pPr>
            <w:r>
              <w:rPr>
                <w:noProof/>
              </w:rPr>
              <w:drawing>
                <wp:inline distT="0" distB="0" distL="0" distR="0" wp14:anchorId="729C9DF7" wp14:editId="00146D69">
                  <wp:extent cx="5943600" cy="3366770"/>
                  <wp:effectExtent l="0" t="0" r="0" b="5080"/>
                  <wp:docPr id="111144395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443958" name="Picture 1111443958"/>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366770"/>
                          </a:xfrm>
                          <a:prstGeom prst="rect">
                            <a:avLst/>
                          </a:prstGeom>
                        </pic:spPr>
                      </pic:pic>
                    </a:graphicData>
                  </a:graphic>
                </wp:inline>
              </w:drawing>
            </w:r>
          </w:p>
          <w:p w14:paraId="02520A6D" w14:textId="77777777" w:rsidR="00C9609C" w:rsidRPr="000C40B3" w:rsidRDefault="00C9609C" w:rsidP="00C9609C">
            <w:pPr>
              <w:pStyle w:val="Heading2"/>
              <w:jc w:val="left"/>
              <w:rPr>
                <w:szCs w:val="24"/>
              </w:rPr>
            </w:pPr>
            <w:r w:rsidRPr="000C40B3">
              <w:rPr>
                <w:szCs w:val="24"/>
              </w:rPr>
              <w:t>What I changed (concrete):</w:t>
            </w:r>
          </w:p>
          <w:p w14:paraId="0CA963D6" w14:textId="77777777" w:rsidR="00C9609C" w:rsidRDefault="00C9609C" w:rsidP="00C9609C">
            <w:pPr>
              <w:jc w:val="left"/>
            </w:pPr>
            <w:r>
              <w:t xml:space="preserve">Edited </w:t>
            </w:r>
            <w:proofErr w:type="spellStart"/>
            <w:r>
              <w:t>custom_</w:t>
            </w:r>
            <w:proofErr w:type="gramStart"/>
            <w:r>
              <w:t>drawer.dart</w:t>
            </w:r>
            <w:proofErr w:type="spellEnd"/>
            <w:proofErr w:type="gramEnd"/>
            <w:r>
              <w:t>:</w:t>
            </w:r>
          </w:p>
          <w:p w14:paraId="5967B2B3" w14:textId="77777777" w:rsidR="00C9609C" w:rsidRDefault="00C9609C" w:rsidP="00C9609C">
            <w:pPr>
              <w:jc w:val="left"/>
            </w:pPr>
            <w:r>
              <w:t xml:space="preserve">On "Logout" tap we </w:t>
            </w:r>
            <w:proofErr w:type="gramStart"/>
            <w:r>
              <w:t>now</w:t>
            </w:r>
            <w:proofErr w:type="gramEnd"/>
            <w:r>
              <w:t>:</w:t>
            </w:r>
          </w:p>
          <w:p w14:paraId="7A3F7270" w14:textId="77777777" w:rsidR="00C9609C" w:rsidRDefault="00C9609C" w:rsidP="00C9609C">
            <w:pPr>
              <w:jc w:val="left"/>
            </w:pPr>
            <w:r>
              <w:t xml:space="preserve">Await </w:t>
            </w:r>
            <w:proofErr w:type="spellStart"/>
            <w:r>
              <w:t>AuthProvider.signOut</w:t>
            </w:r>
            <w:proofErr w:type="spellEnd"/>
            <w:r>
              <w:t>().</w:t>
            </w:r>
          </w:p>
          <w:p w14:paraId="6F1624BA" w14:textId="77777777" w:rsidR="00C9609C" w:rsidRDefault="00C9609C" w:rsidP="00C9609C">
            <w:pPr>
              <w:jc w:val="left"/>
            </w:pPr>
            <w:r>
              <w:t xml:space="preserve">Use the global </w:t>
            </w:r>
            <w:proofErr w:type="spellStart"/>
            <w:r>
              <w:t>appNavigatorKey</w:t>
            </w:r>
            <w:proofErr w:type="spellEnd"/>
            <w:r>
              <w:t xml:space="preserve"> to push the </w:t>
            </w:r>
            <w:proofErr w:type="spellStart"/>
            <w:r>
              <w:t>LoginScreen</w:t>
            </w:r>
            <w:proofErr w:type="spellEnd"/>
            <w:r>
              <w:t xml:space="preserve"> and clear the navigation stack (</w:t>
            </w:r>
            <w:proofErr w:type="spellStart"/>
            <w:proofErr w:type="gramStart"/>
            <w:r>
              <w:t>pushAndRemoveUntil</w:t>
            </w:r>
            <w:proofErr w:type="spellEnd"/>
            <w:r>
              <w:t>(</w:t>
            </w:r>
            <w:proofErr w:type="gramEnd"/>
            <w:r>
              <w:t>..., (route) =&gt; false)), so the user always returns to the login screen and can't press Back to return to an authenticated page.</w:t>
            </w:r>
          </w:p>
          <w:p w14:paraId="3F8BDF18" w14:textId="77777777" w:rsidR="00C9609C" w:rsidRDefault="00C9609C" w:rsidP="00C9609C">
            <w:r>
              <w:t>Why this fixes the problem</w:t>
            </w:r>
          </w:p>
          <w:p w14:paraId="52E136E3" w14:textId="47396640" w:rsidR="00C9609C" w:rsidRPr="000C40B3" w:rsidRDefault="00C9609C" w:rsidP="00C9609C">
            <w:pPr>
              <w:pStyle w:val="Heading2"/>
              <w:jc w:val="left"/>
              <w:rPr>
                <w:szCs w:val="24"/>
              </w:rPr>
            </w:pPr>
            <w:r w:rsidRPr="000C40B3">
              <w:rPr>
                <w:szCs w:val="24"/>
              </w:rPr>
              <w:lastRenderedPageBreak/>
              <w:t>Wh</w:t>
            </w:r>
            <w:r w:rsidRPr="000C40B3">
              <w:rPr>
                <w:szCs w:val="24"/>
              </w:rPr>
              <w:t>y</w:t>
            </w:r>
            <w:r w:rsidRPr="000C40B3">
              <w:rPr>
                <w:szCs w:val="24"/>
              </w:rPr>
              <w:t xml:space="preserve"> </w:t>
            </w:r>
            <w:r w:rsidRPr="000C40B3">
              <w:rPr>
                <w:szCs w:val="24"/>
              </w:rPr>
              <w:t>this</w:t>
            </w:r>
            <w:r w:rsidRPr="000C40B3">
              <w:rPr>
                <w:szCs w:val="24"/>
              </w:rPr>
              <w:t xml:space="preserve"> </w:t>
            </w:r>
            <w:r w:rsidRPr="000C40B3">
              <w:rPr>
                <w:szCs w:val="24"/>
              </w:rPr>
              <w:t>fixes the problem</w:t>
            </w:r>
            <w:r w:rsidRPr="000C40B3">
              <w:rPr>
                <w:szCs w:val="24"/>
              </w:rPr>
              <w:t>:</w:t>
            </w:r>
          </w:p>
          <w:p w14:paraId="6882D761" w14:textId="77777777" w:rsidR="00C9609C" w:rsidRDefault="00C9609C" w:rsidP="00C9609C">
            <w:pPr>
              <w:jc w:val="left"/>
            </w:pPr>
            <w:r>
              <w:t>Previously logout only cleared auth state and popped the drawer. That left the user on the same route (</w:t>
            </w:r>
            <w:proofErr w:type="spellStart"/>
            <w:r>
              <w:t>HomeScreen</w:t>
            </w:r>
            <w:proofErr w:type="spellEnd"/>
            <w:r>
              <w:t xml:space="preserve">). Depending on the UI, </w:t>
            </w:r>
            <w:proofErr w:type="spellStart"/>
            <w:r>
              <w:t>HomeScreen</w:t>
            </w:r>
            <w:proofErr w:type="spellEnd"/>
            <w:r>
              <w:t xml:space="preserve"> might still render or require user data, making it look like logout didn't work. Replacing the navigator stack with </w:t>
            </w:r>
            <w:proofErr w:type="spellStart"/>
            <w:r>
              <w:t>LoginScreen</w:t>
            </w:r>
            <w:proofErr w:type="spellEnd"/>
            <w:r>
              <w:t xml:space="preserve"> ensures the UI is reset to the unauthenticated state.</w:t>
            </w:r>
          </w:p>
          <w:p w14:paraId="2CBC8062" w14:textId="7E8DA08A" w:rsidR="00C9609C" w:rsidRPr="00C9609C" w:rsidRDefault="00C9609C" w:rsidP="00C9609C">
            <w:pPr>
              <w:jc w:val="both"/>
            </w:pPr>
            <w:r>
              <w:t xml:space="preserve">Using the global navigator avoids </w:t>
            </w:r>
            <w:proofErr w:type="spellStart"/>
            <w:r>
              <w:t>BuildContext</w:t>
            </w:r>
            <w:proofErr w:type="spellEnd"/>
            <w:r>
              <w:t xml:space="preserve"> issues in drawer callbacks and guarantees the navigation uses the app-level navigator.</w:t>
            </w:r>
          </w:p>
          <w:p w14:paraId="2C89D47A" w14:textId="77777777" w:rsidR="00C9609C" w:rsidRPr="00C9609C" w:rsidRDefault="00C9609C" w:rsidP="00C9609C">
            <w:pPr>
              <w:jc w:val="left"/>
            </w:pPr>
          </w:p>
          <w:p w14:paraId="7A1BB33B" w14:textId="77777777" w:rsidR="000C40B3" w:rsidRPr="000C40B3" w:rsidRDefault="00315AF4" w:rsidP="00315AF4">
            <w:pPr>
              <w:pStyle w:val="Heading2"/>
              <w:jc w:val="left"/>
              <w:rPr>
                <w:sz w:val="28"/>
                <w:szCs w:val="28"/>
              </w:rPr>
            </w:pPr>
            <w:r w:rsidRPr="000C40B3">
              <w:rPr>
                <w:sz w:val="28"/>
                <w:szCs w:val="28"/>
              </w:rPr>
              <w:t>Image Codec Exception:</w:t>
            </w:r>
          </w:p>
          <w:p w14:paraId="239D4684" w14:textId="21133D19" w:rsidR="00315AF4" w:rsidRDefault="00315AF4" w:rsidP="00315AF4">
            <w:pPr>
              <w:pStyle w:val="Heading2"/>
              <w:jc w:val="left"/>
            </w:pPr>
            <w:r>
              <w:rPr>
                <w:noProof/>
              </w:rPr>
              <w:drawing>
                <wp:inline distT="0" distB="0" distL="0" distR="0" wp14:anchorId="20FD902F" wp14:editId="73F07C78">
                  <wp:extent cx="5943600" cy="4290060"/>
                  <wp:effectExtent l="0" t="0" r="0" b="0"/>
                  <wp:docPr id="81110420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104209" name="Picture 811104209"/>
                          <pic:cNvPicPr/>
                        </pic:nvPicPr>
                        <pic:blipFill>
                          <a:blip r:embed="rId30">
                            <a:extLst>
                              <a:ext uri="{28A0092B-C50C-407E-A947-70E740481C1C}">
                                <a14:useLocalDpi xmlns:a14="http://schemas.microsoft.com/office/drawing/2010/main" val="0"/>
                              </a:ext>
                            </a:extLst>
                          </a:blip>
                          <a:stretch>
                            <a:fillRect/>
                          </a:stretch>
                        </pic:blipFill>
                        <pic:spPr>
                          <a:xfrm>
                            <a:off x="0" y="0"/>
                            <a:ext cx="5943600" cy="4290060"/>
                          </a:xfrm>
                          <a:prstGeom prst="rect">
                            <a:avLst/>
                          </a:prstGeom>
                        </pic:spPr>
                      </pic:pic>
                    </a:graphicData>
                  </a:graphic>
                </wp:inline>
              </w:drawing>
            </w:r>
          </w:p>
          <w:p w14:paraId="7B3A80DB" w14:textId="5B680CDC" w:rsidR="00C9609C" w:rsidRDefault="00315AF4" w:rsidP="00315AF4">
            <w:pPr>
              <w:pStyle w:val="Heading2"/>
              <w:jc w:val="left"/>
            </w:pPr>
            <w:r>
              <w:t>What I changed:</w:t>
            </w:r>
          </w:p>
          <w:p w14:paraId="080D71A8" w14:textId="7111DBF7" w:rsidR="00315AF4" w:rsidRDefault="00315AF4" w:rsidP="00315AF4">
            <w:pPr>
              <w:pStyle w:val="Heading2"/>
              <w:jc w:val="left"/>
              <w:rPr>
                <w:sz w:val="18"/>
                <w:szCs w:val="18"/>
              </w:rPr>
            </w:pPr>
            <w:r>
              <w:rPr>
                <w:sz w:val="18"/>
                <w:szCs w:val="18"/>
              </w:rPr>
              <w:t>Problem</w:t>
            </w:r>
            <w:r w:rsidRPr="00315AF4">
              <w:rPr>
                <w:sz w:val="18"/>
                <w:szCs w:val="18"/>
              </w:rPr>
              <w:t>:</w:t>
            </w:r>
          </w:p>
          <w:p w14:paraId="00F04042" w14:textId="031C9536" w:rsidR="00315AF4" w:rsidRPr="00315AF4" w:rsidRDefault="00315AF4" w:rsidP="00315AF4">
            <w:pPr>
              <w:jc w:val="left"/>
            </w:pPr>
            <w:r>
              <w:t>A</w:t>
            </w:r>
            <w:r w:rsidRPr="00315AF4">
              <w:t>sset files currently contain base64 text (not decoded binary). Flutter's image decoder failed with "</w:t>
            </w:r>
            <w:proofErr w:type="spellStart"/>
            <w:r w:rsidRPr="00315AF4">
              <w:t>ImageCodecException</w:t>
            </w:r>
            <w:proofErr w:type="spellEnd"/>
            <w:r w:rsidRPr="00315AF4">
              <w:t>: Failed to detect image file format using the file header".</w:t>
            </w:r>
          </w:p>
          <w:p w14:paraId="06CDEEEF" w14:textId="44DE1FC2" w:rsidR="00315AF4" w:rsidRPr="00315AF4" w:rsidRDefault="00315AF4" w:rsidP="00315AF4">
            <w:pPr>
              <w:pStyle w:val="Heading2"/>
              <w:jc w:val="left"/>
              <w:rPr>
                <w:sz w:val="18"/>
                <w:szCs w:val="18"/>
              </w:rPr>
            </w:pPr>
            <w:r>
              <w:rPr>
                <w:sz w:val="18"/>
                <w:szCs w:val="18"/>
              </w:rPr>
              <w:t>fix</w:t>
            </w:r>
            <w:r w:rsidRPr="00315AF4">
              <w:rPr>
                <w:sz w:val="18"/>
                <w:szCs w:val="18"/>
              </w:rPr>
              <w:t>:</w:t>
            </w:r>
            <w:r>
              <w:rPr>
                <w:sz w:val="18"/>
                <w:szCs w:val="18"/>
              </w:rPr>
              <w:t xml:space="preserve">     </w:t>
            </w:r>
          </w:p>
          <w:p w14:paraId="6AB3A60F" w14:textId="77777777" w:rsidR="00315AF4" w:rsidRDefault="00315AF4" w:rsidP="00315AF4">
            <w:pPr>
              <w:jc w:val="left"/>
            </w:pPr>
            <w:r>
              <w:t xml:space="preserve">I updated </w:t>
            </w:r>
            <w:proofErr w:type="spellStart"/>
            <w:r>
              <w:t>home_</w:t>
            </w:r>
            <w:proofErr w:type="gramStart"/>
            <w:r>
              <w:t>screen.dart</w:t>
            </w:r>
            <w:proofErr w:type="spellEnd"/>
            <w:proofErr w:type="gramEnd"/>
            <w:r>
              <w:t xml:space="preserve"> so asset images are loaded robustly by reading the raw asset bytes using </w:t>
            </w:r>
            <w:proofErr w:type="spellStart"/>
            <w:r>
              <w:t>rootBundle.load</w:t>
            </w:r>
            <w:proofErr w:type="spellEnd"/>
            <w:r>
              <w:t>(...). The loader:</w:t>
            </w:r>
          </w:p>
          <w:p w14:paraId="6B9CE670" w14:textId="72DC3169" w:rsidR="00315AF4" w:rsidRDefault="00315AF4" w:rsidP="00315AF4">
            <w:pPr>
              <w:jc w:val="left"/>
            </w:pPr>
            <w:r>
              <w:lastRenderedPageBreak/>
              <w:t xml:space="preserve">Detects PNG/JPEG magic headers and uses the bytes directly with </w:t>
            </w:r>
            <w:r>
              <w:tab/>
            </w:r>
            <w:proofErr w:type="spellStart"/>
            <w:r>
              <w:t>Image.memory</w:t>
            </w:r>
            <w:proofErr w:type="spellEnd"/>
            <w:r>
              <w:t>.</w:t>
            </w:r>
          </w:p>
          <w:p w14:paraId="7D7E7ED6" w14:textId="01149747" w:rsidR="00315AF4" w:rsidRDefault="00315AF4" w:rsidP="00315AF4">
            <w:pPr>
              <w:jc w:val="left"/>
            </w:pPr>
            <w:r>
              <w:t xml:space="preserve">If the asset contains base64 text, it decodes it and then </w:t>
            </w:r>
            <w:proofErr w:type="gramStart"/>
            <w:r>
              <w:t xml:space="preserve">uses </w:t>
            </w:r>
            <w:r>
              <w:t xml:space="preserve"> </w:t>
            </w:r>
            <w:proofErr w:type="spellStart"/>
            <w:r>
              <w:t>Image.memory</w:t>
            </w:r>
            <w:proofErr w:type="spellEnd"/>
            <w:proofErr w:type="gramEnd"/>
            <w:r>
              <w:t>.</w:t>
            </w:r>
          </w:p>
          <w:p w14:paraId="78D4CD00" w14:textId="0DFC429B" w:rsidR="00315AF4" w:rsidRDefault="00315AF4" w:rsidP="00315AF4">
            <w:pPr>
              <w:jc w:val="left"/>
            </w:pPr>
            <w:r>
              <w:t>Falls back to a friendly placeholder UI on error.</w:t>
            </w:r>
          </w:p>
          <w:p w14:paraId="16C9838C" w14:textId="77777777" w:rsidR="00315AF4" w:rsidRDefault="00315AF4" w:rsidP="00315AF4">
            <w:pPr>
              <w:jc w:val="left"/>
            </w:pPr>
            <w:r>
              <w:t>This avoids the exception whether the asset files are:</w:t>
            </w:r>
          </w:p>
          <w:p w14:paraId="045FC5A8" w14:textId="5CBD16F0" w:rsidR="00315AF4" w:rsidRPr="00315AF4" w:rsidRDefault="00315AF4" w:rsidP="00315AF4">
            <w:pPr>
              <w:jc w:val="left"/>
            </w:pPr>
            <w:r>
              <w:t>real binary PNG/JPEG files, or</w:t>
            </w:r>
            <w:r>
              <w:t xml:space="preserve"> </w:t>
            </w:r>
            <w:r>
              <w:t>text files that hold base64-encoded image data (like the ones currently present).</w:t>
            </w:r>
          </w:p>
          <w:p w14:paraId="0E6E415B" w14:textId="0F7E25F7" w:rsidR="00C9609C" w:rsidRDefault="00C9609C" w:rsidP="00C9609C">
            <w:pPr>
              <w:pStyle w:val="Heading2"/>
              <w:jc w:val="left"/>
            </w:pPr>
          </w:p>
          <w:p w14:paraId="682FD0FD" w14:textId="235A83F7" w:rsidR="0032556E" w:rsidRPr="0032556E" w:rsidRDefault="0032556E" w:rsidP="00282FBE">
            <w:pPr>
              <w:pStyle w:val="TipText"/>
              <w:jc w:val="left"/>
              <w:rPr>
                <w:sz w:val="18"/>
                <w:szCs w:val="18"/>
              </w:rPr>
            </w:pPr>
          </w:p>
        </w:tc>
      </w:tr>
      <w:tr w:rsidR="00315AF4" w14:paraId="15951C65" w14:textId="77777777" w:rsidTr="00282FBE">
        <w:tc>
          <w:tcPr>
            <w:cnfStyle w:val="001000000000" w:firstRow="0" w:lastRow="0" w:firstColumn="1" w:lastColumn="0" w:oddVBand="0" w:evenVBand="0" w:oddHBand="0" w:evenHBand="0" w:firstRowFirstColumn="0" w:firstRowLastColumn="0" w:lastRowFirstColumn="0" w:lastRowLastColumn="0"/>
            <w:tcW w:w="5000" w:type="pct"/>
            <w:shd w:val="clear" w:color="auto" w:fill="auto"/>
          </w:tcPr>
          <w:p w14:paraId="245CC242" w14:textId="77777777" w:rsidR="00315AF4" w:rsidRPr="00D94ADB" w:rsidRDefault="00315AF4" w:rsidP="00282FBE">
            <w:pPr>
              <w:pStyle w:val="TipText"/>
            </w:pPr>
          </w:p>
        </w:tc>
      </w:tr>
      <w:tr w:rsidR="00C9609C" w14:paraId="7A40EEC8" w14:textId="77777777" w:rsidTr="00282FBE">
        <w:tc>
          <w:tcPr>
            <w:cnfStyle w:val="001000000000" w:firstRow="0" w:lastRow="0" w:firstColumn="1" w:lastColumn="0" w:oddVBand="0" w:evenVBand="0" w:oddHBand="0" w:evenHBand="0" w:firstRowFirstColumn="0" w:firstRowLastColumn="0" w:lastRowFirstColumn="0" w:lastRowLastColumn="0"/>
            <w:tcW w:w="5000" w:type="pct"/>
            <w:shd w:val="clear" w:color="auto" w:fill="auto"/>
          </w:tcPr>
          <w:p w14:paraId="243E048A" w14:textId="77777777" w:rsidR="00C9609C" w:rsidRPr="00D94ADB" w:rsidRDefault="00C9609C" w:rsidP="00282FBE">
            <w:pPr>
              <w:pStyle w:val="TipText"/>
            </w:pPr>
          </w:p>
        </w:tc>
      </w:tr>
    </w:tbl>
    <w:p w14:paraId="003396EC" w14:textId="200AA46F" w:rsidR="001273C1" w:rsidRDefault="00E2134A" w:rsidP="00315AF4">
      <w:pPr>
        <w:pStyle w:val="Heading1"/>
      </w:pPr>
      <w:r w:rsidRPr="00674240">
        <w:rPr>
          <w:noProof/>
        </w:rPr>
        <mc:AlternateContent>
          <mc:Choice Requires="wpg">
            <w:drawing>
              <wp:inline distT="0" distB="0" distL="0" distR="0" wp14:anchorId="4048CBBD" wp14:editId="43BCEAAD">
                <wp:extent cx="632460" cy="274320"/>
                <wp:effectExtent l="0" t="0" r="0" b="0"/>
                <wp:docPr id="1044784810" name="Group 75">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632460" cy="274320"/>
                          <a:chOff x="0" y="0"/>
                          <a:chExt cx="632460" cy="274320"/>
                        </a:xfrm>
                      </wpg:grpSpPr>
                      <wps:wsp>
                        <wps:cNvPr id="620354090" name="Rounded Rectangle 620354090"/>
                        <wps:cNvSpPr>
                          <a:spLocks noChangeAspect="1"/>
                        </wps:cNvSpPr>
                        <wps:spPr>
                          <a:xfrm>
                            <a:off x="0" y="0"/>
                            <a:ext cx="632460" cy="274320"/>
                          </a:xfrm>
                          <a:prstGeom prst="roundRect">
                            <a:avLst>
                              <a:gd name="adj" fmla="val 50000"/>
                            </a:avLst>
                          </a:prstGeom>
                          <a:solidFill>
                            <a:schemeClr val="tx1"/>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62192584" name="Graphic 73" descr="Arrow Right outline"/>
                        <wps:cNvSpPr/>
                        <wps:spPr>
                          <a:xfrm>
                            <a:off x="116205" y="61018"/>
                            <a:ext cx="400049" cy="152400"/>
                          </a:xfrm>
                          <a:custGeom>
                            <a:avLst/>
                            <a:gdLst>
                              <a:gd name="connsiteX0" fmla="*/ 327217 w 400049"/>
                              <a:gd name="connsiteY0" fmla="*/ 1337 h 152400"/>
                              <a:gd name="connsiteX1" fmla="*/ 320483 w 400049"/>
                              <a:gd name="connsiteY1" fmla="*/ 1454 h 152400"/>
                              <a:gd name="connsiteX2" fmla="*/ 320483 w 400049"/>
                              <a:gd name="connsiteY2" fmla="*/ 8071 h 152400"/>
                              <a:gd name="connsiteX3" fmla="*/ 383710 w 400049"/>
                              <a:gd name="connsiteY3" fmla="*/ 71298 h 152400"/>
                              <a:gd name="connsiteX4" fmla="*/ 383709 w 400049"/>
                              <a:gd name="connsiteY4" fmla="*/ 71365 h 152400"/>
                              <a:gd name="connsiteX5" fmla="*/ 383677 w 400049"/>
                              <a:gd name="connsiteY5" fmla="*/ 71379 h 152400"/>
                              <a:gd name="connsiteX6" fmla="*/ 4763 w 400049"/>
                              <a:gd name="connsiteY6" fmla="*/ 71379 h 152400"/>
                              <a:gd name="connsiteX7" fmla="*/ 0 w 400049"/>
                              <a:gd name="connsiteY7" fmla="*/ 76142 h 152400"/>
                              <a:gd name="connsiteX8" fmla="*/ 4763 w 400049"/>
                              <a:gd name="connsiteY8" fmla="*/ 80904 h 152400"/>
                              <a:gd name="connsiteX9" fmla="*/ 383677 w 400049"/>
                              <a:gd name="connsiteY9" fmla="*/ 80904 h 152400"/>
                              <a:gd name="connsiteX10" fmla="*/ 383724 w 400049"/>
                              <a:gd name="connsiteY10" fmla="*/ 80952 h 152400"/>
                              <a:gd name="connsiteX11" fmla="*/ 383710 w 400049"/>
                              <a:gd name="connsiteY11" fmla="*/ 80985 h 152400"/>
                              <a:gd name="connsiteX12" fmla="*/ 320483 w 400049"/>
                              <a:gd name="connsiteY12" fmla="*/ 144212 h 152400"/>
                              <a:gd name="connsiteX13" fmla="*/ 320366 w 400049"/>
                              <a:gd name="connsiteY13" fmla="*/ 150946 h 152400"/>
                              <a:gd name="connsiteX14" fmla="*/ 327100 w 400049"/>
                              <a:gd name="connsiteY14" fmla="*/ 151063 h 152400"/>
                              <a:gd name="connsiteX15" fmla="*/ 327217 w 400049"/>
                              <a:gd name="connsiteY15" fmla="*/ 150946 h 152400"/>
                              <a:gd name="connsiteX16" fmla="*/ 398655 w 400049"/>
                              <a:gd name="connsiteY16" fmla="*/ 79509 h 152400"/>
                              <a:gd name="connsiteX17" fmla="*/ 398655 w 400049"/>
                              <a:gd name="connsiteY17" fmla="*/ 72774 h 1524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400049" h="152400">
                                <a:moveTo>
                                  <a:pt x="327217" y="1337"/>
                                </a:moveTo>
                                <a:cubicBezTo>
                                  <a:pt x="325325" y="-490"/>
                                  <a:pt x="322310" y="-438"/>
                                  <a:pt x="320483" y="1454"/>
                                </a:cubicBezTo>
                                <a:cubicBezTo>
                                  <a:pt x="318700" y="3300"/>
                                  <a:pt x="318700" y="6226"/>
                                  <a:pt x="320483" y="8071"/>
                                </a:cubicBezTo>
                                <a:lnTo>
                                  <a:pt x="383710" y="71298"/>
                                </a:lnTo>
                                <a:cubicBezTo>
                                  <a:pt x="383728" y="71317"/>
                                  <a:pt x="383728" y="71347"/>
                                  <a:pt x="383709" y="71365"/>
                                </a:cubicBezTo>
                                <a:cubicBezTo>
                                  <a:pt x="383700" y="71374"/>
                                  <a:pt x="383689" y="71379"/>
                                  <a:pt x="383677" y="71379"/>
                                </a:cubicBezTo>
                                <a:lnTo>
                                  <a:pt x="4763" y="71379"/>
                                </a:lnTo>
                                <a:cubicBezTo>
                                  <a:pt x="2132" y="71379"/>
                                  <a:pt x="0" y="73511"/>
                                  <a:pt x="0" y="76142"/>
                                </a:cubicBezTo>
                                <a:cubicBezTo>
                                  <a:pt x="0" y="78772"/>
                                  <a:pt x="2132" y="80904"/>
                                  <a:pt x="4763" y="80904"/>
                                </a:cubicBezTo>
                                <a:lnTo>
                                  <a:pt x="383677" y="80904"/>
                                </a:lnTo>
                                <a:cubicBezTo>
                                  <a:pt x="383703" y="80905"/>
                                  <a:pt x="383724" y="80926"/>
                                  <a:pt x="383724" y="80952"/>
                                </a:cubicBezTo>
                                <a:cubicBezTo>
                                  <a:pt x="383723" y="80965"/>
                                  <a:pt x="383718" y="80976"/>
                                  <a:pt x="383710" y="80985"/>
                                </a:cubicBezTo>
                                <a:lnTo>
                                  <a:pt x="320483" y="144212"/>
                                </a:lnTo>
                                <a:cubicBezTo>
                                  <a:pt x="318591" y="146039"/>
                                  <a:pt x="318538" y="149054"/>
                                  <a:pt x="320366" y="150946"/>
                                </a:cubicBezTo>
                                <a:cubicBezTo>
                                  <a:pt x="322193" y="152838"/>
                                  <a:pt x="325208" y="152891"/>
                                  <a:pt x="327100" y="151063"/>
                                </a:cubicBezTo>
                                <a:cubicBezTo>
                                  <a:pt x="327140" y="151025"/>
                                  <a:pt x="327179" y="150986"/>
                                  <a:pt x="327217" y="150946"/>
                                </a:cubicBezTo>
                                <a:lnTo>
                                  <a:pt x="398655" y="79509"/>
                                </a:lnTo>
                                <a:cubicBezTo>
                                  <a:pt x="400514" y="77649"/>
                                  <a:pt x="400514" y="74634"/>
                                  <a:pt x="398655" y="72774"/>
                                </a:cubicBezTo>
                                <a:close/>
                              </a:path>
                            </a:pathLst>
                          </a:custGeom>
                          <a:solidFill>
                            <a:schemeClr val="bg1"/>
                          </a:solidFill>
                          <a:ln w="4763"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8D5DB06" id="Group 75" o:spid="_x0000_s1026" alt="&quot;&quot;" style="width:49.8pt;height:21.6pt;mso-position-horizontal-relative:char;mso-position-vertical-relative:line" coordsize="6324,27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">
                <v:roundrect id="Rounded Rectangle 620354090" o:spid="_x0000_s1027" style="position:absolute;width:6324;height:2743;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" fillcolor="black [3213]" stroked="f" strokeweight="1pt">
                  <v:stroke joinstyle="miter"/>
                  <o:lock v:ext="edit" aspectratio="t"/>
                </v:roundrect>
                <v:shape id="Graphic 73" o:spid="_x0000_s1028" alt="Arrow Right outline" style="position:absolute;left:1162;top:610;width:4000;height:1524;visibility:visible;mso-wrap-style:square;v-text-anchor:middle" coordsize="400049,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" path="m327217,1337v-1892,-1827,-4907,-1775,-6734,117c318700,3300,318700,6226,320483,8071r63227,63227c383728,71317,383728,71347,383709,71365v-9,9,-20,14,-32,14l4763,71379c2132,71379,,73511,,76142v,2630,2132,4762,4763,4762l383677,80904v26,1,47,22,47,48c383723,80965,383718,80976,383710,80985r-63227,63227c318591,146039,318538,149054,320366,150946v1827,1892,4842,1945,6734,117c327140,151025,327179,150986,327217,150946l398655,79509v1859,-1860,1859,-4875,,-6735l327217,1337xe" fillcolor="white [3212]" stroked="f" strokeweight=".1323mm">
                  <v:stroke joinstyle="miter"/>
                  <v:path arrowok="t" o:connecttype="custom" o:connectlocs="327217,1337;320483,1454;320483,8071;383710,71298;383709,71365;383677,71379;4763,71379;0,76142;4763,80904;383677,80904;383724,80952;383710,80985;320483,144212;320366,150946;327100,151063;327217,150946;398655,79509;398655,72774" o:connectangles="0,0,0,0,0,0,0,0,0,0,0,0,0,0,0,0,0,0"/>
                </v:shape>
                <w10:anchorlock/>
              </v:group>
            </w:pict>
          </mc:Fallback>
        </mc:AlternateContent>
      </w:r>
      <w:r w:rsidR="00D94ADB" w:rsidRPr="00674240">
        <w:t xml:space="preserve"> </w:t>
      </w:r>
      <w:r w:rsidR="00674240" w:rsidRPr="00674240">
        <w:tab/>
      </w:r>
      <w:r w:rsidR="00315AF4">
        <w:t>Technologies and tools used</w:t>
      </w:r>
    </w:p>
    <w:p w14:paraId="1DD06E6A" w14:textId="16C60AB0" w:rsidR="00315AF4" w:rsidRPr="000C40B3" w:rsidRDefault="00315AF4" w:rsidP="00315AF4">
      <w:pPr>
        <w:pStyle w:val="Heading2"/>
        <w:cnfStyle w:val="001000000000" w:firstRow="0" w:lastRow="0" w:firstColumn="1" w:lastColumn="0" w:oddVBand="0" w:evenVBand="0" w:oddHBand="0" w:evenHBand="0" w:firstRowFirstColumn="0" w:firstRowLastColumn="0" w:lastRowFirstColumn="0" w:lastRowLastColumn="0"/>
        <w:rPr>
          <w:sz w:val="28"/>
          <w:szCs w:val="28"/>
        </w:rPr>
      </w:pPr>
      <w:r w:rsidRPr="000C40B3">
        <w:rPr>
          <w:sz w:val="28"/>
          <w:szCs w:val="28"/>
        </w:rPr>
        <w:t>flutter &amp; dart</w:t>
      </w:r>
      <w:r w:rsidRPr="000C40B3">
        <w:rPr>
          <w:sz w:val="28"/>
          <w:szCs w:val="28"/>
        </w:rPr>
        <w:t>:</w:t>
      </w:r>
    </w:p>
    <w:p w14:paraId="512BBEC0" w14:textId="16680CA2" w:rsidR="00315AF4" w:rsidRPr="00315AF4" w:rsidRDefault="00315AF4" w:rsidP="00315AF4">
      <w:pPr>
        <w:cnfStyle w:val="001000000000" w:firstRow="0" w:lastRow="0" w:firstColumn="1" w:lastColumn="0" w:oddVBand="0" w:evenVBand="0" w:oddHBand="0" w:evenHBand="0" w:firstRowFirstColumn="0" w:firstRowLastColumn="0" w:lastRowFirstColumn="0" w:lastRowLastColumn="0"/>
      </w:pPr>
      <w:r w:rsidRPr="00315AF4">
        <w:t xml:space="preserve">Used as the core framework and language for the app — UI, navigation, and stateful widgets are written in Dart and rendered with Flutter. All screens, widgets, theming, and app </w:t>
      </w:r>
      <w:proofErr w:type="spellStart"/>
      <w:r w:rsidRPr="00315AF4">
        <w:t>entrypoint</w:t>
      </w:r>
      <w:proofErr w:type="spellEnd"/>
      <w:r w:rsidRPr="00315AF4">
        <w:t xml:space="preserve"> live under </w:t>
      </w:r>
      <w:hyperlink r:id="rId31" w:history="1">
        <w:r w:rsidRPr="00315AF4">
          <w:rPr>
            <w:rStyle w:val="Hyperlink"/>
          </w:rPr>
          <w:t>lib</w:t>
        </w:r>
      </w:hyperlink>
      <w:r w:rsidRPr="00315AF4">
        <w:t>.</w:t>
      </w:r>
    </w:p>
    <w:p w14:paraId="110751C3" w14:textId="5B18D917" w:rsidR="00315AF4" w:rsidRPr="000C40B3" w:rsidRDefault="00315AF4" w:rsidP="00315AF4">
      <w:pPr>
        <w:pStyle w:val="Heading2"/>
        <w:cnfStyle w:val="001000000000" w:firstRow="0" w:lastRow="0" w:firstColumn="1" w:lastColumn="0" w:oddVBand="0" w:evenVBand="0" w:oddHBand="0" w:evenHBand="0" w:firstRowFirstColumn="0" w:firstRowLastColumn="0" w:lastRowFirstColumn="0" w:lastRowLastColumn="0"/>
        <w:rPr>
          <w:sz w:val="28"/>
          <w:szCs w:val="28"/>
        </w:rPr>
      </w:pPr>
      <w:r w:rsidRPr="000C40B3">
        <w:rPr>
          <w:sz w:val="28"/>
          <w:szCs w:val="28"/>
        </w:rPr>
        <w:t>Sqlite</w:t>
      </w:r>
      <w:r w:rsidRPr="000C40B3">
        <w:rPr>
          <w:sz w:val="28"/>
          <w:szCs w:val="28"/>
        </w:rPr>
        <w:t>:</w:t>
      </w:r>
    </w:p>
    <w:p w14:paraId="241B8904" w14:textId="300FE804" w:rsidR="00315AF4" w:rsidRPr="00315AF4" w:rsidRDefault="00315AF4" w:rsidP="00315AF4">
      <w:pPr>
        <w:cnfStyle w:val="001000000000" w:firstRow="0" w:lastRow="0" w:firstColumn="1" w:lastColumn="0" w:oddVBand="0" w:evenVBand="0" w:oddHBand="0" w:evenHBand="0" w:firstRowFirstColumn="0" w:firstRowLastColumn="0" w:lastRowFirstColumn="0" w:lastRowLastColumn="0"/>
      </w:pPr>
      <w:r w:rsidRPr="00315AF4">
        <w:t>Local on-device relational store used for persistent data: users, foods, and orders tables live in </w:t>
      </w:r>
      <w:proofErr w:type="spellStart"/>
      <w:r w:rsidRPr="00315AF4">
        <w:t>foodie.db</w:t>
      </w:r>
      <w:proofErr w:type="spellEnd"/>
      <w:r w:rsidRPr="00315AF4">
        <w:t> (see </w:t>
      </w:r>
      <w:proofErr w:type="spellStart"/>
      <w:r w:rsidRPr="00315AF4">
        <w:fldChar w:fldCharType="begin"/>
      </w:r>
      <w:r w:rsidRPr="00315AF4">
        <w:instrText>HYPERLINK "vscode-file://vscode-app/c:/Users/ZASS/AppData/Local/Programs/Microsoft%20VS%20Code/resources/app/out/vs/code/electron-browser/workbench/workbench.html" \o ""</w:instrText>
      </w:r>
      <w:r w:rsidRPr="00315AF4">
        <w:fldChar w:fldCharType="separate"/>
      </w:r>
      <w:r w:rsidRPr="00315AF4">
        <w:rPr>
          <w:rStyle w:val="Hyperlink"/>
        </w:rPr>
        <w:t>local_db.dart</w:t>
      </w:r>
      <w:proofErr w:type="spellEnd"/>
      <w:r w:rsidRPr="00315AF4">
        <w:fldChar w:fldCharType="end"/>
      </w:r>
      <w:r w:rsidRPr="00315AF4">
        <w:t>). Chosen for fast, offline-first reads/writes and deterministic local persistence.</w:t>
      </w:r>
    </w:p>
    <w:p w14:paraId="5BBC1252" w14:textId="0796A353" w:rsidR="00EA37D0" w:rsidRPr="000C40B3" w:rsidRDefault="00EA37D0" w:rsidP="00EA37D0">
      <w:pPr>
        <w:pStyle w:val="Heading2"/>
        <w:cnfStyle w:val="001000000000" w:firstRow="0" w:lastRow="0" w:firstColumn="1" w:lastColumn="0" w:oddVBand="0" w:evenVBand="0" w:oddHBand="0" w:evenHBand="0" w:firstRowFirstColumn="0" w:firstRowLastColumn="0" w:lastRowFirstColumn="0" w:lastRowLastColumn="0"/>
        <w:rPr>
          <w:sz w:val="28"/>
          <w:szCs w:val="28"/>
        </w:rPr>
      </w:pPr>
      <w:r w:rsidRPr="000C40B3">
        <w:rPr>
          <w:sz w:val="28"/>
          <w:szCs w:val="28"/>
        </w:rPr>
        <w:t>path_provider / path</w:t>
      </w:r>
      <w:r w:rsidRPr="000C40B3">
        <w:rPr>
          <w:sz w:val="28"/>
          <w:szCs w:val="28"/>
        </w:rPr>
        <w:t>:</w:t>
      </w:r>
    </w:p>
    <w:p w14:paraId="7051A793" w14:textId="6461C3B8" w:rsidR="00EA37D0" w:rsidRDefault="00EA37D0" w:rsidP="00EA37D0">
      <w:pPr>
        <w:cnfStyle w:val="001000000000" w:firstRow="0" w:lastRow="0" w:firstColumn="1" w:lastColumn="0" w:oddVBand="0" w:evenVBand="0" w:oddHBand="0" w:evenHBand="0" w:firstRowFirstColumn="0" w:firstRowLastColumn="0" w:lastRowFirstColumn="0" w:lastRowLastColumn="0"/>
      </w:pPr>
      <w:r w:rsidRPr="00EA37D0">
        <w:t>Platform-safe file paths and locations (app documents directory) are provided by </w:t>
      </w:r>
      <w:proofErr w:type="spellStart"/>
      <w:r w:rsidRPr="00EA37D0">
        <w:t>path_provider</w:t>
      </w:r>
      <w:proofErr w:type="spellEnd"/>
      <w:r w:rsidRPr="00EA37D0">
        <w:t>; path is used to construct portable paths. These enable locating the SQLite file and any local backups.</w:t>
      </w:r>
    </w:p>
    <w:p w14:paraId="78F11BD5" w14:textId="5CA69C5D" w:rsidR="00EA37D0" w:rsidRPr="000C40B3" w:rsidRDefault="00EA37D0" w:rsidP="00EA37D0">
      <w:pPr>
        <w:pStyle w:val="Heading2"/>
        <w:cnfStyle w:val="001000000000" w:firstRow="0" w:lastRow="0" w:firstColumn="1" w:lastColumn="0" w:oddVBand="0" w:evenVBand="0" w:oddHBand="0" w:evenHBand="0" w:firstRowFirstColumn="0" w:firstRowLastColumn="0" w:lastRowFirstColumn="0" w:lastRowLastColumn="0"/>
        <w:rPr>
          <w:sz w:val="28"/>
          <w:szCs w:val="28"/>
        </w:rPr>
      </w:pPr>
      <w:r w:rsidRPr="000C40B3">
        <w:rPr>
          <w:sz w:val="28"/>
          <w:szCs w:val="28"/>
        </w:rPr>
        <w:t>bycypt / crypto</w:t>
      </w:r>
      <w:r w:rsidRPr="000C40B3">
        <w:rPr>
          <w:sz w:val="28"/>
          <w:szCs w:val="28"/>
        </w:rPr>
        <w:t>:</w:t>
      </w:r>
    </w:p>
    <w:p w14:paraId="12E01F39" w14:textId="7FAF9548" w:rsidR="00EA37D0" w:rsidRPr="00EA37D0" w:rsidRDefault="00EA37D0" w:rsidP="00EA37D0">
      <w:pPr>
        <w:cnfStyle w:val="001000000000" w:firstRow="0" w:lastRow="0" w:firstColumn="1" w:lastColumn="0" w:oddVBand="0" w:evenVBand="0" w:oddHBand="0" w:evenHBand="0" w:firstRowFirstColumn="0" w:firstRowLastColumn="0" w:lastRowFirstColumn="0" w:lastRowLastColumn="0"/>
      </w:pPr>
      <w:r w:rsidRPr="00EA37D0">
        <w:t>Password hashing (</w:t>
      </w:r>
      <w:proofErr w:type="spellStart"/>
      <w:r w:rsidRPr="00EA37D0">
        <w:t>bcrypt</w:t>
      </w:r>
      <w:proofErr w:type="spellEnd"/>
      <w:r w:rsidRPr="00EA37D0">
        <w:t>) is used for local user credential hashing before storage (</w:t>
      </w:r>
      <w:proofErr w:type="spellStart"/>
      <w:r w:rsidRPr="00EA37D0">
        <w:t>passwordHash</w:t>
      </w:r>
      <w:proofErr w:type="spellEnd"/>
      <w:r w:rsidRPr="00EA37D0">
        <w:t xml:space="preserve"> column). crypto is available for any additional hashing or crypto utilities</w:t>
      </w:r>
    </w:p>
    <w:p w14:paraId="54C5A899" w14:textId="5E6B8A70" w:rsidR="00EA37D0" w:rsidRPr="000C40B3" w:rsidRDefault="00EA37D0" w:rsidP="00EA37D0">
      <w:pPr>
        <w:pStyle w:val="Heading2"/>
        <w:cnfStyle w:val="001000000000" w:firstRow="0" w:lastRow="0" w:firstColumn="1" w:lastColumn="0" w:oddVBand="0" w:evenVBand="0" w:oddHBand="0" w:evenHBand="0" w:firstRowFirstColumn="0" w:firstRowLastColumn="0" w:lastRowFirstColumn="0" w:lastRowLastColumn="0"/>
        <w:rPr>
          <w:sz w:val="28"/>
          <w:szCs w:val="28"/>
        </w:rPr>
      </w:pPr>
      <w:r w:rsidRPr="000C40B3">
        <w:rPr>
          <w:sz w:val="28"/>
          <w:szCs w:val="28"/>
        </w:rPr>
        <w:t>provid</w:t>
      </w:r>
      <w:r w:rsidRPr="000C40B3">
        <w:rPr>
          <w:sz w:val="28"/>
          <w:szCs w:val="28"/>
        </w:rPr>
        <w:t>er</w:t>
      </w:r>
      <w:r w:rsidRPr="000C40B3">
        <w:rPr>
          <w:sz w:val="28"/>
          <w:szCs w:val="28"/>
        </w:rPr>
        <w:t>:</w:t>
      </w:r>
    </w:p>
    <w:p w14:paraId="5B7E1B78" w14:textId="0D586E1F" w:rsidR="00EA37D0" w:rsidRPr="00EA37D0" w:rsidRDefault="00EA37D0" w:rsidP="00EA37D0">
      <w:pPr>
        <w:cnfStyle w:val="001000000000" w:firstRow="0" w:lastRow="0" w:firstColumn="1" w:lastColumn="0" w:oddVBand="0" w:evenVBand="0" w:oddHBand="0" w:evenHBand="0" w:firstRowFirstColumn="0" w:firstRowLastColumn="0" w:lastRowFirstColumn="0" w:lastRowLastColumn="0"/>
      </w:pPr>
      <w:r w:rsidRPr="00EA37D0">
        <w:t>State management library used to expose app-wide state (auth, cart, profile) to the widget tree. Providers mediate UI actions and call the </w:t>
      </w:r>
      <w:proofErr w:type="spellStart"/>
      <w:r w:rsidRPr="00EA37D0">
        <w:t>LocalStorage</w:t>
      </w:r>
      <w:proofErr w:type="spellEnd"/>
      <w:r w:rsidRPr="00EA37D0">
        <w:t> interface.</w:t>
      </w:r>
    </w:p>
    <w:p w14:paraId="3DE1D6EA" w14:textId="7B175052" w:rsidR="00EA37D0" w:rsidRPr="000C40B3" w:rsidRDefault="00EA37D0" w:rsidP="00EA37D0">
      <w:pPr>
        <w:pStyle w:val="Heading2"/>
        <w:cnfStyle w:val="001000000000" w:firstRow="0" w:lastRow="0" w:firstColumn="1" w:lastColumn="0" w:oddVBand="0" w:evenVBand="0" w:oddHBand="0" w:evenHBand="0" w:firstRowFirstColumn="0" w:firstRowLastColumn="0" w:lastRowFirstColumn="0" w:lastRowLastColumn="0"/>
        <w:rPr>
          <w:sz w:val="28"/>
          <w:szCs w:val="28"/>
        </w:rPr>
      </w:pPr>
      <w:r w:rsidRPr="000C40B3">
        <w:rPr>
          <w:sz w:val="28"/>
          <w:szCs w:val="28"/>
        </w:rPr>
        <w:lastRenderedPageBreak/>
        <w:t>http (dart http client) &amp; dart httpclient (tools)</w:t>
      </w:r>
      <w:r w:rsidRPr="000C40B3">
        <w:rPr>
          <w:sz w:val="28"/>
          <w:szCs w:val="28"/>
        </w:rPr>
        <w:t>:</w:t>
      </w:r>
    </w:p>
    <w:p w14:paraId="3B331CCF" w14:textId="50DAB2CB" w:rsidR="00EA37D0" w:rsidRPr="00EA37D0" w:rsidRDefault="00EA37D0" w:rsidP="00EA37D0">
      <w:pPr>
        <w:cnfStyle w:val="001000000000" w:firstRow="0" w:lastRow="0" w:firstColumn="1" w:lastColumn="0" w:oddVBand="0" w:evenVBand="0" w:oddHBand="0" w:evenHBand="0" w:firstRowFirstColumn="0" w:firstRowLastColumn="0" w:lastRowFirstColumn="0" w:lastRowLastColumn="0"/>
      </w:pPr>
      <w:r w:rsidRPr="00EA37D0">
        <w:t>HTTP is used by repository tooling and optional networking code — tools in </w:t>
      </w:r>
      <w:hyperlink r:id="rId32" w:history="1">
        <w:r w:rsidRPr="00EA37D0">
          <w:rPr>
            <w:rStyle w:val="Hyperlink"/>
          </w:rPr>
          <w:t>tools</w:t>
        </w:r>
      </w:hyperlink>
      <w:r w:rsidRPr="00EA37D0">
        <w:t> use the Dart HTTP client to fetch replacement images (</w:t>
      </w:r>
      <w:proofErr w:type="spellStart"/>
      <w:r w:rsidRPr="00EA37D0">
        <w:t>Picsum</w:t>
      </w:r>
      <w:proofErr w:type="spellEnd"/>
      <w:r w:rsidRPr="00EA37D0">
        <w:t>/</w:t>
      </w:r>
      <w:proofErr w:type="spellStart"/>
      <w:r w:rsidRPr="00EA37D0">
        <w:t>Unsplash</w:t>
      </w:r>
      <w:proofErr w:type="spellEnd"/>
      <w:r w:rsidRPr="00EA37D0">
        <w:t xml:space="preserve"> sources). In-app networking (if added) would also use http.</w:t>
      </w:r>
    </w:p>
    <w:p w14:paraId="3B77B12D" w14:textId="77777777" w:rsidR="00EA37D0" w:rsidRDefault="00EA37D0" w:rsidP="00EA37D0">
      <w:pPr>
        <w:cnfStyle w:val="001000000000" w:firstRow="0" w:lastRow="0" w:firstColumn="1" w:lastColumn="0" w:oddVBand="0" w:evenVBand="0" w:oddHBand="0" w:evenHBand="0" w:firstRowFirstColumn="0" w:firstRowLastColumn="0" w:lastRowFirstColumn="0" w:lastRowLastColumn="0"/>
      </w:pPr>
    </w:p>
    <w:p w14:paraId="25435F53" w14:textId="293ACE9A" w:rsidR="00EA37D0" w:rsidRPr="000C40B3" w:rsidRDefault="00EA37D0" w:rsidP="00EA37D0">
      <w:pPr>
        <w:pStyle w:val="Heading2"/>
        <w:cnfStyle w:val="001000000000" w:firstRow="0" w:lastRow="0" w:firstColumn="1" w:lastColumn="0" w:oddVBand="0" w:evenVBand="0" w:oddHBand="0" w:evenHBand="0" w:firstRowFirstColumn="0" w:firstRowLastColumn="0" w:lastRowFirstColumn="0" w:lastRowLastColumn="0"/>
        <w:rPr>
          <w:sz w:val="28"/>
          <w:szCs w:val="28"/>
        </w:rPr>
      </w:pPr>
      <w:r w:rsidRPr="000C40B3">
        <w:rPr>
          <w:sz w:val="28"/>
          <w:szCs w:val="28"/>
        </w:rPr>
        <w:t>tools &amp; helper scripts(tools)</w:t>
      </w:r>
      <w:r w:rsidRPr="000C40B3">
        <w:rPr>
          <w:sz w:val="28"/>
          <w:szCs w:val="28"/>
        </w:rPr>
        <w:t>:</w:t>
      </w:r>
    </w:p>
    <w:p w14:paraId="6824AE54" w14:textId="77777777" w:rsidR="00EA37D0" w:rsidRPr="00EA37D0" w:rsidRDefault="00EA37D0" w:rsidP="00EA37D0">
      <w:pPr>
        <w:cnfStyle w:val="001000000000" w:firstRow="0" w:lastRow="0" w:firstColumn="1" w:lastColumn="0" w:oddVBand="0" w:evenVBand="0" w:oddHBand="0" w:evenHBand="0" w:firstRowFirstColumn="0" w:firstRowLastColumn="0" w:lastRowFirstColumn="0" w:lastRowLastColumn="0"/>
        <w:rPr>
          <w:lang w:val="en-PK"/>
        </w:rPr>
      </w:pPr>
      <w:r w:rsidRPr="00EA37D0">
        <w:rPr>
          <w:lang w:val="en-PK"/>
        </w:rPr>
        <w:t>Utility scripts under </w:t>
      </w:r>
      <w:hyperlink r:id="rId33" w:history="1">
        <w:r w:rsidRPr="00EA37D0">
          <w:rPr>
            <w:rStyle w:val="Hyperlink"/>
            <w:lang w:val="en-PK"/>
          </w:rPr>
          <w:t>tools</w:t>
        </w:r>
      </w:hyperlink>
      <w:r w:rsidRPr="00EA37D0">
        <w:rPr>
          <w:lang w:val="en-PK"/>
        </w:rPr>
        <w:t>:</w:t>
      </w:r>
    </w:p>
    <w:p w14:paraId="6240BA49" w14:textId="77777777" w:rsidR="00EA37D0" w:rsidRPr="00EA37D0" w:rsidRDefault="00EA37D0" w:rsidP="00EA37D0">
      <w:pPr>
        <w:numPr>
          <w:ilvl w:val="0"/>
          <w:numId w:val="37"/>
        </w:numPr>
        <w:cnfStyle w:val="001000000000" w:firstRow="0" w:lastRow="0" w:firstColumn="1" w:lastColumn="0" w:oddVBand="0" w:evenVBand="0" w:oddHBand="0" w:evenHBand="0" w:firstRowFirstColumn="0" w:firstRowLastColumn="0" w:lastRowFirstColumn="0" w:lastRowLastColumn="0"/>
        <w:rPr>
          <w:lang w:val="en-PK"/>
        </w:rPr>
      </w:pPr>
      <w:hyperlink r:id="rId34" w:history="1">
        <w:proofErr w:type="spellStart"/>
        <w:r w:rsidRPr="00EA37D0">
          <w:rPr>
            <w:rStyle w:val="Hyperlink"/>
            <w:lang w:val="en-PK"/>
          </w:rPr>
          <w:t>replace_</w:t>
        </w:r>
        <w:proofErr w:type="gramStart"/>
        <w:r w:rsidRPr="00EA37D0">
          <w:rPr>
            <w:rStyle w:val="Hyperlink"/>
            <w:lang w:val="en-PK"/>
          </w:rPr>
          <w:t>images.dart</w:t>
        </w:r>
        <w:proofErr w:type="spellEnd"/>
        <w:proofErr w:type="gramEnd"/>
      </w:hyperlink>
      <w:r w:rsidRPr="00EA37D0">
        <w:rPr>
          <w:lang w:val="en-PK"/>
        </w:rPr>
        <w:t> — writes placeholder PNGs into asset filenames.</w:t>
      </w:r>
    </w:p>
    <w:p w14:paraId="506DF456" w14:textId="5E7E48E0" w:rsidR="00EA37D0" w:rsidRPr="00EA37D0" w:rsidRDefault="00EA37D0" w:rsidP="00EA37D0">
      <w:pPr>
        <w:numPr>
          <w:ilvl w:val="0"/>
          <w:numId w:val="37"/>
        </w:numPr>
        <w:cnfStyle w:val="001000000000" w:firstRow="0" w:lastRow="0" w:firstColumn="1" w:lastColumn="0" w:oddVBand="0" w:evenVBand="0" w:oddHBand="0" w:evenHBand="0" w:firstRowFirstColumn="0" w:firstRowLastColumn="0" w:lastRowFirstColumn="0" w:lastRowLastColumn="0"/>
        <w:rPr>
          <w:lang w:val="en-PK"/>
        </w:rPr>
      </w:pPr>
      <w:proofErr w:type="spellStart"/>
      <w:r w:rsidRPr="00EA37D0">
        <w:rPr>
          <w:lang w:val="en-PK"/>
        </w:rPr>
        <w:t>fetch_images.dart</w:t>
      </w:r>
      <w:proofErr w:type="spellEnd"/>
      <w:r w:rsidRPr="00EA37D0">
        <w:rPr>
          <w:lang w:val="en-PK"/>
        </w:rPr>
        <w:t> / </w:t>
      </w:r>
      <w:proofErr w:type="spellStart"/>
      <w:r w:rsidRPr="00EA37D0">
        <w:rPr>
          <w:lang w:val="en-PK"/>
        </w:rPr>
        <w:fldChar w:fldCharType="begin"/>
      </w:r>
      <w:r w:rsidRPr="00EA37D0">
        <w:rPr>
          <w:lang w:val="en-PK"/>
        </w:rPr>
        <w:instrText>HYPERLINK "vscode-file://vscode-app/c:/Users/ZASS/AppData/Local/Programs/Microsoft%20VS%20Code/resources/app/out/vs/code/electron-browser/workbench/workbench.html" \o ""</w:instrText>
      </w:r>
      <w:r w:rsidRPr="00EA37D0">
        <w:rPr>
          <w:lang w:val="en-PK"/>
        </w:rPr>
      </w:r>
      <w:r w:rsidRPr="00EA37D0">
        <w:rPr>
          <w:lang w:val="en-PK"/>
        </w:rPr>
        <w:fldChar w:fldCharType="separate"/>
      </w:r>
      <w:r w:rsidRPr="00EA37D0">
        <w:rPr>
          <w:rStyle w:val="Hyperlink"/>
          <w:lang w:val="en-PK"/>
        </w:rPr>
        <w:t>fetch_picsum.dart</w:t>
      </w:r>
      <w:proofErr w:type="spellEnd"/>
      <w:r w:rsidRPr="00EA37D0">
        <w:fldChar w:fldCharType="end"/>
      </w:r>
      <w:r w:rsidRPr="00EA37D0">
        <w:rPr>
          <w:lang w:val="en-PK"/>
        </w:rPr>
        <w:t> — download real images (</w:t>
      </w:r>
      <w:proofErr w:type="spellStart"/>
      <w:r w:rsidRPr="00EA37D0">
        <w:rPr>
          <w:lang w:val="en-PK"/>
        </w:rPr>
        <w:t>Picsum</w:t>
      </w:r>
      <w:proofErr w:type="spellEnd"/>
      <w:r w:rsidRPr="00EA37D0">
        <w:rPr>
          <w:lang w:val="en-PK"/>
        </w:rPr>
        <w:t>/</w:t>
      </w:r>
      <w:proofErr w:type="spellStart"/>
      <w:r w:rsidRPr="00EA37D0">
        <w:rPr>
          <w:lang w:val="en-PK"/>
        </w:rPr>
        <w:t>Unsplash</w:t>
      </w:r>
      <w:proofErr w:type="spellEnd"/>
      <w:r w:rsidRPr="00EA37D0">
        <w:rPr>
          <w:lang w:val="en-PK"/>
        </w:rPr>
        <w:t>) for assets, with validation, backup, and retry/backoff logic.</w:t>
      </w:r>
      <w:r w:rsidRPr="00EA37D0">
        <w:rPr>
          <w:lang w:val="en-PK"/>
        </w:rPr>
        <w:br/>
        <w:t>These are developer utilities (not shipped) for maintaining/repairing asset images.</w:t>
      </w:r>
    </w:p>
    <w:p w14:paraId="7000F74C" w14:textId="5169738B" w:rsidR="00EA37D0" w:rsidRPr="000C40B3" w:rsidRDefault="00EA37D0" w:rsidP="00EA37D0">
      <w:pPr>
        <w:pStyle w:val="Heading2"/>
        <w:cnfStyle w:val="001000000000" w:firstRow="0" w:lastRow="0" w:firstColumn="1" w:lastColumn="0" w:oddVBand="0" w:evenVBand="0" w:oddHBand="0" w:evenHBand="0" w:firstRowFirstColumn="0" w:firstRowLastColumn="0" w:lastRowFirstColumn="0" w:lastRowLastColumn="0"/>
        <w:rPr>
          <w:sz w:val="28"/>
          <w:szCs w:val="28"/>
        </w:rPr>
      </w:pPr>
      <w:r w:rsidRPr="000C40B3">
        <w:rPr>
          <w:sz w:val="28"/>
          <w:szCs w:val="28"/>
        </w:rPr>
        <w:t>ui &amp; theming utilities</w:t>
      </w:r>
      <w:r w:rsidRPr="000C40B3">
        <w:rPr>
          <w:sz w:val="28"/>
          <w:szCs w:val="28"/>
        </w:rPr>
        <w:t>:</w:t>
      </w:r>
    </w:p>
    <w:p w14:paraId="3A362DB9" w14:textId="77777777" w:rsidR="00EA37D0" w:rsidRPr="00EA37D0" w:rsidRDefault="00EA37D0" w:rsidP="00EA37D0">
      <w:pPr>
        <w:numPr>
          <w:ilvl w:val="0"/>
          <w:numId w:val="38"/>
        </w:numPr>
        <w:cnfStyle w:val="001000000000" w:firstRow="0" w:lastRow="0" w:firstColumn="1" w:lastColumn="0" w:oddVBand="0" w:evenVBand="0" w:oddHBand="0" w:evenHBand="0" w:firstRowFirstColumn="0" w:firstRowLastColumn="0" w:lastRowFirstColumn="0" w:lastRowLastColumn="0"/>
        <w:rPr>
          <w:lang w:val="en-PK"/>
        </w:rPr>
      </w:pPr>
      <w:proofErr w:type="spellStart"/>
      <w:r w:rsidRPr="00EA37D0">
        <w:rPr>
          <w:lang w:val="en-PK"/>
        </w:rPr>
        <w:t>google_fonts</w:t>
      </w:r>
      <w:proofErr w:type="spellEnd"/>
      <w:r w:rsidRPr="00EA37D0">
        <w:rPr>
          <w:lang w:val="en-PK"/>
        </w:rPr>
        <w:t> — for custom fonts usage across the app theme.</w:t>
      </w:r>
    </w:p>
    <w:p w14:paraId="4B84D844" w14:textId="77777777" w:rsidR="00EA37D0" w:rsidRPr="00EA37D0" w:rsidRDefault="00EA37D0" w:rsidP="00EA37D0">
      <w:pPr>
        <w:numPr>
          <w:ilvl w:val="0"/>
          <w:numId w:val="38"/>
        </w:numPr>
        <w:cnfStyle w:val="001000000000" w:firstRow="0" w:lastRow="0" w:firstColumn="1" w:lastColumn="0" w:oddVBand="0" w:evenVBand="0" w:oddHBand="0" w:evenHBand="0" w:firstRowFirstColumn="0" w:firstRowLastColumn="0" w:lastRowFirstColumn="0" w:lastRowLastColumn="0"/>
        <w:rPr>
          <w:lang w:val="en-PK"/>
        </w:rPr>
      </w:pPr>
      <w:proofErr w:type="spellStart"/>
      <w:r w:rsidRPr="00EA37D0">
        <w:rPr>
          <w:lang w:val="en-PK"/>
        </w:rPr>
        <w:t>fluttertoast</w:t>
      </w:r>
      <w:proofErr w:type="spellEnd"/>
      <w:r w:rsidRPr="00EA37D0">
        <w:rPr>
          <w:lang w:val="en-PK"/>
        </w:rPr>
        <w:t> — for toast notifications used by quick user feedback.</w:t>
      </w:r>
    </w:p>
    <w:p w14:paraId="42697C2C" w14:textId="77777777" w:rsidR="00EA37D0" w:rsidRPr="00EA37D0" w:rsidRDefault="00EA37D0" w:rsidP="00EA37D0">
      <w:pPr>
        <w:numPr>
          <w:ilvl w:val="0"/>
          <w:numId w:val="38"/>
        </w:numPr>
        <w:cnfStyle w:val="001000000000" w:firstRow="0" w:lastRow="0" w:firstColumn="1" w:lastColumn="0" w:oddVBand="0" w:evenVBand="0" w:oddHBand="0" w:evenHBand="0" w:firstRowFirstColumn="0" w:firstRowLastColumn="0" w:lastRowFirstColumn="0" w:lastRowLastColumn="0"/>
        <w:rPr>
          <w:lang w:val="en-PK"/>
        </w:rPr>
      </w:pPr>
      <w:proofErr w:type="spellStart"/>
      <w:r w:rsidRPr="00EA37D0">
        <w:rPr>
          <w:lang w:val="en-PK"/>
        </w:rPr>
        <w:t>cupertino_icons</w:t>
      </w:r>
      <w:proofErr w:type="spellEnd"/>
      <w:r w:rsidRPr="00EA37D0">
        <w:rPr>
          <w:lang w:val="en-PK"/>
        </w:rPr>
        <w:t> — platform iconography compatibility.</w:t>
      </w:r>
    </w:p>
    <w:p w14:paraId="0789052E" w14:textId="77777777" w:rsidR="00EA37D0" w:rsidRPr="00EA37D0" w:rsidRDefault="00EA37D0" w:rsidP="00EA37D0">
      <w:pPr>
        <w:cnfStyle w:val="001000000000" w:firstRow="0" w:lastRow="0" w:firstColumn="1" w:lastColumn="0" w:oddVBand="0" w:evenVBand="0" w:oddHBand="0" w:evenHBand="0" w:firstRowFirstColumn="0" w:firstRowLastColumn="0" w:lastRowFirstColumn="0" w:lastRowLastColumn="0"/>
      </w:pPr>
    </w:p>
    <w:p w14:paraId="0E9B1F00" w14:textId="77777777" w:rsidR="00EA37D0" w:rsidRDefault="00EA37D0" w:rsidP="00EA37D0">
      <w:pPr>
        <w:cnfStyle w:val="001000000000" w:firstRow="0" w:lastRow="0" w:firstColumn="1" w:lastColumn="0" w:oddVBand="0" w:evenVBand="0" w:oddHBand="0" w:evenHBand="0" w:firstRowFirstColumn="0" w:firstRowLastColumn="0" w:lastRowFirstColumn="0" w:lastRowLastColumn="0"/>
      </w:pPr>
    </w:p>
    <w:p w14:paraId="4999AE29" w14:textId="54D74B83" w:rsidR="00EA37D0" w:rsidRPr="000C40B3" w:rsidRDefault="00EA37D0" w:rsidP="00EA37D0">
      <w:pPr>
        <w:pStyle w:val="Heading2"/>
        <w:cnfStyle w:val="001000000000" w:firstRow="0" w:lastRow="0" w:firstColumn="1" w:lastColumn="0" w:oddVBand="0" w:evenVBand="0" w:oddHBand="0" w:evenHBand="0" w:firstRowFirstColumn="0" w:firstRowLastColumn="0" w:lastRowFirstColumn="0" w:lastRowLastColumn="0"/>
        <w:rPr>
          <w:sz w:val="28"/>
          <w:szCs w:val="28"/>
        </w:rPr>
      </w:pPr>
      <w:r w:rsidRPr="000C40B3">
        <w:rPr>
          <w:sz w:val="28"/>
          <w:szCs w:val="28"/>
        </w:rPr>
        <w:t>p</w:t>
      </w:r>
      <w:r w:rsidRPr="000C40B3">
        <w:rPr>
          <w:sz w:val="28"/>
          <w:szCs w:val="28"/>
        </w:rPr>
        <w:t>latform considerations</w:t>
      </w:r>
      <w:r w:rsidRPr="000C40B3">
        <w:rPr>
          <w:sz w:val="28"/>
          <w:szCs w:val="28"/>
        </w:rPr>
        <w:t>:</w:t>
      </w:r>
    </w:p>
    <w:p w14:paraId="4406E182" w14:textId="77777777" w:rsidR="00EA37D0" w:rsidRPr="00EA37D0" w:rsidRDefault="00EA37D0" w:rsidP="00EA37D0">
      <w:pPr>
        <w:numPr>
          <w:ilvl w:val="0"/>
          <w:numId w:val="39"/>
        </w:numPr>
        <w:cnfStyle w:val="001000000000" w:firstRow="0" w:lastRow="0" w:firstColumn="1" w:lastColumn="0" w:oddVBand="0" w:evenVBand="0" w:oddHBand="0" w:evenHBand="0" w:firstRowFirstColumn="0" w:firstRowLastColumn="0" w:lastRowFirstColumn="0" w:lastRowLastColumn="0"/>
        <w:rPr>
          <w:lang w:val="en-PK"/>
        </w:rPr>
      </w:pPr>
      <w:r w:rsidRPr="00EA37D0">
        <w:rPr>
          <w:lang w:val="en-PK"/>
        </w:rPr>
        <w:t>Cross-platform Flutter targets: Android, iOS, web, macOS, Windows, Linux (project contains platform folders). Web falls back to </w:t>
      </w:r>
      <w:proofErr w:type="spellStart"/>
      <w:r w:rsidRPr="00EA37D0">
        <w:rPr>
          <w:lang w:val="en-PK"/>
        </w:rPr>
        <w:t>InMemoryLocalStorage</w:t>
      </w:r>
      <w:proofErr w:type="spellEnd"/>
      <w:r w:rsidRPr="00EA37D0">
        <w:rPr>
          <w:lang w:val="en-PK"/>
        </w:rPr>
        <w:t> because </w:t>
      </w:r>
      <w:proofErr w:type="spellStart"/>
      <w:r w:rsidRPr="00EA37D0">
        <w:rPr>
          <w:lang w:val="en-PK"/>
        </w:rPr>
        <w:t>sqflite</w:t>
      </w:r>
      <w:proofErr w:type="spellEnd"/>
      <w:r w:rsidRPr="00EA37D0">
        <w:rPr>
          <w:lang w:val="en-PK"/>
        </w:rPr>
        <w:t> is not available on web.</w:t>
      </w:r>
    </w:p>
    <w:p w14:paraId="57060AF2" w14:textId="77777777" w:rsidR="00EA37D0" w:rsidRPr="00EA37D0" w:rsidRDefault="00EA37D0" w:rsidP="00EA37D0">
      <w:pPr>
        <w:numPr>
          <w:ilvl w:val="0"/>
          <w:numId w:val="39"/>
        </w:numPr>
        <w:cnfStyle w:val="001000000000" w:firstRow="0" w:lastRow="0" w:firstColumn="1" w:lastColumn="0" w:oddVBand="0" w:evenVBand="0" w:oddHBand="0" w:evenHBand="0" w:firstRowFirstColumn="0" w:firstRowLastColumn="0" w:lastRowFirstColumn="0" w:lastRowLastColumn="0"/>
        <w:rPr>
          <w:lang w:val="en-PK"/>
        </w:rPr>
      </w:pPr>
      <w:r w:rsidRPr="00EA37D0">
        <w:rPr>
          <w:lang w:val="en-PK"/>
        </w:rPr>
        <w:t>Path- and permission-aware file I/O handled via </w:t>
      </w:r>
      <w:proofErr w:type="spellStart"/>
      <w:r w:rsidRPr="00EA37D0">
        <w:rPr>
          <w:lang w:val="en-PK"/>
        </w:rPr>
        <w:t>path_provider</w:t>
      </w:r>
      <w:proofErr w:type="spellEnd"/>
      <w:r w:rsidRPr="00EA37D0">
        <w:rPr>
          <w:lang w:val="en-PK"/>
        </w:rPr>
        <w:t> and runtime checks (</w:t>
      </w:r>
      <w:proofErr w:type="spellStart"/>
      <w:r w:rsidRPr="00EA37D0">
        <w:rPr>
          <w:lang w:val="en-PK"/>
        </w:rPr>
        <w:t>kIsWeb</w:t>
      </w:r>
      <w:proofErr w:type="spellEnd"/>
      <w:r w:rsidRPr="00EA37D0">
        <w:rPr>
          <w:lang w:val="en-PK"/>
        </w:rPr>
        <w:t>).</w:t>
      </w:r>
    </w:p>
    <w:p w14:paraId="009AB18A" w14:textId="77777777" w:rsidR="00EA37D0" w:rsidRPr="00EA37D0" w:rsidRDefault="00EA37D0" w:rsidP="00EA37D0">
      <w:pPr>
        <w:cnfStyle w:val="001000000000" w:firstRow="0" w:lastRow="0" w:firstColumn="1" w:lastColumn="0" w:oddVBand="0" w:evenVBand="0" w:oddHBand="0" w:evenHBand="0" w:firstRowFirstColumn="0" w:firstRowLastColumn="0" w:lastRowFirstColumn="0" w:lastRowLastColumn="0"/>
      </w:pPr>
    </w:p>
    <w:p w14:paraId="33F374B1" w14:textId="77777777" w:rsidR="00315AF4" w:rsidRPr="00315AF4" w:rsidRDefault="00315AF4" w:rsidP="00315AF4"/>
    <w:sectPr w:rsidR="00315AF4" w:rsidRPr="00315AF4" w:rsidSect="009B3E44">
      <w:pgSz w:w="12240" w:h="15840" w:code="1"/>
      <w:pgMar w:top="720" w:right="1440" w:bottom="720" w:left="1440" w:header="720" w:footer="432"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900708A" w14:textId="77777777" w:rsidR="00394D8F" w:rsidRDefault="00394D8F">
      <w:pPr>
        <w:spacing w:after="0" w:line="240" w:lineRule="auto"/>
      </w:pPr>
      <w:r>
        <w:separator/>
      </w:r>
    </w:p>
  </w:endnote>
  <w:endnote w:type="continuationSeparator" w:id="0">
    <w:p w14:paraId="715E8090" w14:textId="77777777" w:rsidR="00394D8F" w:rsidRDefault="00394D8F">
      <w:pPr>
        <w:spacing w:after="0" w:line="240" w:lineRule="auto"/>
      </w:pPr>
      <w:r>
        <w:continuationSeparator/>
      </w:r>
    </w:p>
  </w:endnote>
  <w:endnote w:type="continuationNotice" w:id="1">
    <w:p w14:paraId="5D0803FB" w14:textId="77777777" w:rsidR="00394D8F" w:rsidRDefault="00394D8F">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Univers">
    <w:charset w:val="00"/>
    <w:family w:val="swiss"/>
    <w:pitch w:val="variable"/>
    <w:sig w:usb0="80000287" w:usb1="00000000" w:usb2="00000000" w:usb3="00000000" w:csb0="0000000F" w:csb1="00000000"/>
  </w:font>
  <w:font w:name="Times New Roman (Body CS)">
    <w:altName w:val="Times New Roman"/>
    <w:charset w:val="00"/>
    <w:family w:val="roman"/>
    <w:pitch w:val="default"/>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B55923" w14:textId="77777777" w:rsidR="00425011" w:rsidRDefault="003C6569">
    <w:pPr>
      <w:pStyle w:val="Footer"/>
    </w:pPr>
    <w:r>
      <w:drawing>
        <wp:inline distT="0" distB="0" distL="0" distR="0" wp14:anchorId="22DA6426" wp14:editId="2F40C3B2">
          <wp:extent cx="5943600" cy="8166100"/>
          <wp:effectExtent l="0" t="0" r="0" b="6350"/>
          <wp:docPr id="1588950491" name="Graphic 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950491" name="Graphic 4">
                    <a:extLst>
                      <a:ext uri="{C183D7F6-B498-43B3-948B-1728B52AA6E4}">
                        <adec:decorative xmlns:adec="http://schemas.microsoft.com/office/drawing/2017/decorative" val="1"/>
                      </a:ext>
                    </a:extLst>
                  </pic:cNvPr>
                  <pic:cNvPicPr/>
                </pic:nvPicPr>
                <pic:blipFill>
                  <a:blip r:embed="rId1">
                    <a:extLst>
                      <a:ext uri="{96DAC541-7B7A-43D3-8B79-37D633B846F1}">
                        <asvg:svgBlip xmlns:asvg="http://schemas.microsoft.com/office/drawing/2016/SVG/main" r:embed="rId2"/>
                      </a:ext>
                    </a:extLst>
                  </a:blip>
                  <a:stretch>
                    <a:fillRect/>
                  </a:stretch>
                </pic:blipFill>
                <pic:spPr>
                  <a:xfrm>
                    <a:off x="0" y="0"/>
                    <a:ext cx="5943600" cy="8166100"/>
                  </a:xfrm>
                  <a:prstGeom prst="rect">
                    <a:avLst/>
                  </a:prstGeom>
                </pic:spPr>
              </pic:pic>
            </a:graphicData>
          </a:graphic>
        </wp:inline>
      </w:drawing>
    </w:r>
    <w:r w:rsidRPr="003C6569">
      <w:drawing>
        <wp:inline distT="0" distB="0" distL="0" distR="0" wp14:anchorId="62A05EDA" wp14:editId="3D63AD35">
          <wp:extent cx="4991695" cy="6858000"/>
          <wp:effectExtent l="0" t="0" r="0" b="0"/>
          <wp:docPr id="428457852" name="Graphic 28">
            <a:extLst xmlns:a="http://schemas.openxmlformats.org/drawingml/2006/main">
              <a:ext uri="{FF2B5EF4-FFF2-40B4-BE49-F238E27FC236}">
                <a16:creationId xmlns:a16="http://schemas.microsoft.com/office/drawing/2014/main" id="{89552BE3-969A-6281-D802-5BC116E0C611}"/>
              </a:ext>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457852" name="Graphic 28">
                    <a:extLst>
                      <a:ext uri="{FF2B5EF4-FFF2-40B4-BE49-F238E27FC236}">
                        <a16:creationId xmlns:a16="http://schemas.microsoft.com/office/drawing/2014/main" id="{89552BE3-969A-6281-D802-5BC116E0C611}"/>
                      </a:ext>
                      <a:ext uri="{C183D7F6-B498-43B3-948B-1728B52AA6E4}">
                        <adec:decorative xmlns:adec="http://schemas.microsoft.com/office/drawing/2017/decorative" val="1"/>
                      </a:ext>
                    </a:extLst>
                  </pic:cNvPr>
                  <pic:cNvPicPr>
                    <a:picLocks noChangeAspect="1"/>
                  </pic:cNvPicPr>
                </pic:nvPicPr>
                <pic:blipFill>
                  <a:blip r:embed="rId1">
                    <a:extLst>
                      <a:ext uri="{96DAC541-7B7A-43D3-8B79-37D633B846F1}">
                        <asvg:svgBlip xmlns:asvg="http://schemas.microsoft.com/office/drawing/2016/SVG/main" r:embed="rId2"/>
                      </a:ext>
                    </a:extLst>
                  </a:blip>
                  <a:stretch>
                    <a:fillRect/>
                  </a:stretch>
                </pic:blipFill>
                <pic:spPr>
                  <a:xfrm>
                    <a:off x="0" y="0"/>
                    <a:ext cx="4991695" cy="6858000"/>
                  </a:xfrm>
                  <a:prstGeom prst="rect">
                    <a:avLst/>
                  </a:prstGeom>
                </pic:spPr>
              </pic:pic>
            </a:graphicData>
          </a:graphic>
        </wp:inline>
      </w:drawing>
    </w:r>
    <w:r>
      <w:drawing>
        <wp:inline distT="0" distB="0" distL="0" distR="0" wp14:anchorId="33F8A631" wp14:editId="650C7AC4">
          <wp:extent cx="5943600" cy="8166100"/>
          <wp:effectExtent l="0" t="0" r="0" b="6350"/>
          <wp:docPr id="787170991" name="Graphic 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170991" name="Graphic 5">
                    <a:extLst>
                      <a:ext uri="{C183D7F6-B498-43B3-948B-1728B52AA6E4}">
                        <adec:decorative xmlns:adec="http://schemas.microsoft.com/office/drawing/2017/decorative" val="1"/>
                      </a:ext>
                    </a:extLst>
                  </pic:cNvPr>
                  <pic:cNvPicPr/>
                </pic:nvPicPr>
                <pic:blipFill>
                  <a:blip r:embed="rId1">
                    <a:extLst>
                      <a:ext uri="{96DAC541-7B7A-43D3-8B79-37D633B846F1}">
                        <asvg:svgBlip xmlns:asvg="http://schemas.microsoft.com/office/drawing/2016/SVG/main" r:embed="rId2"/>
                      </a:ext>
                    </a:extLst>
                  </a:blip>
                  <a:stretch>
                    <a:fillRect/>
                  </a:stretch>
                </pic:blipFill>
                <pic:spPr>
                  <a:xfrm>
                    <a:off x="0" y="0"/>
                    <a:ext cx="5943600" cy="8166100"/>
                  </a:xfrm>
                  <a:prstGeom prst="rect">
                    <a:avLst/>
                  </a:prstGeom>
                </pic:spPr>
              </pic:pic>
            </a:graphicData>
          </a:graphic>
        </wp:inline>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19A149B" w14:textId="77777777" w:rsidR="0088175F" w:rsidRDefault="0088175F" w:rsidP="0088175F">
    <w:pPr>
      <w:pStyle w:val="Footer"/>
    </w:pPr>
    <w:r>
      <w:fldChar w:fldCharType="begin"/>
    </w:r>
    <w:r>
      <w:instrText xml:space="preserve"> PAGE   \* MERGEFORMAT </w:instrText>
    </w:r>
    <w:r>
      <w:fldChar w:fldCharType="separate"/>
    </w:r>
    <w:r w:rsidR="00792A08">
      <w:t>7</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E07D8C8" w14:textId="77777777" w:rsidR="00394D8F" w:rsidRDefault="00394D8F">
      <w:pPr>
        <w:spacing w:after="0" w:line="240" w:lineRule="auto"/>
      </w:pPr>
      <w:r>
        <w:separator/>
      </w:r>
    </w:p>
  </w:footnote>
  <w:footnote w:type="continuationSeparator" w:id="0">
    <w:p w14:paraId="7B1BE013" w14:textId="77777777" w:rsidR="00394D8F" w:rsidRDefault="00394D8F">
      <w:pPr>
        <w:spacing w:after="0" w:line="240" w:lineRule="auto"/>
      </w:pPr>
      <w:r>
        <w:continuationSeparator/>
      </w:r>
    </w:p>
  </w:footnote>
  <w:footnote w:type="continuationNotice" w:id="1">
    <w:p w14:paraId="249C9164" w14:textId="77777777" w:rsidR="00394D8F" w:rsidRDefault="00394D8F">
      <w:pPr>
        <w:spacing w:before="0"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B0975B" w14:textId="77777777" w:rsidR="00425011" w:rsidRDefault="004D06B4">
    <w:pPr>
      <w:pStyle w:val="Header"/>
    </w:pPr>
    <w:r w:rsidRPr="003C6569">
      <w:rPr>
        <w:noProof/>
      </w:rPr>
      <w:drawing>
        <wp:anchor distT="0" distB="0" distL="114300" distR="114300" simplePos="0" relativeHeight="251660288" behindDoc="1" locked="1" layoutInCell="1" allowOverlap="1" wp14:anchorId="2ACEB0A8" wp14:editId="565BF5BF">
          <wp:simplePos x="0" y="0"/>
          <wp:positionH relativeFrom="column">
            <wp:posOffset>-923290</wp:posOffset>
          </wp:positionH>
          <wp:positionV relativeFrom="paragraph">
            <wp:posOffset>-457200</wp:posOffset>
          </wp:positionV>
          <wp:extent cx="7772400" cy="10058400"/>
          <wp:effectExtent l="0" t="0" r="0" b="0"/>
          <wp:wrapNone/>
          <wp:docPr id="15761651" name="Graphic 69">
            <a:extLst xmlns:a="http://schemas.openxmlformats.org/drawingml/2006/main">
              <a:ext uri="{FF2B5EF4-FFF2-40B4-BE49-F238E27FC236}">
                <a16:creationId xmlns:a16="http://schemas.microsoft.com/office/drawing/2014/main" id="{7CAB8D30-B8F3-5500-2866-969D343AE1D6}"/>
              </a:ext>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761651" name="Graphic 69">
                    <a:extLst>
                      <a:ext uri="{FF2B5EF4-FFF2-40B4-BE49-F238E27FC236}">
                        <a16:creationId xmlns:a16="http://schemas.microsoft.com/office/drawing/2014/main" id="{7CAB8D30-B8F3-5500-2866-969D343AE1D6}"/>
                      </a:ext>
                      <a:ext uri="{C183D7F6-B498-43B3-948B-1728B52AA6E4}">
                        <adec:decorative xmlns:adec="http://schemas.microsoft.com/office/drawing/2017/decorative" val="1"/>
                      </a:ext>
                    </a:extLst>
                  </pic:cNvPr>
                  <pic:cNvPicPr>
                    <a:picLocks noChangeAspect="1"/>
                  </pic:cNvPicPr>
                </pic:nvPicPr>
                <pic:blipFill>
                  <a:blip r:embed="rId1">
                    <a:extLst>
                      <a:ext uri="{96DAC541-7B7A-43D3-8B79-37D633B846F1}">
                        <asvg:svgBlip xmlns:asvg="http://schemas.microsoft.com/office/drawing/2016/SVG/main" r:embed="rId2"/>
                      </a:ext>
                    </a:extLst>
                  </a:blip>
                  <a:stretch>
                    <a:fillRect/>
                  </a:stretch>
                </pic:blipFill>
                <pic:spPr>
                  <a:xfrm>
                    <a:off x="0" y="0"/>
                    <a:ext cx="7772400" cy="10058400"/>
                  </a:xfrm>
                  <a:prstGeom prst="rect">
                    <a:avLst/>
                  </a:prstGeom>
                </pic:spPr>
              </pic:pic>
            </a:graphicData>
          </a:graphic>
          <wp14:sizeRelH relativeFrom="page">
            <wp14:pctWidth>0</wp14:pctWidth>
          </wp14:sizeRelH>
          <wp14:sizeRelV relativeFrom="page">
            <wp14:pctHeight>0</wp14:pctHeight>
          </wp14:sizeRelV>
        </wp:anchor>
      </w:drawing>
    </w:r>
    <w:r w:rsidR="003C6569">
      <w:rPr>
        <w:noProof/>
      </w:rPr>
      <mc:AlternateContent>
        <mc:Choice Requires="wps">
          <w:drawing>
            <wp:anchor distT="0" distB="0" distL="114300" distR="114300" simplePos="0" relativeHeight="251659263" behindDoc="1" locked="1" layoutInCell="1" allowOverlap="1" wp14:anchorId="20EF7CA0" wp14:editId="1E8CD09B">
              <wp:simplePos x="0" y="0"/>
              <wp:positionH relativeFrom="column">
                <wp:posOffset>-914400</wp:posOffset>
              </wp:positionH>
              <wp:positionV relativeFrom="paragraph">
                <wp:posOffset>-457200</wp:posOffset>
              </wp:positionV>
              <wp:extent cx="7772400" cy="10058400"/>
              <wp:effectExtent l="0" t="0" r="0" b="0"/>
              <wp:wrapNone/>
              <wp:docPr id="923366327" name="Rectangle 6">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72400" cy="10058400"/>
                      </a:xfrm>
                      <a:prstGeom prst="rect">
                        <a:avLst/>
                      </a:prstGeom>
                      <a:solidFill>
                        <a:schemeClr val="accent6"/>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D7ED26" id="Rectangle 6" o:spid="_x0000_s1026" alt="&quot;&quot;" style="position:absolute;margin-left:-1in;margin-top:-36pt;width:612pt;height:11in;z-index:-25165721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" fillcolor="#03934e [3209]" stroked="f" strokeweight="1pt">
              <w10:anchorlock/>
            </v:rect>
          </w:pict>
        </mc:Fallback>
      </mc:AlternateContent>
    </w:r>
  </w:p>
  <w:p w14:paraId="00AB58D7" w14:textId="77777777" w:rsidR="00193C79" w:rsidRDefault="00193C79"/>
</w:hdr>
</file>

<file path=word/intelligence2.xml><?xml version="1.0" encoding="utf-8"?>
<int2:intelligence xmlns:int2="http://schemas.microsoft.com/office/intelligence/2020/intelligence" xmlns:oel="http://schemas.microsoft.com/office/2019/extlst">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813EA2BC"/>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403A4A62"/>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B5D080EE"/>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4F42FABA"/>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48B6DEE2"/>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A69A0690"/>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9F6C9794"/>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3EBCFEAE"/>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BF8851C2"/>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7E04C5A8"/>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10745FE7"/>
    <w:multiLevelType w:val="multilevel"/>
    <w:tmpl w:val="B31A83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10AA7552"/>
    <w:multiLevelType w:val="multilevel"/>
    <w:tmpl w:val="40EC09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127E0E22"/>
    <w:multiLevelType w:val="multilevel"/>
    <w:tmpl w:val="B21C6E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C2866D6"/>
    <w:multiLevelType w:val="multilevel"/>
    <w:tmpl w:val="F5A460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990448C"/>
    <w:multiLevelType w:val="multilevel"/>
    <w:tmpl w:val="CA0EFD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30D76DEE"/>
    <w:multiLevelType w:val="multilevel"/>
    <w:tmpl w:val="07045E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3C24A4F"/>
    <w:multiLevelType w:val="multilevel"/>
    <w:tmpl w:val="15DAB0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34DA4169"/>
    <w:multiLevelType w:val="multilevel"/>
    <w:tmpl w:val="33B2AE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82E6F64"/>
    <w:multiLevelType w:val="multilevel"/>
    <w:tmpl w:val="19CAC1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3F2A71B5"/>
    <w:multiLevelType w:val="multilevel"/>
    <w:tmpl w:val="0C3805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4692D3D"/>
    <w:multiLevelType w:val="multilevel"/>
    <w:tmpl w:val="972020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44D550FC"/>
    <w:multiLevelType w:val="multilevel"/>
    <w:tmpl w:val="363848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517245B3"/>
    <w:multiLevelType w:val="multilevel"/>
    <w:tmpl w:val="334EC6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BD53632"/>
    <w:multiLevelType w:val="multilevel"/>
    <w:tmpl w:val="BE7414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5D1E12B8"/>
    <w:multiLevelType w:val="multilevel"/>
    <w:tmpl w:val="9F70F8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601F3D9F"/>
    <w:multiLevelType w:val="multilevel"/>
    <w:tmpl w:val="75828A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61390EFE"/>
    <w:multiLevelType w:val="multilevel"/>
    <w:tmpl w:val="BD9EF5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649D3205"/>
    <w:multiLevelType w:val="multilevel"/>
    <w:tmpl w:val="3418F3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657E5D71"/>
    <w:multiLevelType w:val="multilevel"/>
    <w:tmpl w:val="FF622190"/>
    <w:lvl w:ilvl="0">
      <w:start w:val="1"/>
      <w:numFmt w:val="bullet"/>
      <w:pStyle w:val="ListBullet"/>
      <w:lvlText w:val=""/>
      <w:lvlJc w:val="left"/>
      <w:pPr>
        <w:ind w:left="432" w:hanging="288"/>
      </w:pPr>
      <w:rPr>
        <w:rFonts w:ascii="Symbol" w:hAnsi="Symbol" w:hint="default"/>
        <w:color w:val="03934E"/>
      </w:rPr>
    </w:lvl>
    <w:lvl w:ilvl="1">
      <w:start w:val="1"/>
      <w:numFmt w:val="bullet"/>
      <w:lvlText w:val="o"/>
      <w:lvlJc w:val="left"/>
      <w:pPr>
        <w:ind w:left="1440" w:hanging="360"/>
      </w:pPr>
      <w:rPr>
        <w:rFonts w:ascii="Courier New" w:hAnsi="Courier New" w:hint="default"/>
        <w:color w:val="D6B50A" w:themeColor="accent1" w:themeShade="BF"/>
      </w:rPr>
    </w:lvl>
    <w:lvl w:ilvl="2">
      <w:start w:val="1"/>
      <w:numFmt w:val="bullet"/>
      <w:lvlText w:val=""/>
      <w:lvlJc w:val="left"/>
      <w:pPr>
        <w:ind w:left="2160" w:hanging="360"/>
      </w:pPr>
      <w:rPr>
        <w:rFonts w:ascii="Wingdings" w:hAnsi="Wingdings" w:hint="default"/>
        <w:color w:val="D6B50A" w:themeColor="accent1" w:themeShade="BF"/>
      </w:rPr>
    </w:lvl>
    <w:lvl w:ilvl="3">
      <w:start w:val="1"/>
      <w:numFmt w:val="bullet"/>
      <w:lvlText w:val=""/>
      <w:lvlJc w:val="left"/>
      <w:pPr>
        <w:ind w:left="2880" w:hanging="360"/>
      </w:pPr>
      <w:rPr>
        <w:rFonts w:ascii="Symbol" w:hAnsi="Symbol" w:hint="default"/>
        <w:color w:val="D6B50A" w:themeColor="accent1" w:themeShade="BF"/>
      </w:rPr>
    </w:lvl>
    <w:lvl w:ilvl="4">
      <w:start w:val="1"/>
      <w:numFmt w:val="bullet"/>
      <w:lvlText w:val="o"/>
      <w:lvlJc w:val="left"/>
      <w:pPr>
        <w:ind w:left="3600" w:hanging="360"/>
      </w:pPr>
      <w:rPr>
        <w:rFonts w:ascii="Courier New" w:hAnsi="Courier New" w:hint="default"/>
        <w:color w:val="D6B50A" w:themeColor="accent1" w:themeShade="BF"/>
      </w:rPr>
    </w:lvl>
    <w:lvl w:ilvl="5">
      <w:start w:val="1"/>
      <w:numFmt w:val="bullet"/>
      <w:lvlText w:val=""/>
      <w:lvlJc w:val="left"/>
      <w:pPr>
        <w:ind w:left="4320" w:hanging="360"/>
      </w:pPr>
      <w:rPr>
        <w:rFonts w:ascii="Wingdings" w:hAnsi="Wingdings" w:hint="default"/>
        <w:color w:val="D6B50A" w:themeColor="accent1" w:themeShade="BF"/>
      </w:rPr>
    </w:lvl>
    <w:lvl w:ilvl="6">
      <w:start w:val="1"/>
      <w:numFmt w:val="bullet"/>
      <w:lvlText w:val=""/>
      <w:lvlJc w:val="left"/>
      <w:pPr>
        <w:ind w:left="5040" w:hanging="360"/>
      </w:pPr>
      <w:rPr>
        <w:rFonts w:ascii="Symbol" w:hAnsi="Symbol" w:hint="default"/>
        <w:color w:val="D6B50A" w:themeColor="accent1" w:themeShade="BF"/>
      </w:rPr>
    </w:lvl>
    <w:lvl w:ilvl="7">
      <w:start w:val="1"/>
      <w:numFmt w:val="bullet"/>
      <w:lvlText w:val="o"/>
      <w:lvlJc w:val="left"/>
      <w:pPr>
        <w:ind w:left="5760" w:hanging="360"/>
      </w:pPr>
      <w:rPr>
        <w:rFonts w:ascii="Courier New" w:hAnsi="Courier New" w:hint="default"/>
        <w:color w:val="D6B50A" w:themeColor="accent1" w:themeShade="BF"/>
      </w:rPr>
    </w:lvl>
    <w:lvl w:ilvl="8">
      <w:start w:val="1"/>
      <w:numFmt w:val="bullet"/>
      <w:lvlText w:val=""/>
      <w:lvlJc w:val="left"/>
      <w:pPr>
        <w:ind w:left="6480" w:hanging="360"/>
      </w:pPr>
      <w:rPr>
        <w:rFonts w:ascii="Wingdings" w:hAnsi="Wingdings" w:hint="default"/>
        <w:color w:val="D6B50A" w:themeColor="accent1" w:themeShade="BF"/>
      </w:rPr>
    </w:lvl>
  </w:abstractNum>
  <w:abstractNum w:abstractNumId="29" w15:restartNumberingAfterBreak="0">
    <w:nsid w:val="6A7C6E6E"/>
    <w:multiLevelType w:val="multilevel"/>
    <w:tmpl w:val="5F98D0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6AFB7251"/>
    <w:multiLevelType w:val="multilevel"/>
    <w:tmpl w:val="CAFCC5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6D7D3282"/>
    <w:multiLevelType w:val="multilevel"/>
    <w:tmpl w:val="A300D5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FFA2460"/>
    <w:multiLevelType w:val="multilevel"/>
    <w:tmpl w:val="4470CA90"/>
    <w:styleLink w:val="CurrentList1"/>
    <w:lvl w:ilvl="0">
      <w:start w:val="1"/>
      <w:numFmt w:val="bullet"/>
      <w:lvlText w:val=""/>
      <w:lvlJc w:val="left"/>
      <w:pPr>
        <w:tabs>
          <w:tab w:val="num" w:pos="360"/>
        </w:tabs>
        <w:ind w:left="432" w:hanging="288"/>
      </w:pPr>
      <w:rPr>
        <w:rFonts w:ascii="Symbol" w:hAnsi="Symbol" w:hint="default"/>
        <w:color w:val="D6B50A" w:themeColor="accent1" w:themeShade="BF"/>
      </w:rPr>
    </w:lvl>
    <w:lvl w:ilvl="1">
      <w:start w:val="1"/>
      <w:numFmt w:val="bullet"/>
      <w:lvlText w:val="o"/>
      <w:lvlJc w:val="left"/>
      <w:pPr>
        <w:ind w:left="1440" w:hanging="360"/>
      </w:pPr>
      <w:rPr>
        <w:rFonts w:ascii="Courier New" w:hAnsi="Courier New" w:hint="default"/>
        <w:color w:val="D6B50A" w:themeColor="accent1" w:themeShade="BF"/>
      </w:rPr>
    </w:lvl>
    <w:lvl w:ilvl="2">
      <w:start w:val="1"/>
      <w:numFmt w:val="bullet"/>
      <w:lvlText w:val=""/>
      <w:lvlJc w:val="left"/>
      <w:pPr>
        <w:ind w:left="2160" w:hanging="360"/>
      </w:pPr>
      <w:rPr>
        <w:rFonts w:ascii="Wingdings" w:hAnsi="Wingdings" w:hint="default"/>
        <w:color w:val="D6B50A" w:themeColor="accent1" w:themeShade="BF"/>
      </w:rPr>
    </w:lvl>
    <w:lvl w:ilvl="3">
      <w:start w:val="1"/>
      <w:numFmt w:val="bullet"/>
      <w:lvlText w:val=""/>
      <w:lvlJc w:val="left"/>
      <w:pPr>
        <w:ind w:left="2880" w:hanging="360"/>
      </w:pPr>
      <w:rPr>
        <w:rFonts w:ascii="Symbol" w:hAnsi="Symbol" w:hint="default"/>
        <w:color w:val="D6B50A" w:themeColor="accent1" w:themeShade="BF"/>
      </w:rPr>
    </w:lvl>
    <w:lvl w:ilvl="4">
      <w:start w:val="1"/>
      <w:numFmt w:val="bullet"/>
      <w:lvlText w:val="o"/>
      <w:lvlJc w:val="left"/>
      <w:pPr>
        <w:ind w:left="3600" w:hanging="360"/>
      </w:pPr>
      <w:rPr>
        <w:rFonts w:ascii="Courier New" w:hAnsi="Courier New" w:hint="default"/>
        <w:color w:val="D6B50A" w:themeColor="accent1" w:themeShade="BF"/>
      </w:rPr>
    </w:lvl>
    <w:lvl w:ilvl="5">
      <w:start w:val="1"/>
      <w:numFmt w:val="bullet"/>
      <w:lvlText w:val=""/>
      <w:lvlJc w:val="left"/>
      <w:pPr>
        <w:ind w:left="4320" w:hanging="360"/>
      </w:pPr>
      <w:rPr>
        <w:rFonts w:ascii="Wingdings" w:hAnsi="Wingdings" w:hint="default"/>
        <w:color w:val="D6B50A" w:themeColor="accent1" w:themeShade="BF"/>
      </w:rPr>
    </w:lvl>
    <w:lvl w:ilvl="6">
      <w:start w:val="1"/>
      <w:numFmt w:val="bullet"/>
      <w:lvlText w:val=""/>
      <w:lvlJc w:val="left"/>
      <w:pPr>
        <w:ind w:left="5040" w:hanging="360"/>
      </w:pPr>
      <w:rPr>
        <w:rFonts w:ascii="Symbol" w:hAnsi="Symbol" w:hint="default"/>
        <w:color w:val="D6B50A" w:themeColor="accent1" w:themeShade="BF"/>
      </w:rPr>
    </w:lvl>
    <w:lvl w:ilvl="7">
      <w:start w:val="1"/>
      <w:numFmt w:val="bullet"/>
      <w:lvlText w:val="o"/>
      <w:lvlJc w:val="left"/>
      <w:pPr>
        <w:ind w:left="5760" w:hanging="360"/>
      </w:pPr>
      <w:rPr>
        <w:rFonts w:ascii="Courier New" w:hAnsi="Courier New" w:hint="default"/>
        <w:color w:val="D6B50A" w:themeColor="accent1" w:themeShade="BF"/>
      </w:rPr>
    </w:lvl>
    <w:lvl w:ilvl="8">
      <w:start w:val="1"/>
      <w:numFmt w:val="bullet"/>
      <w:lvlText w:val=""/>
      <w:lvlJc w:val="left"/>
      <w:pPr>
        <w:ind w:left="6480" w:hanging="360"/>
      </w:pPr>
      <w:rPr>
        <w:rFonts w:ascii="Wingdings" w:hAnsi="Wingdings" w:hint="default"/>
        <w:color w:val="D6B50A" w:themeColor="accent1" w:themeShade="BF"/>
      </w:rPr>
    </w:lvl>
  </w:abstractNum>
  <w:abstractNum w:abstractNumId="33" w15:restartNumberingAfterBreak="0">
    <w:nsid w:val="700F4635"/>
    <w:multiLevelType w:val="multilevel"/>
    <w:tmpl w:val="252A2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79127180"/>
    <w:multiLevelType w:val="hybridMultilevel"/>
    <w:tmpl w:val="98545E12"/>
    <w:lvl w:ilvl="0" w:tplc="0C000001">
      <w:start w:val="1"/>
      <w:numFmt w:val="bullet"/>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35" w15:restartNumberingAfterBreak="0">
    <w:nsid w:val="7BA95B32"/>
    <w:multiLevelType w:val="multilevel"/>
    <w:tmpl w:val="A882F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E7770CA"/>
    <w:multiLevelType w:val="multilevel"/>
    <w:tmpl w:val="82C40E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337224556">
    <w:abstractNumId w:val="9"/>
  </w:num>
  <w:num w:numId="2" w16cid:durableId="463889976">
    <w:abstractNumId w:val="28"/>
  </w:num>
  <w:num w:numId="3" w16cid:durableId="1144732818">
    <w:abstractNumId w:val="28"/>
    <w:lvlOverride w:ilvl="0">
      <w:startOverride w:val="1"/>
    </w:lvlOverride>
  </w:num>
  <w:num w:numId="4" w16cid:durableId="1504126452">
    <w:abstractNumId w:val="7"/>
  </w:num>
  <w:num w:numId="5" w16cid:durableId="600527097">
    <w:abstractNumId w:val="6"/>
  </w:num>
  <w:num w:numId="6" w16cid:durableId="823475083">
    <w:abstractNumId w:val="5"/>
  </w:num>
  <w:num w:numId="7" w16cid:durableId="2022731010">
    <w:abstractNumId w:val="4"/>
  </w:num>
  <w:num w:numId="8" w16cid:durableId="388967540">
    <w:abstractNumId w:val="8"/>
  </w:num>
  <w:num w:numId="9" w16cid:durableId="555700832">
    <w:abstractNumId w:val="3"/>
  </w:num>
  <w:num w:numId="10" w16cid:durableId="1389182286">
    <w:abstractNumId w:val="2"/>
  </w:num>
  <w:num w:numId="11" w16cid:durableId="1140924678">
    <w:abstractNumId w:val="1"/>
  </w:num>
  <w:num w:numId="12" w16cid:durableId="1083603659">
    <w:abstractNumId w:val="0"/>
  </w:num>
  <w:num w:numId="13" w16cid:durableId="1402604903">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677461602">
    <w:abstractNumId w:val="32"/>
  </w:num>
  <w:num w:numId="15" w16cid:durableId="742988142">
    <w:abstractNumId w:val="19"/>
  </w:num>
  <w:num w:numId="16" w16cid:durableId="931544566">
    <w:abstractNumId w:val="21"/>
  </w:num>
  <w:num w:numId="17" w16cid:durableId="239019712">
    <w:abstractNumId w:val="16"/>
  </w:num>
  <w:num w:numId="18" w16cid:durableId="1025059078">
    <w:abstractNumId w:val="24"/>
  </w:num>
  <w:num w:numId="19" w16cid:durableId="301543631">
    <w:abstractNumId w:val="14"/>
  </w:num>
  <w:num w:numId="20" w16cid:durableId="411969517">
    <w:abstractNumId w:val="23"/>
  </w:num>
  <w:num w:numId="21" w16cid:durableId="1415593873">
    <w:abstractNumId w:val="10"/>
  </w:num>
  <w:num w:numId="22" w16cid:durableId="1659185284">
    <w:abstractNumId w:val="29"/>
  </w:num>
  <w:num w:numId="23" w16cid:durableId="221061035">
    <w:abstractNumId w:val="27"/>
  </w:num>
  <w:num w:numId="24" w16cid:durableId="1016275689">
    <w:abstractNumId w:val="25"/>
  </w:num>
  <w:num w:numId="25" w16cid:durableId="513766736">
    <w:abstractNumId w:val="11"/>
  </w:num>
  <w:num w:numId="26" w16cid:durableId="512955512">
    <w:abstractNumId w:val="36"/>
  </w:num>
  <w:num w:numId="27" w16cid:durableId="1292663060">
    <w:abstractNumId w:val="26"/>
  </w:num>
  <w:num w:numId="28" w16cid:durableId="1185173457">
    <w:abstractNumId w:val="33"/>
  </w:num>
  <w:num w:numId="29" w16cid:durableId="1427456063">
    <w:abstractNumId w:val="18"/>
  </w:num>
  <w:num w:numId="30" w16cid:durableId="13191814">
    <w:abstractNumId w:val="20"/>
  </w:num>
  <w:num w:numId="31" w16cid:durableId="577902602">
    <w:abstractNumId w:val="30"/>
  </w:num>
  <w:num w:numId="32" w16cid:durableId="731581176">
    <w:abstractNumId w:val="12"/>
  </w:num>
  <w:num w:numId="33" w16cid:durableId="1831098113">
    <w:abstractNumId w:val="17"/>
  </w:num>
  <w:num w:numId="34" w16cid:durableId="1283657539">
    <w:abstractNumId w:val="31"/>
  </w:num>
  <w:num w:numId="35" w16cid:durableId="958682323">
    <w:abstractNumId w:val="15"/>
  </w:num>
  <w:num w:numId="36" w16cid:durableId="378166200">
    <w:abstractNumId w:val="34"/>
  </w:num>
  <w:num w:numId="37" w16cid:durableId="662585864">
    <w:abstractNumId w:val="13"/>
  </w:num>
  <w:num w:numId="38" w16cid:durableId="1597518184">
    <w:abstractNumId w:val="22"/>
  </w:num>
  <w:num w:numId="39" w16cid:durableId="593900698">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isplayBackgroundShape/>
  <w:proofState w:spelling="clean" w:grammar="clean"/>
  <w:attachedTemplate r:id="rId1"/>
  <w:stylePaneFormatFilter w:val="5004" w:allStyles="0" w:customStyles="0" w:latentStyles="1" w:stylesInUse="0" w:headingStyles="0" w:numberingStyles="0" w:tableStyles="0" w:directFormattingOnRuns="0" w:directFormattingOnParagraphs="0" w:directFormattingOnNumbering="0" w:directFormattingOnTables="0" w:clearFormatting="1" w:top3HeadingStyles="0" w:visibleStyles="1" w:alternateStyleNames="0"/>
  <w:stylePaneSortMethod w:val="000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924B9"/>
    <w:rsid w:val="0000366D"/>
    <w:rsid w:val="00017EFD"/>
    <w:rsid w:val="00025CAA"/>
    <w:rsid w:val="000322BF"/>
    <w:rsid w:val="00034F38"/>
    <w:rsid w:val="00045239"/>
    <w:rsid w:val="000A562D"/>
    <w:rsid w:val="000B112D"/>
    <w:rsid w:val="000C40B3"/>
    <w:rsid w:val="000C6A97"/>
    <w:rsid w:val="000E631B"/>
    <w:rsid w:val="000E697B"/>
    <w:rsid w:val="000F0AC2"/>
    <w:rsid w:val="000F712D"/>
    <w:rsid w:val="00101993"/>
    <w:rsid w:val="00117948"/>
    <w:rsid w:val="001238BC"/>
    <w:rsid w:val="001273C1"/>
    <w:rsid w:val="001302C2"/>
    <w:rsid w:val="001307E7"/>
    <w:rsid w:val="0013455E"/>
    <w:rsid w:val="0013472D"/>
    <w:rsid w:val="0013590C"/>
    <w:rsid w:val="00144E13"/>
    <w:rsid w:val="0014723A"/>
    <w:rsid w:val="00193C79"/>
    <w:rsid w:val="001C3D21"/>
    <w:rsid w:val="001E2472"/>
    <w:rsid w:val="002129B0"/>
    <w:rsid w:val="002346E5"/>
    <w:rsid w:val="0023685B"/>
    <w:rsid w:val="00266C4C"/>
    <w:rsid w:val="00282FBE"/>
    <w:rsid w:val="0028543A"/>
    <w:rsid w:val="00295C0C"/>
    <w:rsid w:val="002A04F7"/>
    <w:rsid w:val="002A77DD"/>
    <w:rsid w:val="002D5F9C"/>
    <w:rsid w:val="002E52EE"/>
    <w:rsid w:val="002F615D"/>
    <w:rsid w:val="00315AF4"/>
    <w:rsid w:val="0032556E"/>
    <w:rsid w:val="003262F3"/>
    <w:rsid w:val="00346FDE"/>
    <w:rsid w:val="00386778"/>
    <w:rsid w:val="00394D8F"/>
    <w:rsid w:val="003956A6"/>
    <w:rsid w:val="003C0DAF"/>
    <w:rsid w:val="003C62EB"/>
    <w:rsid w:val="003C6569"/>
    <w:rsid w:val="003E0898"/>
    <w:rsid w:val="003E521A"/>
    <w:rsid w:val="00403116"/>
    <w:rsid w:val="004079F8"/>
    <w:rsid w:val="00410067"/>
    <w:rsid w:val="00425011"/>
    <w:rsid w:val="0046523A"/>
    <w:rsid w:val="004661BE"/>
    <w:rsid w:val="0049671B"/>
    <w:rsid w:val="004B5850"/>
    <w:rsid w:val="004B6087"/>
    <w:rsid w:val="004C35C6"/>
    <w:rsid w:val="004D06B4"/>
    <w:rsid w:val="004D4DEF"/>
    <w:rsid w:val="004D5A6F"/>
    <w:rsid w:val="004E5035"/>
    <w:rsid w:val="004F5C8E"/>
    <w:rsid w:val="005140CB"/>
    <w:rsid w:val="00517215"/>
    <w:rsid w:val="005375A4"/>
    <w:rsid w:val="00545041"/>
    <w:rsid w:val="00561521"/>
    <w:rsid w:val="00590B0E"/>
    <w:rsid w:val="005924B9"/>
    <w:rsid w:val="005A70C7"/>
    <w:rsid w:val="005C2A9F"/>
    <w:rsid w:val="005C67BD"/>
    <w:rsid w:val="005E039D"/>
    <w:rsid w:val="006453D3"/>
    <w:rsid w:val="00674240"/>
    <w:rsid w:val="00680D62"/>
    <w:rsid w:val="0068698F"/>
    <w:rsid w:val="006A4ECC"/>
    <w:rsid w:val="006B249E"/>
    <w:rsid w:val="006B50EA"/>
    <w:rsid w:val="006C5ECB"/>
    <w:rsid w:val="006E61D5"/>
    <w:rsid w:val="00704EFB"/>
    <w:rsid w:val="007055E8"/>
    <w:rsid w:val="00706A74"/>
    <w:rsid w:val="0071603F"/>
    <w:rsid w:val="007208DD"/>
    <w:rsid w:val="00741991"/>
    <w:rsid w:val="0076017A"/>
    <w:rsid w:val="00763A96"/>
    <w:rsid w:val="00772AB3"/>
    <w:rsid w:val="00792A08"/>
    <w:rsid w:val="00794177"/>
    <w:rsid w:val="007A6C69"/>
    <w:rsid w:val="007C13B2"/>
    <w:rsid w:val="007C7858"/>
    <w:rsid w:val="00803549"/>
    <w:rsid w:val="00805667"/>
    <w:rsid w:val="008114FD"/>
    <w:rsid w:val="008125B2"/>
    <w:rsid w:val="00815F01"/>
    <w:rsid w:val="00856DC3"/>
    <w:rsid w:val="0085761F"/>
    <w:rsid w:val="0085B034"/>
    <w:rsid w:val="00867DFA"/>
    <w:rsid w:val="0088175F"/>
    <w:rsid w:val="008961F2"/>
    <w:rsid w:val="0089777F"/>
    <w:rsid w:val="008A6887"/>
    <w:rsid w:val="008C2860"/>
    <w:rsid w:val="008D6734"/>
    <w:rsid w:val="008D78A5"/>
    <w:rsid w:val="008E17B1"/>
    <w:rsid w:val="008F0570"/>
    <w:rsid w:val="008F0E66"/>
    <w:rsid w:val="008F4E62"/>
    <w:rsid w:val="00901FD0"/>
    <w:rsid w:val="00920712"/>
    <w:rsid w:val="00927FD3"/>
    <w:rsid w:val="00931827"/>
    <w:rsid w:val="00940C29"/>
    <w:rsid w:val="0095165A"/>
    <w:rsid w:val="00987BCC"/>
    <w:rsid w:val="009A3E0F"/>
    <w:rsid w:val="009B3E44"/>
    <w:rsid w:val="009B5D53"/>
    <w:rsid w:val="009B77E5"/>
    <w:rsid w:val="009D3AE9"/>
    <w:rsid w:val="009D403F"/>
    <w:rsid w:val="009E07E5"/>
    <w:rsid w:val="00A54BD5"/>
    <w:rsid w:val="00A618AB"/>
    <w:rsid w:val="00A67177"/>
    <w:rsid w:val="00A97CC8"/>
    <w:rsid w:val="00AA21C6"/>
    <w:rsid w:val="00AA4E06"/>
    <w:rsid w:val="00AA528E"/>
    <w:rsid w:val="00AB0E53"/>
    <w:rsid w:val="00AB131D"/>
    <w:rsid w:val="00AC4802"/>
    <w:rsid w:val="00AF452C"/>
    <w:rsid w:val="00B0209E"/>
    <w:rsid w:val="00B06908"/>
    <w:rsid w:val="00B13AE2"/>
    <w:rsid w:val="00B22729"/>
    <w:rsid w:val="00B50DE9"/>
    <w:rsid w:val="00B775D1"/>
    <w:rsid w:val="00B97BE8"/>
    <w:rsid w:val="00BB106B"/>
    <w:rsid w:val="00BC617C"/>
    <w:rsid w:val="00BE3CD6"/>
    <w:rsid w:val="00BE7506"/>
    <w:rsid w:val="00BF2E71"/>
    <w:rsid w:val="00BF78FF"/>
    <w:rsid w:val="00C023DE"/>
    <w:rsid w:val="00C16778"/>
    <w:rsid w:val="00C27980"/>
    <w:rsid w:val="00C57508"/>
    <w:rsid w:val="00C7764C"/>
    <w:rsid w:val="00C77A68"/>
    <w:rsid w:val="00C91D95"/>
    <w:rsid w:val="00C92B09"/>
    <w:rsid w:val="00C9609C"/>
    <w:rsid w:val="00CC4E29"/>
    <w:rsid w:val="00CC5395"/>
    <w:rsid w:val="00CC612B"/>
    <w:rsid w:val="00CF452F"/>
    <w:rsid w:val="00D1199A"/>
    <w:rsid w:val="00D16EFA"/>
    <w:rsid w:val="00D31D4F"/>
    <w:rsid w:val="00D65FC7"/>
    <w:rsid w:val="00D76BF1"/>
    <w:rsid w:val="00D94ADB"/>
    <w:rsid w:val="00D966BA"/>
    <w:rsid w:val="00DA7021"/>
    <w:rsid w:val="00DD3056"/>
    <w:rsid w:val="00E0401F"/>
    <w:rsid w:val="00E2134A"/>
    <w:rsid w:val="00EA06FB"/>
    <w:rsid w:val="00EA37D0"/>
    <w:rsid w:val="00EE1537"/>
    <w:rsid w:val="00F23ED1"/>
    <w:rsid w:val="00F23FA6"/>
    <w:rsid w:val="00F36FE2"/>
    <w:rsid w:val="00F37B35"/>
    <w:rsid w:val="00F42EAE"/>
    <w:rsid w:val="00F46710"/>
    <w:rsid w:val="00F50471"/>
    <w:rsid w:val="00F535B0"/>
    <w:rsid w:val="00F7501B"/>
    <w:rsid w:val="00F85422"/>
    <w:rsid w:val="00F9769D"/>
    <w:rsid w:val="00FB2EE0"/>
    <w:rsid w:val="00FC68B0"/>
    <w:rsid w:val="00FD0752"/>
    <w:rsid w:val="00FD262C"/>
    <w:rsid w:val="00FD7A97"/>
    <w:rsid w:val="0464BB36"/>
    <w:rsid w:val="05F1A434"/>
    <w:rsid w:val="09505083"/>
    <w:rsid w:val="0963D9D6"/>
    <w:rsid w:val="0D0F78E6"/>
    <w:rsid w:val="0D86462F"/>
    <w:rsid w:val="0F9EB665"/>
    <w:rsid w:val="0FE292E2"/>
    <w:rsid w:val="1ADD712D"/>
    <w:rsid w:val="1D35A6A0"/>
    <w:rsid w:val="1F679E0D"/>
    <w:rsid w:val="22873381"/>
    <w:rsid w:val="29A6BE47"/>
    <w:rsid w:val="29AA6F92"/>
    <w:rsid w:val="2DBB8BE7"/>
    <w:rsid w:val="2F40E18C"/>
    <w:rsid w:val="316001F7"/>
    <w:rsid w:val="33C34872"/>
    <w:rsid w:val="358E5991"/>
    <w:rsid w:val="35C1BD5A"/>
    <w:rsid w:val="3685832E"/>
    <w:rsid w:val="37E05EB5"/>
    <w:rsid w:val="380EB91A"/>
    <w:rsid w:val="38D2B054"/>
    <w:rsid w:val="3A9103A5"/>
    <w:rsid w:val="3D06C73E"/>
    <w:rsid w:val="3D1BF3A1"/>
    <w:rsid w:val="3ED2C165"/>
    <w:rsid w:val="3ED5516E"/>
    <w:rsid w:val="42E9CC3C"/>
    <w:rsid w:val="45AABD61"/>
    <w:rsid w:val="466085E4"/>
    <w:rsid w:val="471F06C6"/>
    <w:rsid w:val="4C5A1B87"/>
    <w:rsid w:val="4E01555E"/>
    <w:rsid w:val="4FDDD278"/>
    <w:rsid w:val="51C5F4D3"/>
    <w:rsid w:val="5664594A"/>
    <w:rsid w:val="575E2609"/>
    <w:rsid w:val="5922AA4C"/>
    <w:rsid w:val="5AA9F1C1"/>
    <w:rsid w:val="5FC97468"/>
    <w:rsid w:val="62085870"/>
    <w:rsid w:val="6299745B"/>
    <w:rsid w:val="62BBE132"/>
    <w:rsid w:val="63BC9F51"/>
    <w:rsid w:val="6D261A5C"/>
    <w:rsid w:val="71569A69"/>
    <w:rsid w:val="75A0408F"/>
    <w:rsid w:val="77651D51"/>
    <w:rsid w:val="7AD7CC46"/>
    <w:rsid w:val="7DA05B3F"/>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1AFF538"/>
  <w15:chartTrackingRefBased/>
  <w15:docId w15:val="{0B7FE452-4E26-46B8-AA85-96369191AB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ja-JP" w:bidi="ar-SA"/>
      </w:rPr>
    </w:rPrDefault>
    <w:pPrDefault>
      <w:pPr>
        <w:spacing w:before="2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qFormat="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74240"/>
    <w:rPr>
      <w:sz w:val="18"/>
      <w:szCs w:val="20"/>
    </w:rPr>
  </w:style>
  <w:style w:type="paragraph" w:styleId="Heading1">
    <w:name w:val="heading 1"/>
    <w:basedOn w:val="Normal"/>
    <w:next w:val="Normal"/>
    <w:link w:val="Heading1Char"/>
    <w:uiPriority w:val="9"/>
    <w:qFormat/>
    <w:rsid w:val="00674240"/>
    <w:pPr>
      <w:keepNext/>
      <w:spacing w:before="500" w:after="80"/>
      <w:ind w:right="-1440"/>
      <w:outlineLvl w:val="0"/>
    </w:pPr>
    <w:rPr>
      <w:rFonts w:cs="Times New Roman (Body CS)"/>
      <w:b/>
      <w:bCs/>
      <w:caps/>
      <w:color w:val="026E3A" w:themeColor="accent6" w:themeShade="BF"/>
      <w:spacing w:val="15"/>
      <w:sz w:val="48"/>
      <w:szCs w:val="22"/>
    </w:rPr>
  </w:style>
  <w:style w:type="paragraph" w:styleId="Heading2">
    <w:name w:val="heading 2"/>
    <w:basedOn w:val="Normal"/>
    <w:next w:val="Normal"/>
    <w:link w:val="Heading2Char"/>
    <w:uiPriority w:val="9"/>
    <w:qFormat/>
    <w:rsid w:val="005C67BD"/>
    <w:pPr>
      <w:keepNext/>
      <w:spacing w:before="400" w:after="0"/>
      <w:outlineLvl w:val="1"/>
    </w:pPr>
    <w:rPr>
      <w:rFonts w:cs="Times New Roman (Body CS)"/>
      <w:b/>
      <w:caps/>
      <w:color w:val="026E3A" w:themeColor="accent6" w:themeShade="BF"/>
      <w:spacing w:val="15"/>
      <w:sz w:val="24"/>
      <w:szCs w:val="22"/>
    </w:rPr>
  </w:style>
  <w:style w:type="paragraph" w:styleId="Heading3">
    <w:name w:val="heading 3"/>
    <w:basedOn w:val="Normal"/>
    <w:next w:val="Normal"/>
    <w:link w:val="Heading3Char"/>
    <w:uiPriority w:val="9"/>
    <w:semiHidden/>
    <w:unhideWhenUsed/>
    <w:qFormat/>
    <w:rsid w:val="004B6087"/>
    <w:pPr>
      <w:pBdr>
        <w:top w:val="single" w:sz="6" w:space="2" w:color="F5D738" w:themeColor="accent1"/>
        <w:left w:val="single" w:sz="6" w:space="2" w:color="F5D738" w:themeColor="accent1"/>
      </w:pBdr>
      <w:spacing w:before="300" w:after="0"/>
      <w:outlineLvl w:val="2"/>
    </w:pPr>
    <w:rPr>
      <w:caps/>
      <w:color w:val="8E7807" w:themeColor="accent1" w:themeShade="7F"/>
      <w:spacing w:val="15"/>
      <w:sz w:val="22"/>
      <w:szCs w:val="22"/>
    </w:rPr>
  </w:style>
  <w:style w:type="paragraph" w:styleId="Heading4">
    <w:name w:val="heading 4"/>
    <w:basedOn w:val="Normal"/>
    <w:next w:val="Normal"/>
    <w:link w:val="Heading4Char"/>
    <w:uiPriority w:val="9"/>
    <w:semiHidden/>
    <w:unhideWhenUsed/>
    <w:qFormat/>
    <w:rsid w:val="004B6087"/>
    <w:pPr>
      <w:pBdr>
        <w:top w:val="dotted" w:sz="6" w:space="2" w:color="F5D738" w:themeColor="accent1"/>
        <w:left w:val="dotted" w:sz="6" w:space="2" w:color="F5D738" w:themeColor="accent1"/>
      </w:pBdr>
      <w:spacing w:before="300" w:after="0"/>
      <w:outlineLvl w:val="3"/>
    </w:pPr>
    <w:rPr>
      <w:caps/>
      <w:color w:val="D6B50A" w:themeColor="accent1" w:themeShade="BF"/>
      <w:spacing w:val="10"/>
      <w:sz w:val="22"/>
      <w:szCs w:val="22"/>
    </w:rPr>
  </w:style>
  <w:style w:type="paragraph" w:styleId="Heading5">
    <w:name w:val="heading 5"/>
    <w:basedOn w:val="Normal"/>
    <w:next w:val="Normal"/>
    <w:link w:val="Heading5Char"/>
    <w:uiPriority w:val="9"/>
    <w:semiHidden/>
    <w:unhideWhenUsed/>
    <w:qFormat/>
    <w:rsid w:val="004B6087"/>
    <w:pPr>
      <w:pBdr>
        <w:bottom w:val="single" w:sz="6" w:space="1" w:color="F5D738" w:themeColor="accent1"/>
      </w:pBdr>
      <w:spacing w:before="300" w:after="0"/>
      <w:outlineLvl w:val="4"/>
    </w:pPr>
    <w:rPr>
      <w:caps/>
      <w:color w:val="D6B50A" w:themeColor="accent1" w:themeShade="BF"/>
      <w:spacing w:val="10"/>
      <w:sz w:val="22"/>
      <w:szCs w:val="22"/>
    </w:rPr>
  </w:style>
  <w:style w:type="paragraph" w:styleId="Heading6">
    <w:name w:val="heading 6"/>
    <w:basedOn w:val="Normal"/>
    <w:next w:val="Normal"/>
    <w:link w:val="Heading6Char"/>
    <w:uiPriority w:val="9"/>
    <w:semiHidden/>
    <w:unhideWhenUsed/>
    <w:qFormat/>
    <w:rsid w:val="004B6087"/>
    <w:pPr>
      <w:pBdr>
        <w:bottom w:val="dotted" w:sz="6" w:space="1" w:color="F5D738" w:themeColor="accent1"/>
      </w:pBdr>
      <w:spacing w:before="300" w:after="0"/>
      <w:outlineLvl w:val="5"/>
    </w:pPr>
    <w:rPr>
      <w:caps/>
      <w:color w:val="D6B50A" w:themeColor="accent1" w:themeShade="BF"/>
      <w:spacing w:val="10"/>
      <w:sz w:val="22"/>
      <w:szCs w:val="22"/>
    </w:rPr>
  </w:style>
  <w:style w:type="paragraph" w:styleId="Heading7">
    <w:name w:val="heading 7"/>
    <w:basedOn w:val="Normal"/>
    <w:next w:val="Normal"/>
    <w:link w:val="Heading7Char"/>
    <w:uiPriority w:val="9"/>
    <w:semiHidden/>
    <w:unhideWhenUsed/>
    <w:qFormat/>
    <w:rsid w:val="004B6087"/>
    <w:pPr>
      <w:spacing w:before="300" w:after="0"/>
      <w:outlineLvl w:val="6"/>
    </w:pPr>
    <w:rPr>
      <w:caps/>
      <w:color w:val="D6B50A" w:themeColor="accent1" w:themeShade="BF"/>
      <w:spacing w:val="10"/>
      <w:sz w:val="22"/>
      <w:szCs w:val="22"/>
    </w:rPr>
  </w:style>
  <w:style w:type="paragraph" w:styleId="Heading8">
    <w:name w:val="heading 8"/>
    <w:basedOn w:val="Normal"/>
    <w:next w:val="Normal"/>
    <w:link w:val="Heading8Char"/>
    <w:uiPriority w:val="9"/>
    <w:semiHidden/>
    <w:unhideWhenUsed/>
    <w:qFormat/>
    <w:rsid w:val="004B6087"/>
    <w:pPr>
      <w:spacing w:before="300" w:after="0"/>
      <w:outlineLvl w:val="7"/>
    </w:pPr>
    <w:rPr>
      <w:caps/>
      <w:spacing w:val="10"/>
      <w:szCs w:val="18"/>
    </w:rPr>
  </w:style>
  <w:style w:type="paragraph" w:styleId="Heading9">
    <w:name w:val="heading 9"/>
    <w:basedOn w:val="Normal"/>
    <w:next w:val="Normal"/>
    <w:link w:val="Heading9Char"/>
    <w:uiPriority w:val="9"/>
    <w:semiHidden/>
    <w:unhideWhenUsed/>
    <w:qFormat/>
    <w:rsid w:val="004B6087"/>
    <w:pPr>
      <w:spacing w:before="300" w:after="0"/>
      <w:outlineLvl w:val="8"/>
    </w:pPr>
    <w:rPr>
      <w:i/>
      <w:caps/>
      <w:spacing w:val="10"/>
      <w:szCs w:val="1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8114FD"/>
    <w:pPr>
      <w:spacing w:before="0" w:line="192" w:lineRule="auto"/>
      <w:contextualSpacing/>
    </w:pPr>
    <w:rPr>
      <w:rFonts w:cs="Times New Roman (Body CS)"/>
      <w:caps/>
      <w:color w:val="000000" w:themeColor="text1"/>
      <w:spacing w:val="10"/>
      <w:kern w:val="28"/>
      <w:sz w:val="144"/>
      <w:szCs w:val="52"/>
    </w:rPr>
  </w:style>
  <w:style w:type="character" w:customStyle="1" w:styleId="TitleChar">
    <w:name w:val="Title Char"/>
    <w:basedOn w:val="DefaultParagraphFont"/>
    <w:link w:val="Title"/>
    <w:uiPriority w:val="10"/>
    <w:rsid w:val="008114FD"/>
    <w:rPr>
      <w:rFonts w:ascii="Univers" w:hAnsi="Univers" w:cs="Times New Roman (Body CS)"/>
      <w:caps/>
      <w:color w:val="000000" w:themeColor="text1"/>
      <w:spacing w:val="10"/>
      <w:kern w:val="28"/>
      <w:sz w:val="144"/>
      <w:szCs w:val="52"/>
    </w:rPr>
  </w:style>
  <w:style w:type="table" w:styleId="TableGrid">
    <w:name w:val="Table Grid"/>
    <w:basedOn w:val="TableNormal"/>
    <w:uiPriority w:val="39"/>
    <w:rsid w:val="0067424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tblPr/>
      <w:trPr>
        <w:tblHeader/>
      </w:trPr>
    </w:tblStylePr>
  </w:style>
  <w:style w:type="paragraph" w:styleId="Subtitle">
    <w:name w:val="Subtitle"/>
    <w:basedOn w:val="Normal"/>
    <w:next w:val="Normal"/>
    <w:link w:val="SubtitleChar"/>
    <w:uiPriority w:val="11"/>
    <w:qFormat/>
    <w:rsid w:val="00803549"/>
    <w:pPr>
      <w:spacing w:after="0" w:line="240" w:lineRule="auto"/>
      <w:ind w:left="432"/>
    </w:pPr>
    <w:rPr>
      <w:b/>
      <w:caps/>
      <w:color w:val="000000" w:themeColor="text1"/>
      <w:spacing w:val="10"/>
      <w:sz w:val="24"/>
      <w:szCs w:val="24"/>
    </w:rPr>
  </w:style>
  <w:style w:type="character" w:customStyle="1" w:styleId="SubtitleChar">
    <w:name w:val="Subtitle Char"/>
    <w:basedOn w:val="DefaultParagraphFont"/>
    <w:link w:val="Subtitle"/>
    <w:uiPriority w:val="11"/>
    <w:rsid w:val="00803549"/>
    <w:rPr>
      <w:rFonts w:ascii="Univers" w:hAnsi="Univers"/>
      <w:b/>
      <w:caps/>
      <w:color w:val="000000" w:themeColor="text1"/>
      <w:spacing w:val="10"/>
      <w:sz w:val="24"/>
      <w:szCs w:val="24"/>
    </w:rPr>
  </w:style>
  <w:style w:type="character" w:customStyle="1" w:styleId="Heading1Char">
    <w:name w:val="Heading 1 Char"/>
    <w:basedOn w:val="DefaultParagraphFont"/>
    <w:link w:val="Heading1"/>
    <w:uiPriority w:val="9"/>
    <w:rsid w:val="00674240"/>
    <w:rPr>
      <w:rFonts w:cs="Times New Roman (Body CS)"/>
      <w:b/>
      <w:bCs/>
      <w:caps/>
      <w:color w:val="026E3A" w:themeColor="accent6" w:themeShade="BF"/>
      <w:spacing w:val="15"/>
      <w:sz w:val="48"/>
    </w:rPr>
  </w:style>
  <w:style w:type="table" w:customStyle="1" w:styleId="TipTable">
    <w:name w:val="Tip Table"/>
    <w:basedOn w:val="TableNormal"/>
    <w:uiPriority w:val="99"/>
    <w:pPr>
      <w:spacing w:after="0" w:line="240" w:lineRule="auto"/>
    </w:pPr>
    <w:tblPr>
      <w:tblCellMar>
        <w:top w:w="144" w:type="dxa"/>
        <w:left w:w="0" w:type="dxa"/>
        <w:right w:w="0" w:type="dxa"/>
      </w:tblCellMar>
    </w:tblPr>
    <w:tcPr>
      <w:shd w:val="clear" w:color="auto" w:fill="FDF6D7" w:themeFill="accent1" w:themeFillTint="33"/>
    </w:tcPr>
    <w:tblStylePr w:type="firstCol">
      <w:pPr>
        <w:wordWrap/>
        <w:jc w:val="center"/>
      </w:pPr>
    </w:tblStylePr>
  </w:style>
  <w:style w:type="paragraph" w:customStyle="1" w:styleId="TipText">
    <w:name w:val="Tip Text"/>
    <w:basedOn w:val="Normal"/>
    <w:uiPriority w:val="99"/>
    <w:rsid w:val="004D06B4"/>
    <w:pPr>
      <w:spacing w:after="160" w:line="264" w:lineRule="auto"/>
      <w:ind w:right="576"/>
    </w:pPr>
    <w:rPr>
      <w:i/>
      <w:iCs/>
      <w:color w:val="000000" w:themeColor="text1"/>
      <w:sz w:val="16"/>
      <w:szCs w:val="16"/>
    </w:rPr>
  </w:style>
  <w:style w:type="character" w:styleId="PlaceholderText">
    <w:name w:val="Placeholder Text"/>
    <w:basedOn w:val="DefaultParagraphFont"/>
    <w:uiPriority w:val="99"/>
    <w:semiHidden/>
    <w:rsid w:val="008961F2"/>
    <w:rPr>
      <w:color w:val="595959" w:themeColor="text1" w:themeTint="A6"/>
    </w:rPr>
  </w:style>
  <w:style w:type="paragraph" w:styleId="NoSpacing">
    <w:name w:val="No Spacing"/>
    <w:basedOn w:val="Normal"/>
    <w:link w:val="NoSpacingChar"/>
    <w:uiPriority w:val="1"/>
    <w:qFormat/>
    <w:rsid w:val="004B6087"/>
    <w:pPr>
      <w:spacing w:before="0" w:after="0" w:line="240" w:lineRule="auto"/>
    </w:pPr>
  </w:style>
  <w:style w:type="character" w:customStyle="1" w:styleId="Heading2Char">
    <w:name w:val="Heading 2 Char"/>
    <w:basedOn w:val="DefaultParagraphFont"/>
    <w:link w:val="Heading2"/>
    <w:uiPriority w:val="9"/>
    <w:rsid w:val="005C67BD"/>
    <w:rPr>
      <w:rFonts w:ascii="Univers" w:hAnsi="Univers" w:cs="Times New Roman (Body CS)"/>
      <w:b/>
      <w:caps/>
      <w:color w:val="026E3A" w:themeColor="accent6" w:themeShade="BF"/>
      <w:spacing w:val="15"/>
      <w:sz w:val="24"/>
    </w:rPr>
  </w:style>
  <w:style w:type="paragraph" w:styleId="ListBullet">
    <w:name w:val="List Bullet"/>
    <w:basedOn w:val="Normal"/>
    <w:uiPriority w:val="1"/>
    <w:qFormat/>
    <w:rsid w:val="00D1199A"/>
    <w:pPr>
      <w:numPr>
        <w:numId w:val="2"/>
      </w:numPr>
      <w:spacing w:before="160" w:after="60"/>
      <w:ind w:left="288"/>
    </w:pPr>
    <w:rPr>
      <w:b/>
      <w:color w:val="000000" w:themeColor="text1"/>
    </w:rPr>
  </w:style>
  <w:style w:type="paragraph" w:styleId="Header">
    <w:name w:val="header"/>
    <w:basedOn w:val="Normal"/>
    <w:link w:val="HeaderChar"/>
    <w:uiPriority w:val="99"/>
    <w:semiHidden/>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0B112D"/>
    <w:rPr>
      <w:sz w:val="20"/>
      <w:szCs w:val="20"/>
    </w:rPr>
  </w:style>
  <w:style w:type="paragraph" w:styleId="Footer">
    <w:name w:val="footer"/>
    <w:basedOn w:val="Normal"/>
    <w:link w:val="FooterChar"/>
    <w:uiPriority w:val="99"/>
    <w:semiHidden/>
    <w:rsid w:val="006A4ECC"/>
    <w:pPr>
      <w:spacing w:after="0" w:line="240" w:lineRule="auto"/>
      <w:ind w:left="-144"/>
      <w:contextualSpacing/>
    </w:pPr>
    <w:rPr>
      <w:rFonts w:eastAsiaTheme="majorEastAsia" w:cstheme="majorBidi"/>
      <w:b/>
      <w:noProof/>
      <w:color w:val="026E3A" w:themeColor="accent6" w:themeShade="BF"/>
    </w:rPr>
  </w:style>
  <w:style w:type="character" w:customStyle="1" w:styleId="FooterChar">
    <w:name w:val="Footer Char"/>
    <w:basedOn w:val="DefaultParagraphFont"/>
    <w:link w:val="Footer"/>
    <w:uiPriority w:val="99"/>
    <w:semiHidden/>
    <w:rsid w:val="006A4ECC"/>
    <w:rPr>
      <w:rFonts w:ascii="Univers" w:eastAsiaTheme="majorEastAsia" w:hAnsi="Univers" w:cstheme="majorBidi"/>
      <w:b/>
      <w:noProof/>
      <w:color w:val="026E3A" w:themeColor="accent6" w:themeShade="BF"/>
      <w:sz w:val="18"/>
      <w:szCs w:val="20"/>
    </w:rPr>
  </w:style>
  <w:style w:type="table" w:styleId="GridTable4-Accent1">
    <w:name w:val="Grid Table 4 Accent 1"/>
    <w:basedOn w:val="TableNormal"/>
    <w:uiPriority w:val="49"/>
    <w:pPr>
      <w:spacing w:after="0" w:line="240" w:lineRule="auto"/>
    </w:pPr>
    <w:tblPr>
      <w:tblStyleRowBandSize w:val="1"/>
      <w:tblStyleColBandSize w:val="1"/>
      <w:tblBorders>
        <w:top w:val="single" w:sz="4" w:space="0" w:color="F9E687" w:themeColor="accent1" w:themeTint="99"/>
        <w:left w:val="single" w:sz="4" w:space="0" w:color="F9E687" w:themeColor="accent1" w:themeTint="99"/>
        <w:bottom w:val="single" w:sz="4" w:space="0" w:color="F9E687" w:themeColor="accent1" w:themeTint="99"/>
        <w:right w:val="single" w:sz="4" w:space="0" w:color="F9E687" w:themeColor="accent1" w:themeTint="99"/>
        <w:insideH w:val="single" w:sz="4" w:space="0" w:color="F9E687" w:themeColor="accent1" w:themeTint="99"/>
        <w:insideV w:val="single" w:sz="4" w:space="0" w:color="F9E687" w:themeColor="accent1" w:themeTint="99"/>
      </w:tblBorders>
      <w:tblCellMar>
        <w:top w:w="29" w:type="dxa"/>
        <w:bottom w:w="29" w:type="dxa"/>
      </w:tblCellMar>
    </w:tblPr>
    <w:tblStylePr w:type="firstRow">
      <w:rPr>
        <w:b/>
        <w:bCs/>
        <w:color w:val="FFFFFF" w:themeColor="background1"/>
      </w:rPr>
      <w:tblPr/>
      <w:tcPr>
        <w:tcBorders>
          <w:top w:val="single" w:sz="4" w:space="0" w:color="F5D738" w:themeColor="accent1"/>
          <w:left w:val="single" w:sz="4" w:space="0" w:color="F5D738" w:themeColor="accent1"/>
          <w:bottom w:val="single" w:sz="4" w:space="0" w:color="F5D738" w:themeColor="accent1"/>
          <w:right w:val="single" w:sz="4" w:space="0" w:color="F5D738" w:themeColor="accent1"/>
          <w:insideH w:val="nil"/>
          <w:insideV w:val="nil"/>
        </w:tcBorders>
        <w:shd w:val="clear" w:color="auto" w:fill="F5D738" w:themeFill="accent1"/>
      </w:tcPr>
    </w:tblStylePr>
    <w:tblStylePr w:type="lastRow">
      <w:rPr>
        <w:b/>
        <w:bCs/>
      </w:rPr>
      <w:tblPr/>
      <w:tcPr>
        <w:tcBorders>
          <w:top w:val="double" w:sz="4" w:space="0" w:color="F5D738" w:themeColor="accent1"/>
        </w:tcBorders>
      </w:tcPr>
    </w:tblStylePr>
    <w:tblStylePr w:type="firstCol">
      <w:rPr>
        <w:b/>
        <w:bCs/>
      </w:rPr>
    </w:tblStylePr>
    <w:tblStylePr w:type="lastCol">
      <w:rPr>
        <w:b/>
        <w:bCs/>
      </w:rPr>
    </w:tblStylePr>
    <w:tblStylePr w:type="band1Vert">
      <w:tblPr/>
      <w:tcPr>
        <w:shd w:val="clear" w:color="auto" w:fill="FDF6D7" w:themeFill="accent1" w:themeFillTint="33"/>
      </w:tcPr>
    </w:tblStylePr>
    <w:tblStylePr w:type="band1Horz">
      <w:tblPr/>
      <w:tcPr>
        <w:shd w:val="clear" w:color="auto" w:fill="FDF6D7" w:themeFill="accent1" w:themeFillTint="33"/>
      </w:tcPr>
    </w:tblStylePr>
  </w:style>
  <w:style w:type="table" w:styleId="TableGridLight">
    <w:name w:val="Grid Table Light"/>
    <w:basedOn w:val="TableNormal"/>
    <w:uiPriority w:val="4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ProposalTable">
    <w:name w:val="Proposal Table"/>
    <w:basedOn w:val="TableNormal"/>
    <w:uiPriority w:val="99"/>
    <w:rsid w:val="000B112D"/>
    <w:pPr>
      <w:spacing w:before="120" w:after="120" w:line="240" w:lineRule="auto"/>
    </w:pPr>
    <w:rPr>
      <w:rFonts w:eastAsiaTheme="minorHAnsi"/>
      <w:color w:val="404040" w:themeColor="text1" w:themeTint="BF"/>
      <w:sz w:val="18"/>
      <w:szCs w:val="18"/>
    </w:rPr>
    <w:tblPr>
      <w:tblBorders>
        <w:top w:val="single" w:sz="4" w:space="0" w:color="F5D738" w:themeColor="accent1"/>
        <w:left w:val="single" w:sz="4" w:space="0" w:color="F5D738" w:themeColor="accent1"/>
        <w:bottom w:val="single" w:sz="4" w:space="0" w:color="F5D738" w:themeColor="accent1"/>
        <w:right w:val="single" w:sz="4" w:space="0" w:color="F5D738" w:themeColor="accent1"/>
        <w:insideH w:val="single" w:sz="4" w:space="0" w:color="F5D738" w:themeColor="accent1"/>
        <w:insideV w:val="single" w:sz="4" w:space="0" w:color="F5D738" w:themeColor="accent1"/>
      </w:tblBorders>
      <w:tblCellMar>
        <w:left w:w="144" w:type="dxa"/>
        <w:right w:w="144" w:type="dxa"/>
      </w:tblCellMar>
    </w:tblPr>
    <w:tblStylePr w:type="firstRow">
      <w:pPr>
        <w:keepNext/>
        <w:wordWrap/>
      </w:pPr>
      <w:rPr>
        <w:rFonts w:asciiTheme="majorHAnsi" w:hAnsiTheme="majorHAnsi"/>
        <w:b w:val="0"/>
        <w:i w:val="0"/>
        <w:color w:val="FFFFFF" w:themeColor="background1"/>
      </w:rPr>
      <w:tblPr/>
      <w:tcPr>
        <w:shd w:val="clear" w:color="auto" w:fill="F5D738" w:themeFill="accent1"/>
      </w:tcPr>
    </w:tblStylePr>
    <w:tblStylePr w:type="lastRow">
      <w:rPr>
        <w:b/>
        <w:color w:val="FFFFFF" w:themeColor="background1"/>
      </w:rPr>
      <w:tblPr/>
      <w:tcPr>
        <w:shd w:val="clear" w:color="auto" w:fill="F5D738" w:themeFill="accent1"/>
      </w:tcPr>
    </w:tblStylePr>
  </w:style>
  <w:style w:type="paragraph" w:styleId="FootnoteText">
    <w:name w:val="footnote text"/>
    <w:basedOn w:val="Normal"/>
    <w:link w:val="FootnoteTextChar"/>
    <w:uiPriority w:val="12"/>
    <w:qFormat/>
    <w:rsid w:val="009B3E44"/>
    <w:pPr>
      <w:spacing w:before="140" w:after="0" w:line="240" w:lineRule="auto"/>
    </w:pPr>
    <w:rPr>
      <w:i/>
      <w:iCs/>
      <w:szCs w:val="14"/>
    </w:rPr>
  </w:style>
  <w:style w:type="character" w:customStyle="1" w:styleId="FootnoteTextChar">
    <w:name w:val="Footnote Text Char"/>
    <w:basedOn w:val="DefaultParagraphFont"/>
    <w:link w:val="FootnoteText"/>
    <w:uiPriority w:val="12"/>
    <w:rsid w:val="009B3E44"/>
    <w:rPr>
      <w:i/>
      <w:iCs/>
      <w:sz w:val="18"/>
      <w:szCs w:val="14"/>
    </w:rPr>
  </w:style>
  <w:style w:type="paragraph" w:customStyle="1" w:styleId="TableTextDecimal">
    <w:name w:val="Table Text Decimal"/>
    <w:basedOn w:val="Normal"/>
    <w:uiPriority w:val="12"/>
    <w:semiHidden/>
    <w:qFormat/>
    <w:pPr>
      <w:tabs>
        <w:tab w:val="decimal" w:pos="936"/>
      </w:tabs>
      <w:spacing w:before="120" w:after="120" w:line="240" w:lineRule="auto"/>
    </w:pPr>
  </w:style>
  <w:style w:type="paragraph" w:styleId="Signature">
    <w:name w:val="Signature"/>
    <w:basedOn w:val="Normal"/>
    <w:link w:val="SignatureChar"/>
    <w:uiPriority w:val="12"/>
    <w:qFormat/>
    <w:pPr>
      <w:spacing w:before="960" w:after="0" w:line="240" w:lineRule="auto"/>
    </w:pPr>
  </w:style>
  <w:style w:type="character" w:customStyle="1" w:styleId="SignatureChar">
    <w:name w:val="Signature Char"/>
    <w:basedOn w:val="DefaultParagraphFont"/>
    <w:link w:val="Signature"/>
    <w:uiPriority w:val="12"/>
    <w:rsid w:val="000B112D"/>
    <w:rPr>
      <w:sz w:val="20"/>
      <w:szCs w:val="20"/>
    </w:rPr>
  </w:style>
  <w:style w:type="character" w:styleId="Strong">
    <w:name w:val="Strong"/>
    <w:uiPriority w:val="22"/>
    <w:qFormat/>
    <w:rsid w:val="004B6087"/>
    <w:rPr>
      <w:b/>
      <w:bCs/>
    </w:rPr>
  </w:style>
  <w:style w:type="character" w:customStyle="1" w:styleId="Heading4Char">
    <w:name w:val="Heading 4 Char"/>
    <w:basedOn w:val="DefaultParagraphFont"/>
    <w:link w:val="Heading4"/>
    <w:uiPriority w:val="9"/>
    <w:semiHidden/>
    <w:rsid w:val="004B6087"/>
    <w:rPr>
      <w:caps/>
      <w:color w:val="D6B50A" w:themeColor="accent1" w:themeShade="BF"/>
      <w:spacing w:val="10"/>
    </w:rPr>
  </w:style>
  <w:style w:type="character" w:customStyle="1" w:styleId="Heading5Char">
    <w:name w:val="Heading 5 Char"/>
    <w:basedOn w:val="DefaultParagraphFont"/>
    <w:link w:val="Heading5"/>
    <w:uiPriority w:val="9"/>
    <w:semiHidden/>
    <w:rsid w:val="004B6087"/>
    <w:rPr>
      <w:caps/>
      <w:color w:val="D6B50A" w:themeColor="accent1" w:themeShade="BF"/>
      <w:spacing w:val="10"/>
    </w:rPr>
  </w:style>
  <w:style w:type="character" w:customStyle="1" w:styleId="Heading6Char">
    <w:name w:val="Heading 6 Char"/>
    <w:basedOn w:val="DefaultParagraphFont"/>
    <w:link w:val="Heading6"/>
    <w:uiPriority w:val="9"/>
    <w:semiHidden/>
    <w:rsid w:val="004B6087"/>
    <w:rPr>
      <w:caps/>
      <w:color w:val="D6B50A" w:themeColor="accent1" w:themeShade="BF"/>
      <w:spacing w:val="10"/>
    </w:rPr>
  </w:style>
  <w:style w:type="character" w:customStyle="1" w:styleId="Heading7Char">
    <w:name w:val="Heading 7 Char"/>
    <w:basedOn w:val="DefaultParagraphFont"/>
    <w:link w:val="Heading7"/>
    <w:uiPriority w:val="9"/>
    <w:semiHidden/>
    <w:rsid w:val="004B6087"/>
    <w:rPr>
      <w:caps/>
      <w:color w:val="D6B50A" w:themeColor="accent1" w:themeShade="BF"/>
      <w:spacing w:val="10"/>
    </w:rPr>
  </w:style>
  <w:style w:type="character" w:customStyle="1" w:styleId="Heading8Char">
    <w:name w:val="Heading 8 Char"/>
    <w:basedOn w:val="DefaultParagraphFont"/>
    <w:link w:val="Heading8"/>
    <w:uiPriority w:val="9"/>
    <w:semiHidden/>
    <w:rsid w:val="004B6087"/>
    <w:rPr>
      <w:caps/>
      <w:spacing w:val="10"/>
      <w:sz w:val="18"/>
      <w:szCs w:val="18"/>
    </w:rPr>
  </w:style>
  <w:style w:type="character" w:customStyle="1" w:styleId="Heading9Char">
    <w:name w:val="Heading 9 Char"/>
    <w:basedOn w:val="DefaultParagraphFont"/>
    <w:link w:val="Heading9"/>
    <w:uiPriority w:val="9"/>
    <w:semiHidden/>
    <w:rsid w:val="004B6087"/>
    <w:rPr>
      <w:i/>
      <w:caps/>
      <w:spacing w:val="10"/>
      <w:sz w:val="18"/>
      <w:szCs w:val="18"/>
    </w:rPr>
  </w:style>
  <w:style w:type="character" w:styleId="IntenseEmphasis">
    <w:name w:val="Intense Emphasis"/>
    <w:uiPriority w:val="21"/>
    <w:semiHidden/>
    <w:qFormat/>
    <w:rsid w:val="004B6087"/>
    <w:rPr>
      <w:b/>
      <w:bCs/>
      <w:caps/>
      <w:color w:val="8E7807" w:themeColor="accent1" w:themeShade="7F"/>
      <w:spacing w:val="10"/>
    </w:rPr>
  </w:style>
  <w:style w:type="paragraph" w:styleId="IntenseQuote">
    <w:name w:val="Intense Quote"/>
    <w:basedOn w:val="Normal"/>
    <w:next w:val="Normal"/>
    <w:link w:val="IntenseQuoteChar"/>
    <w:uiPriority w:val="30"/>
    <w:semiHidden/>
    <w:qFormat/>
    <w:rsid w:val="004B6087"/>
    <w:pPr>
      <w:pBdr>
        <w:top w:val="single" w:sz="4" w:space="10" w:color="F5D738" w:themeColor="accent1"/>
        <w:left w:val="single" w:sz="4" w:space="10" w:color="F5D738" w:themeColor="accent1"/>
      </w:pBdr>
      <w:spacing w:after="0"/>
      <w:ind w:left="1296" w:right="1152"/>
      <w:jc w:val="both"/>
    </w:pPr>
    <w:rPr>
      <w:i/>
      <w:iCs/>
      <w:color w:val="F5D738" w:themeColor="accent1"/>
    </w:rPr>
  </w:style>
  <w:style w:type="character" w:customStyle="1" w:styleId="IntenseQuoteChar">
    <w:name w:val="Intense Quote Char"/>
    <w:basedOn w:val="DefaultParagraphFont"/>
    <w:link w:val="IntenseQuote"/>
    <w:uiPriority w:val="30"/>
    <w:semiHidden/>
    <w:rsid w:val="000B112D"/>
    <w:rPr>
      <w:i/>
      <w:iCs/>
      <w:color w:val="F5D738" w:themeColor="accent1"/>
      <w:sz w:val="20"/>
      <w:szCs w:val="20"/>
    </w:rPr>
  </w:style>
  <w:style w:type="character" w:styleId="IntenseReference">
    <w:name w:val="Intense Reference"/>
    <w:uiPriority w:val="32"/>
    <w:semiHidden/>
    <w:qFormat/>
    <w:rsid w:val="004B6087"/>
    <w:rPr>
      <w:b/>
      <w:bCs/>
      <w:i/>
      <w:iCs/>
      <w:caps/>
      <w:color w:val="F5D738" w:themeColor="accent1"/>
    </w:rPr>
  </w:style>
  <w:style w:type="paragraph" w:styleId="BlockText">
    <w:name w:val="Block Text"/>
    <w:basedOn w:val="Normal"/>
    <w:uiPriority w:val="99"/>
    <w:semiHidden/>
    <w:unhideWhenUsed/>
    <w:rsid w:val="008961F2"/>
    <w:pPr>
      <w:pBdr>
        <w:top w:val="single" w:sz="2" w:space="10" w:color="D6B50A" w:themeColor="accent1" w:themeShade="BF"/>
        <w:left w:val="single" w:sz="2" w:space="10" w:color="D6B50A" w:themeColor="accent1" w:themeShade="BF"/>
        <w:bottom w:val="single" w:sz="2" w:space="10" w:color="D6B50A" w:themeColor="accent1" w:themeShade="BF"/>
        <w:right w:val="single" w:sz="2" w:space="10" w:color="D6B50A" w:themeColor="accent1" w:themeShade="BF"/>
      </w:pBdr>
      <w:ind w:left="1152" w:right="1152"/>
    </w:pPr>
    <w:rPr>
      <w:i/>
      <w:iCs/>
      <w:color w:val="D6B50A" w:themeColor="accent1" w:themeShade="BF"/>
    </w:rPr>
  </w:style>
  <w:style w:type="character" w:styleId="Hyperlink">
    <w:name w:val="Hyperlink"/>
    <w:basedOn w:val="DefaultParagraphFont"/>
    <w:uiPriority w:val="99"/>
    <w:unhideWhenUsed/>
    <w:rsid w:val="008961F2"/>
    <w:rPr>
      <w:color w:val="026E3A" w:themeColor="accent6" w:themeShade="BF"/>
      <w:u w:val="single"/>
    </w:rPr>
  </w:style>
  <w:style w:type="character" w:customStyle="1" w:styleId="UnresolvedMention1">
    <w:name w:val="Unresolved Mention1"/>
    <w:basedOn w:val="DefaultParagraphFont"/>
    <w:uiPriority w:val="99"/>
    <w:semiHidden/>
    <w:unhideWhenUsed/>
    <w:rsid w:val="008961F2"/>
    <w:rPr>
      <w:color w:val="595959" w:themeColor="text1" w:themeTint="A6"/>
      <w:shd w:val="clear" w:color="auto" w:fill="E1DFDD"/>
    </w:rPr>
  </w:style>
  <w:style w:type="character" w:customStyle="1" w:styleId="Heading3Char">
    <w:name w:val="Heading 3 Char"/>
    <w:basedOn w:val="DefaultParagraphFont"/>
    <w:link w:val="Heading3"/>
    <w:uiPriority w:val="9"/>
    <w:semiHidden/>
    <w:rsid w:val="004B6087"/>
    <w:rPr>
      <w:caps/>
      <w:color w:val="8E7807" w:themeColor="accent1" w:themeShade="7F"/>
      <w:spacing w:val="15"/>
    </w:rPr>
  </w:style>
  <w:style w:type="paragraph" w:styleId="Caption">
    <w:name w:val="caption"/>
    <w:basedOn w:val="Normal"/>
    <w:next w:val="Normal"/>
    <w:uiPriority w:val="35"/>
    <w:semiHidden/>
    <w:unhideWhenUsed/>
    <w:qFormat/>
    <w:rsid w:val="004B6087"/>
    <w:rPr>
      <w:b/>
      <w:bCs/>
      <w:color w:val="D6B50A" w:themeColor="accent1" w:themeShade="BF"/>
      <w:sz w:val="16"/>
      <w:szCs w:val="16"/>
    </w:rPr>
  </w:style>
  <w:style w:type="character" w:styleId="Emphasis">
    <w:name w:val="Emphasis"/>
    <w:uiPriority w:val="20"/>
    <w:semiHidden/>
    <w:qFormat/>
    <w:rsid w:val="004B6087"/>
    <w:rPr>
      <w:caps/>
      <w:color w:val="8E7807" w:themeColor="accent1" w:themeShade="7F"/>
      <w:spacing w:val="5"/>
    </w:rPr>
  </w:style>
  <w:style w:type="character" w:customStyle="1" w:styleId="NoSpacingChar">
    <w:name w:val="No Spacing Char"/>
    <w:basedOn w:val="DefaultParagraphFont"/>
    <w:link w:val="NoSpacing"/>
    <w:uiPriority w:val="1"/>
    <w:rsid w:val="004B6087"/>
    <w:rPr>
      <w:sz w:val="20"/>
      <w:szCs w:val="20"/>
    </w:rPr>
  </w:style>
  <w:style w:type="paragraph" w:styleId="ListParagraph">
    <w:name w:val="List Paragraph"/>
    <w:basedOn w:val="Normal"/>
    <w:uiPriority w:val="34"/>
    <w:semiHidden/>
    <w:qFormat/>
    <w:rsid w:val="004B6087"/>
    <w:pPr>
      <w:ind w:left="720"/>
      <w:contextualSpacing/>
    </w:pPr>
  </w:style>
  <w:style w:type="paragraph" w:styleId="Quote">
    <w:name w:val="Quote"/>
    <w:basedOn w:val="Normal"/>
    <w:next w:val="Normal"/>
    <w:link w:val="QuoteChar"/>
    <w:uiPriority w:val="29"/>
    <w:semiHidden/>
    <w:qFormat/>
    <w:rsid w:val="004B6087"/>
    <w:rPr>
      <w:i/>
      <w:iCs/>
    </w:rPr>
  </w:style>
  <w:style w:type="character" w:customStyle="1" w:styleId="QuoteChar">
    <w:name w:val="Quote Char"/>
    <w:basedOn w:val="DefaultParagraphFont"/>
    <w:link w:val="Quote"/>
    <w:uiPriority w:val="29"/>
    <w:semiHidden/>
    <w:rsid w:val="000B112D"/>
    <w:rPr>
      <w:i/>
      <w:iCs/>
      <w:sz w:val="20"/>
      <w:szCs w:val="20"/>
    </w:rPr>
  </w:style>
  <w:style w:type="character" w:styleId="SubtleEmphasis">
    <w:name w:val="Subtle Emphasis"/>
    <w:uiPriority w:val="19"/>
    <w:semiHidden/>
    <w:qFormat/>
    <w:rsid w:val="004B6087"/>
    <w:rPr>
      <w:i/>
      <w:iCs/>
      <w:color w:val="8E7807" w:themeColor="accent1" w:themeShade="7F"/>
    </w:rPr>
  </w:style>
  <w:style w:type="character" w:styleId="SubtleReference">
    <w:name w:val="Subtle Reference"/>
    <w:uiPriority w:val="31"/>
    <w:semiHidden/>
    <w:qFormat/>
    <w:rsid w:val="004B6087"/>
    <w:rPr>
      <w:b/>
      <w:bCs/>
      <w:color w:val="F5D738" w:themeColor="accent1"/>
    </w:rPr>
  </w:style>
  <w:style w:type="character" w:styleId="BookTitle">
    <w:name w:val="Book Title"/>
    <w:uiPriority w:val="33"/>
    <w:semiHidden/>
    <w:qFormat/>
    <w:rsid w:val="004B6087"/>
    <w:rPr>
      <w:b/>
      <w:bCs/>
      <w:i/>
      <w:iCs/>
      <w:spacing w:val="9"/>
    </w:rPr>
  </w:style>
  <w:style w:type="paragraph" w:styleId="TOCHeading">
    <w:name w:val="TOC Heading"/>
    <w:basedOn w:val="Heading1"/>
    <w:next w:val="Normal"/>
    <w:uiPriority w:val="39"/>
    <w:semiHidden/>
    <w:unhideWhenUsed/>
    <w:qFormat/>
    <w:rsid w:val="004B6087"/>
    <w:pPr>
      <w:outlineLvl w:val="9"/>
    </w:pPr>
  </w:style>
  <w:style w:type="table" w:styleId="ListTable1Light-Accent1">
    <w:name w:val="List Table 1 Light Accent 1"/>
    <w:basedOn w:val="TableNormal"/>
    <w:uiPriority w:val="46"/>
    <w:rsid w:val="0028543A"/>
    <w:pPr>
      <w:spacing w:after="0" w:line="240" w:lineRule="auto"/>
    </w:pPr>
    <w:tblPr>
      <w:tblStyleRowBandSize w:val="1"/>
      <w:tblStyleColBandSize w:val="1"/>
    </w:tblPr>
    <w:tblStylePr w:type="firstRow">
      <w:rPr>
        <w:b/>
        <w:bCs/>
      </w:rPr>
      <w:tblPr/>
      <w:tcPr>
        <w:tcBorders>
          <w:bottom w:val="single" w:sz="4" w:space="0" w:color="F9E687" w:themeColor="accent1" w:themeTint="99"/>
        </w:tcBorders>
      </w:tcPr>
    </w:tblStylePr>
    <w:tblStylePr w:type="lastRow">
      <w:rPr>
        <w:b/>
        <w:bCs/>
      </w:rPr>
      <w:tblPr/>
      <w:tcPr>
        <w:tcBorders>
          <w:top w:val="single" w:sz="4" w:space="0" w:color="F9E687" w:themeColor="accent1" w:themeTint="99"/>
        </w:tcBorders>
      </w:tcPr>
    </w:tblStylePr>
    <w:tblStylePr w:type="firstCol">
      <w:rPr>
        <w:b/>
        <w:bCs/>
      </w:rPr>
    </w:tblStylePr>
    <w:tblStylePr w:type="lastCol">
      <w:rPr>
        <w:b/>
        <w:bCs/>
      </w:rPr>
    </w:tblStylePr>
    <w:tblStylePr w:type="band1Vert">
      <w:tblPr/>
      <w:tcPr>
        <w:shd w:val="clear" w:color="auto" w:fill="FDF6D7" w:themeFill="accent1" w:themeFillTint="33"/>
      </w:tcPr>
    </w:tblStylePr>
    <w:tblStylePr w:type="band1Horz">
      <w:tblPr/>
      <w:tcPr>
        <w:shd w:val="clear" w:color="auto" w:fill="FDF6D7" w:themeFill="accent1" w:themeFillTint="33"/>
      </w:tcPr>
    </w:tblStylePr>
  </w:style>
  <w:style w:type="table" w:styleId="ListTable1Light-Accent2">
    <w:name w:val="List Table 1 Light Accent 2"/>
    <w:basedOn w:val="TableNormal"/>
    <w:uiPriority w:val="46"/>
    <w:rsid w:val="0068698F"/>
    <w:pPr>
      <w:spacing w:after="0" w:line="240" w:lineRule="auto"/>
    </w:pPr>
    <w:tblPr>
      <w:tblStyleRowBandSize w:val="1"/>
      <w:tblStyleColBandSize w:val="1"/>
    </w:tblPr>
    <w:tblStylePr w:type="firstRow">
      <w:rPr>
        <w:b/>
        <w:bCs/>
      </w:rPr>
      <w:tblPr/>
      <w:tcPr>
        <w:tcBorders>
          <w:bottom w:val="single" w:sz="4" w:space="0" w:color="F59D6D" w:themeColor="accent2" w:themeTint="99"/>
        </w:tcBorders>
      </w:tcPr>
    </w:tblStylePr>
    <w:tblStylePr w:type="lastRow">
      <w:rPr>
        <w:b/>
        <w:bCs/>
      </w:rPr>
      <w:tblPr/>
      <w:tcPr>
        <w:tcBorders>
          <w:top w:val="single" w:sz="4" w:space="0" w:color="F59D6D" w:themeColor="accent2" w:themeTint="99"/>
        </w:tcBorders>
      </w:tcPr>
    </w:tblStylePr>
    <w:tblStylePr w:type="firstCol">
      <w:rPr>
        <w:b/>
        <w:bCs/>
      </w:rPr>
    </w:tblStylePr>
    <w:tblStylePr w:type="lastCol">
      <w:rPr>
        <w:b/>
        <w:bCs/>
      </w:rPr>
    </w:tblStylePr>
    <w:tblStylePr w:type="band1Vert">
      <w:tblPr/>
      <w:tcPr>
        <w:shd w:val="clear" w:color="auto" w:fill="FBDECE" w:themeFill="accent2" w:themeFillTint="33"/>
      </w:tcPr>
    </w:tblStylePr>
    <w:tblStylePr w:type="band1Horz">
      <w:tblPr/>
      <w:tcPr>
        <w:shd w:val="clear" w:color="auto" w:fill="FBDECE" w:themeFill="accent2" w:themeFillTint="33"/>
      </w:tcPr>
    </w:tblStylePr>
  </w:style>
  <w:style w:type="table" w:styleId="ListTable1Light-Accent4">
    <w:name w:val="List Table 1 Light Accent 4"/>
    <w:basedOn w:val="TableNormal"/>
    <w:uiPriority w:val="46"/>
    <w:rsid w:val="0068698F"/>
    <w:pPr>
      <w:spacing w:after="0" w:line="240" w:lineRule="auto"/>
    </w:pPr>
    <w:tblPr>
      <w:tblStyleRowBandSize w:val="1"/>
      <w:tblStyleColBandSize w:val="1"/>
    </w:tblPr>
    <w:tblStylePr w:type="firstRow">
      <w:rPr>
        <w:b/>
        <w:bCs/>
      </w:rPr>
      <w:tblPr/>
      <w:tcPr>
        <w:tcBorders>
          <w:bottom w:val="single" w:sz="4" w:space="0" w:color="6D87F7" w:themeColor="accent4" w:themeTint="99"/>
        </w:tcBorders>
      </w:tcPr>
    </w:tblStylePr>
    <w:tblStylePr w:type="lastRow">
      <w:rPr>
        <w:b/>
        <w:bCs/>
      </w:rPr>
      <w:tblPr/>
      <w:tcPr>
        <w:tcBorders>
          <w:top w:val="single" w:sz="4" w:space="0" w:color="6D87F7" w:themeColor="accent4" w:themeTint="99"/>
        </w:tcBorders>
      </w:tcPr>
    </w:tblStylePr>
    <w:tblStylePr w:type="firstCol">
      <w:rPr>
        <w:b/>
        <w:bCs/>
      </w:rPr>
    </w:tblStylePr>
    <w:tblStylePr w:type="lastCol">
      <w:rPr>
        <w:b/>
        <w:bCs/>
      </w:rPr>
    </w:tblStylePr>
    <w:tblStylePr w:type="band1Vert">
      <w:tblPr/>
      <w:tcPr>
        <w:shd w:val="clear" w:color="auto" w:fill="CED7FC" w:themeFill="accent4" w:themeFillTint="33"/>
      </w:tcPr>
    </w:tblStylePr>
    <w:tblStylePr w:type="band1Horz">
      <w:tblPr/>
      <w:tcPr>
        <w:shd w:val="clear" w:color="auto" w:fill="CED7FC" w:themeFill="accent4" w:themeFillTint="33"/>
      </w:tcPr>
    </w:tblStylePr>
  </w:style>
  <w:style w:type="table" w:styleId="GridTable1Light-Accent5">
    <w:name w:val="Grid Table 1 Light Accent 5"/>
    <w:basedOn w:val="TableNormal"/>
    <w:uiPriority w:val="46"/>
    <w:rsid w:val="0068698F"/>
    <w:pPr>
      <w:spacing w:after="0" w:line="240" w:lineRule="auto"/>
    </w:pPr>
    <w:tblPr>
      <w:tblStyleRowBandSize w:val="1"/>
      <w:tblStyleColBandSize w:val="1"/>
      <w:tblBorders>
        <w:top w:val="single" w:sz="4" w:space="0" w:color="F6D4F3" w:themeColor="accent5" w:themeTint="66"/>
        <w:left w:val="single" w:sz="4" w:space="0" w:color="F6D4F3" w:themeColor="accent5" w:themeTint="66"/>
        <w:bottom w:val="single" w:sz="4" w:space="0" w:color="F6D4F3" w:themeColor="accent5" w:themeTint="66"/>
        <w:right w:val="single" w:sz="4" w:space="0" w:color="F6D4F3" w:themeColor="accent5" w:themeTint="66"/>
        <w:insideH w:val="single" w:sz="4" w:space="0" w:color="F6D4F3" w:themeColor="accent5" w:themeTint="66"/>
        <w:insideV w:val="single" w:sz="4" w:space="0" w:color="F6D4F3" w:themeColor="accent5" w:themeTint="66"/>
      </w:tblBorders>
    </w:tblPr>
    <w:tblStylePr w:type="firstRow">
      <w:rPr>
        <w:b/>
        <w:bCs/>
      </w:rPr>
      <w:tblPr/>
      <w:tcPr>
        <w:tcBorders>
          <w:bottom w:val="single" w:sz="12" w:space="0" w:color="F1BFEE" w:themeColor="accent5" w:themeTint="99"/>
        </w:tcBorders>
      </w:tcPr>
    </w:tblStylePr>
    <w:tblStylePr w:type="lastRow">
      <w:rPr>
        <w:b/>
        <w:bCs/>
      </w:rPr>
      <w:tblPr/>
      <w:tcPr>
        <w:tcBorders>
          <w:top w:val="double" w:sz="2" w:space="0" w:color="F1BFEE" w:themeColor="accent5" w:themeTint="99"/>
        </w:tcBorders>
      </w:tcPr>
    </w:tblStylePr>
    <w:tblStylePr w:type="firstCol">
      <w:rPr>
        <w:b/>
        <w:bCs/>
      </w:rPr>
    </w:tblStylePr>
    <w:tblStylePr w:type="lastCol">
      <w:rPr>
        <w:b/>
        <w:bCs/>
      </w:rPr>
    </w:tblStylePr>
  </w:style>
  <w:style w:type="table" w:styleId="GridTable2-Accent2">
    <w:name w:val="Grid Table 2 Accent 2"/>
    <w:basedOn w:val="TableNormal"/>
    <w:uiPriority w:val="47"/>
    <w:rsid w:val="0068698F"/>
    <w:pPr>
      <w:spacing w:after="0" w:line="240" w:lineRule="auto"/>
    </w:pPr>
    <w:tblPr>
      <w:tblStyleRowBandSize w:val="1"/>
      <w:tblStyleColBandSize w:val="1"/>
      <w:tblBorders>
        <w:top w:val="single" w:sz="2" w:space="0" w:color="F59D6D" w:themeColor="accent2" w:themeTint="99"/>
        <w:bottom w:val="single" w:sz="2" w:space="0" w:color="F59D6D" w:themeColor="accent2" w:themeTint="99"/>
        <w:insideH w:val="single" w:sz="2" w:space="0" w:color="F59D6D" w:themeColor="accent2" w:themeTint="99"/>
        <w:insideV w:val="single" w:sz="2" w:space="0" w:color="F59D6D" w:themeColor="accent2" w:themeTint="99"/>
      </w:tblBorders>
    </w:tblPr>
    <w:tblStylePr w:type="firstRow">
      <w:rPr>
        <w:b/>
        <w:bCs/>
      </w:rPr>
      <w:tblPr/>
      <w:tcPr>
        <w:tcBorders>
          <w:top w:val="nil"/>
          <w:bottom w:val="single" w:sz="12" w:space="0" w:color="F59D6D" w:themeColor="accent2" w:themeTint="99"/>
          <w:insideH w:val="nil"/>
          <w:insideV w:val="nil"/>
        </w:tcBorders>
        <w:shd w:val="clear" w:color="auto" w:fill="FFFFFF" w:themeFill="background1"/>
      </w:tcPr>
    </w:tblStylePr>
    <w:tblStylePr w:type="lastRow">
      <w:rPr>
        <w:b/>
        <w:bCs/>
      </w:rPr>
      <w:tblPr/>
      <w:tcPr>
        <w:tcBorders>
          <w:top w:val="double" w:sz="2" w:space="0" w:color="F59D6D"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BDECE" w:themeFill="accent2" w:themeFillTint="33"/>
      </w:tcPr>
    </w:tblStylePr>
    <w:tblStylePr w:type="band1Horz">
      <w:tblPr/>
      <w:tcPr>
        <w:shd w:val="clear" w:color="auto" w:fill="FBDECE" w:themeFill="accent2" w:themeFillTint="33"/>
      </w:tcPr>
    </w:tblStylePr>
  </w:style>
  <w:style w:type="table" w:styleId="GridTable3">
    <w:name w:val="Grid Table 3"/>
    <w:basedOn w:val="TableNormal"/>
    <w:uiPriority w:val="48"/>
    <w:rsid w:val="0068698F"/>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2-Accent6">
    <w:name w:val="Grid Table 2 Accent 6"/>
    <w:basedOn w:val="TableNormal"/>
    <w:uiPriority w:val="47"/>
    <w:rsid w:val="0068698F"/>
    <w:pPr>
      <w:spacing w:after="0" w:line="240" w:lineRule="auto"/>
    </w:pPr>
    <w:tblPr>
      <w:tblStyleRowBandSize w:val="1"/>
      <w:tblStyleColBandSize w:val="1"/>
      <w:tblBorders>
        <w:top w:val="single" w:sz="2" w:space="0" w:color="2BFA96" w:themeColor="accent6" w:themeTint="99"/>
        <w:bottom w:val="single" w:sz="2" w:space="0" w:color="2BFA96" w:themeColor="accent6" w:themeTint="99"/>
        <w:insideH w:val="single" w:sz="2" w:space="0" w:color="2BFA96" w:themeColor="accent6" w:themeTint="99"/>
        <w:insideV w:val="single" w:sz="2" w:space="0" w:color="2BFA96" w:themeColor="accent6" w:themeTint="99"/>
      </w:tblBorders>
    </w:tblPr>
    <w:tblStylePr w:type="firstRow">
      <w:rPr>
        <w:b/>
        <w:bCs/>
      </w:rPr>
      <w:tblPr/>
      <w:tcPr>
        <w:tcBorders>
          <w:top w:val="nil"/>
          <w:bottom w:val="single" w:sz="12" w:space="0" w:color="2BFA96" w:themeColor="accent6" w:themeTint="99"/>
          <w:insideH w:val="nil"/>
          <w:insideV w:val="nil"/>
        </w:tcBorders>
        <w:shd w:val="clear" w:color="auto" w:fill="FFFFFF" w:themeFill="background1"/>
      </w:tcPr>
    </w:tblStylePr>
    <w:tblStylePr w:type="lastRow">
      <w:rPr>
        <w:b/>
        <w:bCs/>
      </w:rPr>
      <w:tblPr/>
      <w:tcPr>
        <w:tcBorders>
          <w:top w:val="double" w:sz="2" w:space="0" w:color="2BFA96"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B8FDDC" w:themeFill="accent6" w:themeFillTint="33"/>
      </w:tcPr>
    </w:tblStylePr>
    <w:tblStylePr w:type="band1Horz">
      <w:tblPr/>
      <w:tcPr>
        <w:shd w:val="clear" w:color="auto" w:fill="B8FDDC" w:themeFill="accent6" w:themeFillTint="33"/>
      </w:tcPr>
    </w:tblStylePr>
  </w:style>
  <w:style w:type="table" w:styleId="GridTable2-Accent5">
    <w:name w:val="Grid Table 2 Accent 5"/>
    <w:basedOn w:val="TableNormal"/>
    <w:uiPriority w:val="47"/>
    <w:rsid w:val="0068698F"/>
    <w:pPr>
      <w:spacing w:after="0" w:line="240" w:lineRule="auto"/>
    </w:pPr>
    <w:tblPr>
      <w:tblStyleRowBandSize w:val="1"/>
      <w:tblStyleColBandSize w:val="1"/>
      <w:tblBorders>
        <w:top w:val="single" w:sz="2" w:space="0" w:color="F1BFEE" w:themeColor="accent5" w:themeTint="99"/>
        <w:bottom w:val="single" w:sz="2" w:space="0" w:color="F1BFEE" w:themeColor="accent5" w:themeTint="99"/>
        <w:insideH w:val="single" w:sz="2" w:space="0" w:color="F1BFEE" w:themeColor="accent5" w:themeTint="99"/>
        <w:insideV w:val="single" w:sz="2" w:space="0" w:color="F1BFEE" w:themeColor="accent5" w:themeTint="99"/>
      </w:tblBorders>
    </w:tblPr>
    <w:tblStylePr w:type="firstRow">
      <w:rPr>
        <w:b/>
        <w:bCs/>
      </w:rPr>
      <w:tblPr/>
      <w:tcPr>
        <w:tcBorders>
          <w:top w:val="nil"/>
          <w:bottom w:val="single" w:sz="12" w:space="0" w:color="F1BFEE" w:themeColor="accent5" w:themeTint="99"/>
          <w:insideH w:val="nil"/>
          <w:insideV w:val="nil"/>
        </w:tcBorders>
        <w:shd w:val="clear" w:color="auto" w:fill="FFFFFF" w:themeFill="background1"/>
      </w:tcPr>
    </w:tblStylePr>
    <w:tblStylePr w:type="lastRow">
      <w:rPr>
        <w:b/>
        <w:bCs/>
      </w:rPr>
      <w:tblPr/>
      <w:tcPr>
        <w:tcBorders>
          <w:top w:val="double" w:sz="2" w:space="0" w:color="F1BFEE"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AE9F9" w:themeFill="accent5" w:themeFillTint="33"/>
      </w:tcPr>
    </w:tblStylePr>
    <w:tblStylePr w:type="band1Horz">
      <w:tblPr/>
      <w:tcPr>
        <w:shd w:val="clear" w:color="auto" w:fill="FAE9F9" w:themeFill="accent5" w:themeFillTint="33"/>
      </w:tcPr>
    </w:tblStylePr>
  </w:style>
  <w:style w:type="table" w:styleId="ListTable6Colorful-Accent5">
    <w:name w:val="List Table 6 Colorful Accent 5"/>
    <w:basedOn w:val="TableNormal"/>
    <w:uiPriority w:val="51"/>
    <w:rsid w:val="0068698F"/>
    <w:pPr>
      <w:spacing w:after="0" w:line="240" w:lineRule="auto"/>
    </w:pPr>
    <w:rPr>
      <w:color w:val="D846CD" w:themeColor="accent5" w:themeShade="BF"/>
    </w:rPr>
    <w:tblPr>
      <w:tblStyleRowBandSize w:val="1"/>
      <w:tblStyleColBandSize w:val="1"/>
      <w:tblBorders>
        <w:top w:val="single" w:sz="4" w:space="0" w:color="E996E3" w:themeColor="accent5"/>
        <w:bottom w:val="single" w:sz="4" w:space="0" w:color="E996E3" w:themeColor="accent5"/>
      </w:tblBorders>
    </w:tblPr>
    <w:tblStylePr w:type="firstRow">
      <w:rPr>
        <w:b/>
        <w:bCs/>
      </w:rPr>
      <w:tblPr/>
      <w:tcPr>
        <w:tcBorders>
          <w:bottom w:val="single" w:sz="4" w:space="0" w:color="E996E3" w:themeColor="accent5"/>
        </w:tcBorders>
      </w:tcPr>
    </w:tblStylePr>
    <w:tblStylePr w:type="lastRow">
      <w:rPr>
        <w:b/>
        <w:bCs/>
      </w:rPr>
      <w:tblPr/>
      <w:tcPr>
        <w:tcBorders>
          <w:top w:val="double" w:sz="4" w:space="0" w:color="E996E3" w:themeColor="accent5"/>
        </w:tcBorders>
      </w:tcPr>
    </w:tblStylePr>
    <w:tblStylePr w:type="firstCol">
      <w:rPr>
        <w:b/>
        <w:bCs/>
      </w:rPr>
    </w:tblStylePr>
    <w:tblStylePr w:type="lastCol">
      <w:rPr>
        <w:b/>
        <w:bCs/>
      </w:rPr>
    </w:tblStylePr>
    <w:tblStylePr w:type="band1Vert">
      <w:tblPr/>
      <w:tcPr>
        <w:shd w:val="clear" w:color="auto" w:fill="FAE9F9" w:themeFill="accent5" w:themeFillTint="33"/>
      </w:tcPr>
    </w:tblStylePr>
    <w:tblStylePr w:type="band1Horz">
      <w:tblPr/>
      <w:tcPr>
        <w:shd w:val="clear" w:color="auto" w:fill="FAE9F9" w:themeFill="accent5" w:themeFillTint="33"/>
      </w:tcPr>
    </w:tblStylePr>
  </w:style>
  <w:style w:type="table" w:styleId="ListTable6Colorful-Accent1">
    <w:name w:val="List Table 6 Colorful Accent 1"/>
    <w:basedOn w:val="TableNormal"/>
    <w:uiPriority w:val="51"/>
    <w:rsid w:val="0068698F"/>
    <w:pPr>
      <w:spacing w:after="0" w:line="240" w:lineRule="auto"/>
    </w:pPr>
    <w:rPr>
      <w:color w:val="D6B50A" w:themeColor="accent1" w:themeShade="BF"/>
    </w:rPr>
    <w:tblPr>
      <w:tblStyleRowBandSize w:val="1"/>
      <w:tblStyleColBandSize w:val="1"/>
      <w:tblBorders>
        <w:top w:val="single" w:sz="4" w:space="0" w:color="F5D738" w:themeColor="accent1"/>
        <w:bottom w:val="single" w:sz="4" w:space="0" w:color="F5D738" w:themeColor="accent1"/>
      </w:tblBorders>
    </w:tblPr>
    <w:tblStylePr w:type="firstRow">
      <w:rPr>
        <w:b/>
        <w:bCs/>
      </w:rPr>
      <w:tblPr/>
      <w:tcPr>
        <w:tcBorders>
          <w:bottom w:val="single" w:sz="4" w:space="0" w:color="F5D738" w:themeColor="accent1"/>
        </w:tcBorders>
      </w:tcPr>
    </w:tblStylePr>
    <w:tblStylePr w:type="lastRow">
      <w:rPr>
        <w:b/>
        <w:bCs/>
      </w:rPr>
      <w:tblPr/>
      <w:tcPr>
        <w:tcBorders>
          <w:top w:val="double" w:sz="4" w:space="0" w:color="F5D738" w:themeColor="accent1"/>
        </w:tcBorders>
      </w:tcPr>
    </w:tblStylePr>
    <w:tblStylePr w:type="firstCol">
      <w:rPr>
        <w:b/>
        <w:bCs/>
      </w:rPr>
    </w:tblStylePr>
    <w:tblStylePr w:type="lastCol">
      <w:rPr>
        <w:b/>
        <w:bCs/>
      </w:rPr>
    </w:tblStylePr>
    <w:tblStylePr w:type="band1Vert">
      <w:tblPr/>
      <w:tcPr>
        <w:shd w:val="clear" w:color="auto" w:fill="FDF6D7" w:themeFill="accent1" w:themeFillTint="33"/>
      </w:tcPr>
    </w:tblStylePr>
    <w:tblStylePr w:type="band1Horz">
      <w:tblPr/>
      <w:tcPr>
        <w:shd w:val="clear" w:color="auto" w:fill="FDF6D7" w:themeFill="accent1" w:themeFillTint="33"/>
      </w:tcPr>
    </w:tblStylePr>
  </w:style>
  <w:style w:type="paragraph" w:styleId="CommentText">
    <w:name w:val="annotation text"/>
    <w:basedOn w:val="Normal"/>
    <w:link w:val="CommentTextChar"/>
    <w:uiPriority w:val="99"/>
    <w:semiHidden/>
    <w:unhideWhenUsed/>
    <w:pPr>
      <w:spacing w:line="240" w:lineRule="auto"/>
    </w:p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numbering" w:customStyle="1" w:styleId="CurrentList1">
    <w:name w:val="Current List1"/>
    <w:uiPriority w:val="99"/>
    <w:rsid w:val="002F615D"/>
    <w:pPr>
      <w:numPr>
        <w:numId w:val="14"/>
      </w:numPr>
    </w:pPr>
  </w:style>
  <w:style w:type="table" w:styleId="ListTable6Colorful-Accent6">
    <w:name w:val="List Table 6 Colorful Accent 6"/>
    <w:basedOn w:val="TableNormal"/>
    <w:uiPriority w:val="51"/>
    <w:rsid w:val="00F23FA6"/>
    <w:pPr>
      <w:spacing w:after="0" w:line="240" w:lineRule="auto"/>
    </w:pPr>
    <w:rPr>
      <w:color w:val="026E3A" w:themeColor="accent6" w:themeShade="BF"/>
    </w:rPr>
    <w:tblPr>
      <w:tblStyleRowBandSize w:val="1"/>
      <w:tblStyleColBandSize w:val="1"/>
      <w:tblBorders>
        <w:top w:val="single" w:sz="4" w:space="0" w:color="03934E" w:themeColor="accent6"/>
        <w:bottom w:val="single" w:sz="4" w:space="0" w:color="03934E" w:themeColor="accent6"/>
      </w:tblBorders>
    </w:tblPr>
    <w:tblStylePr w:type="firstRow">
      <w:rPr>
        <w:b/>
        <w:bCs/>
      </w:rPr>
      <w:tblPr/>
      <w:tcPr>
        <w:tcBorders>
          <w:bottom w:val="single" w:sz="4" w:space="0" w:color="03934E" w:themeColor="accent6"/>
        </w:tcBorders>
      </w:tcPr>
    </w:tblStylePr>
    <w:tblStylePr w:type="lastRow">
      <w:rPr>
        <w:b/>
        <w:bCs/>
      </w:rPr>
      <w:tblPr/>
      <w:tcPr>
        <w:tcBorders>
          <w:top w:val="double" w:sz="4" w:space="0" w:color="03934E" w:themeColor="accent6"/>
        </w:tcBorders>
      </w:tcPr>
    </w:tblStylePr>
    <w:tblStylePr w:type="firstCol">
      <w:rPr>
        <w:b/>
        <w:bCs/>
      </w:rPr>
    </w:tblStylePr>
    <w:tblStylePr w:type="lastCol">
      <w:rPr>
        <w:b/>
        <w:bCs/>
      </w:rPr>
    </w:tblStylePr>
    <w:tblStylePr w:type="band1Vert">
      <w:tblPr/>
      <w:tcPr>
        <w:shd w:val="clear" w:color="auto" w:fill="B8FDDC" w:themeFill="accent6" w:themeFillTint="33"/>
      </w:tcPr>
    </w:tblStylePr>
    <w:tblStylePr w:type="band1Horz">
      <w:tblPr/>
      <w:tcPr>
        <w:shd w:val="clear" w:color="auto" w:fill="B8FDDC" w:themeFill="accent6" w:themeFillTint="33"/>
      </w:tcPr>
    </w:tblStylePr>
  </w:style>
  <w:style w:type="table" w:styleId="GridTable1Light">
    <w:name w:val="Grid Table 1 Light"/>
    <w:basedOn w:val="TableNormal"/>
    <w:uiPriority w:val="46"/>
    <w:rsid w:val="00F23FA6"/>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2">
    <w:name w:val="Grid Table 2"/>
    <w:basedOn w:val="TableNormal"/>
    <w:uiPriority w:val="47"/>
    <w:rsid w:val="00CF452F"/>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1Light-Accent6">
    <w:name w:val="Grid Table 1 Light Accent 6"/>
    <w:basedOn w:val="TableNormal"/>
    <w:uiPriority w:val="46"/>
    <w:rsid w:val="00CF452F"/>
    <w:pPr>
      <w:spacing w:after="0" w:line="240" w:lineRule="auto"/>
    </w:pPr>
    <w:tblPr>
      <w:tblStyleRowBandSize w:val="1"/>
      <w:tblStyleColBandSize w:val="1"/>
      <w:tblBorders>
        <w:top w:val="single" w:sz="4" w:space="0" w:color="71FCB9" w:themeColor="accent6" w:themeTint="66"/>
        <w:left w:val="single" w:sz="4" w:space="0" w:color="71FCB9" w:themeColor="accent6" w:themeTint="66"/>
        <w:bottom w:val="single" w:sz="4" w:space="0" w:color="71FCB9" w:themeColor="accent6" w:themeTint="66"/>
        <w:right w:val="single" w:sz="4" w:space="0" w:color="71FCB9" w:themeColor="accent6" w:themeTint="66"/>
        <w:insideH w:val="single" w:sz="4" w:space="0" w:color="71FCB9" w:themeColor="accent6" w:themeTint="66"/>
        <w:insideV w:val="single" w:sz="4" w:space="0" w:color="71FCB9" w:themeColor="accent6" w:themeTint="66"/>
      </w:tblBorders>
    </w:tblPr>
    <w:tblStylePr w:type="firstRow">
      <w:rPr>
        <w:b/>
        <w:bCs/>
      </w:rPr>
      <w:tblPr/>
      <w:tcPr>
        <w:tcBorders>
          <w:bottom w:val="single" w:sz="12" w:space="0" w:color="2BFA96" w:themeColor="accent6" w:themeTint="99"/>
        </w:tcBorders>
      </w:tcPr>
    </w:tblStylePr>
    <w:tblStylePr w:type="lastRow">
      <w:rPr>
        <w:b/>
        <w:bCs/>
      </w:rPr>
      <w:tblPr/>
      <w:tcPr>
        <w:tcBorders>
          <w:top w:val="double" w:sz="2" w:space="0" w:color="2BFA96" w:themeColor="accent6" w:themeTint="99"/>
        </w:tcBorders>
      </w:tcPr>
    </w:tblStylePr>
    <w:tblStylePr w:type="firstCol">
      <w:rPr>
        <w:b/>
        <w:bCs/>
      </w:rPr>
    </w:tblStylePr>
    <w:tblStylePr w:type="lastCol">
      <w:rPr>
        <w:b/>
        <w:bCs/>
      </w:rPr>
    </w:tblStylePr>
  </w:style>
  <w:style w:type="paragraph" w:customStyle="1" w:styleId="TableText">
    <w:name w:val="Table Text"/>
    <w:basedOn w:val="Normal"/>
    <w:qFormat/>
    <w:rsid w:val="004D06B4"/>
    <w:pPr>
      <w:spacing w:before="0" w:after="0" w:line="240" w:lineRule="auto"/>
    </w:pPr>
    <w:rPr>
      <w:bCs/>
    </w:rPr>
  </w:style>
  <w:style w:type="table" w:styleId="GridTable3-Accent3">
    <w:name w:val="Grid Table 3 Accent 3"/>
    <w:basedOn w:val="TableNormal"/>
    <w:uiPriority w:val="48"/>
    <w:rsid w:val="004D06B4"/>
    <w:pPr>
      <w:spacing w:after="0" w:line="240" w:lineRule="auto"/>
    </w:pPr>
    <w:tblPr>
      <w:tblStyleRowBandSize w:val="1"/>
      <w:tblStyleColBandSize w:val="1"/>
      <w:tblBorders>
        <w:top w:val="single" w:sz="4" w:space="0" w:color="F6F6F6" w:themeColor="accent3" w:themeTint="99"/>
        <w:left w:val="single" w:sz="4" w:space="0" w:color="F6F6F6" w:themeColor="accent3" w:themeTint="99"/>
        <w:bottom w:val="single" w:sz="4" w:space="0" w:color="F6F6F6" w:themeColor="accent3" w:themeTint="99"/>
        <w:right w:val="single" w:sz="4" w:space="0" w:color="F6F6F6" w:themeColor="accent3" w:themeTint="99"/>
        <w:insideH w:val="single" w:sz="4" w:space="0" w:color="F6F6F6" w:themeColor="accent3" w:themeTint="99"/>
        <w:insideV w:val="single" w:sz="4" w:space="0" w:color="F6F6F6"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CFCFC" w:themeFill="accent3" w:themeFillTint="33"/>
      </w:tcPr>
    </w:tblStylePr>
    <w:tblStylePr w:type="band1Horz">
      <w:tblPr/>
      <w:tcPr>
        <w:shd w:val="clear" w:color="auto" w:fill="FCFCFC" w:themeFill="accent3" w:themeFillTint="33"/>
      </w:tcPr>
    </w:tblStylePr>
    <w:tblStylePr w:type="neCell">
      <w:tblPr/>
      <w:tcPr>
        <w:tcBorders>
          <w:bottom w:val="single" w:sz="4" w:space="0" w:color="F6F6F6" w:themeColor="accent3" w:themeTint="99"/>
        </w:tcBorders>
      </w:tcPr>
    </w:tblStylePr>
    <w:tblStylePr w:type="nwCell">
      <w:tblPr/>
      <w:tcPr>
        <w:tcBorders>
          <w:bottom w:val="single" w:sz="4" w:space="0" w:color="F6F6F6" w:themeColor="accent3" w:themeTint="99"/>
        </w:tcBorders>
      </w:tcPr>
    </w:tblStylePr>
    <w:tblStylePr w:type="seCell">
      <w:tblPr/>
      <w:tcPr>
        <w:tcBorders>
          <w:top w:val="single" w:sz="4" w:space="0" w:color="F6F6F6" w:themeColor="accent3" w:themeTint="99"/>
        </w:tcBorders>
      </w:tcPr>
    </w:tblStylePr>
    <w:tblStylePr w:type="swCell">
      <w:tblPr/>
      <w:tcPr>
        <w:tcBorders>
          <w:top w:val="single" w:sz="4" w:space="0" w:color="F6F6F6" w:themeColor="accent3" w:themeTint="99"/>
        </w:tcBorders>
      </w:tcPr>
    </w:tblStylePr>
  </w:style>
  <w:style w:type="paragraph" w:styleId="NormalWeb">
    <w:name w:val="Normal (Web)"/>
    <w:basedOn w:val="Normal"/>
    <w:uiPriority w:val="99"/>
    <w:semiHidden/>
    <w:unhideWhenUsed/>
    <w:rsid w:val="00F37B35"/>
    <w:rPr>
      <w:rFonts w:ascii="Times New Roman" w:hAnsi="Times New Roman" w:cs="Times New Roman"/>
      <w:sz w:val="24"/>
      <w:szCs w:val="24"/>
    </w:rPr>
  </w:style>
  <w:style w:type="character" w:styleId="HTMLCode">
    <w:name w:val="HTML Code"/>
    <w:basedOn w:val="DefaultParagraphFont"/>
    <w:uiPriority w:val="99"/>
    <w:semiHidden/>
    <w:unhideWhenUsed/>
    <w:rsid w:val="00F37B35"/>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23685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vscode-file://vscode-app/c:/Users/ZASS/AppData/Local/Programs/Microsoft%20VS%20Code/resources/app/out/vs/code/electron-browser/workbench/workbench.html" TargetMode="External"/><Relationship Id="rId18" Type="http://schemas.openxmlformats.org/officeDocument/2006/relationships/image" Target="media/image7.png"/><Relationship Id="rId26" Type="http://schemas.openxmlformats.org/officeDocument/2006/relationships/image" Target="media/image15.png"/><Relationship Id="rId21" Type="http://schemas.openxmlformats.org/officeDocument/2006/relationships/image" Target="media/image10.png"/><Relationship Id="rId34" Type="http://schemas.openxmlformats.org/officeDocument/2006/relationships/hyperlink" Target="vscode-file://vscode-app/c:/Users/ZASS/AppData/Local/Programs/Microsoft%20VS%20Code/resources/app/out/vs/code/electron-browser/workbench/workbench.html" TargetMode="External"/><Relationship Id="rId7" Type="http://schemas.openxmlformats.org/officeDocument/2006/relationships/webSettings" Target="webSettings.xml"/><Relationship Id="rId12" Type="http://schemas.openxmlformats.org/officeDocument/2006/relationships/header" Target="header1.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hyperlink" Target="vscode-file://vscode-app/c:/Users/ZASS/AppData/Local/Programs/Microsoft%20VS%20Code/resources/app/out/vs/code/electron-browser/workbench/workbench.html" TargetMode="External"/><Relationship Id="rId38" Type="http://schemas.microsoft.com/office/2020/10/relationships/intelligence" Target="intelligence2.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footer" Target="footer2.xml"/><Relationship Id="rId24" Type="http://schemas.openxmlformats.org/officeDocument/2006/relationships/image" Target="media/image13.png"/><Relationship Id="rId32" Type="http://schemas.openxmlformats.org/officeDocument/2006/relationships/hyperlink" Target="vscode-file://vscode-app/c:/Users/ZASS/AppData/Local/Programs/Microsoft%20VS%20Code/resources/app/out/vs/code/electron-browser/workbench/workbench.html" TargetMode="External"/><Relationship Id="rId37" Type="http://schemas.microsoft.com/office/2019/05/relationships/documenttasks" Target="documenttasks/documenttasks1.xml"/><Relationship Id="rId5" Type="http://schemas.openxmlformats.org/officeDocument/2006/relationships/styles" Target="styles.xml"/><Relationship Id="rId15" Type="http://schemas.openxmlformats.org/officeDocument/2006/relationships/hyperlink" Target="vscode-file://vscode-app/c:/Users/ZASS/AppData/Local/Programs/Microsoft%20VS%20Code/resources/app/out/vs/code/electron-browser/workbench/workbench.html" TargetMode="Externa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image" Target="media/image8.png"/><Relationship Id="rId31" Type="http://schemas.openxmlformats.org/officeDocument/2006/relationships/hyperlink" Target="vscode-file://vscode-app/c:/Users/ZASS/AppData/Local/Programs/Microsoft%20VS%20Code/resources/app/out/vs/code/electron-browser/workbench/workbench.html" TargetMode="Externa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hyperlink" Target="vscode-file://vscode-app/c:/Users/ZASS/AppData/Local/Programs/Microsoft%20VS%20Code/resources/app/out/vs/code/electron-browser/workbench/workbench.html" TargetMode="Externa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fontTable" Target="fontTable.xml"/><Relationship Id="rId8" Type="http://schemas.openxmlformats.org/officeDocument/2006/relationships/footnotes" Target="footnotes.xml"/><Relationship Id="rId3" Type="http://schemas.openxmlformats.org/officeDocument/2006/relationships/customXml" Target="../customXml/item3.xml"/></Relationships>
</file>

<file path=word/_rels/footer1.xml.rels><?xml version="1.0" encoding="UTF-8" standalone="yes"?>
<Relationships xmlns="http://schemas.openxmlformats.org/package/2006/relationships"><Relationship Id="rId2" Type="http://schemas.openxmlformats.org/officeDocument/2006/relationships/image" Target="media/image2.svg"/><Relationship Id="rId1" Type="http://schemas.openxmlformats.org/officeDocument/2006/relationships/image" Target="media/image1.png"/></Relationships>
</file>

<file path=word/_rels/header1.xml.rels><?xml version="1.0" encoding="UTF-8" standalone="yes"?>
<Relationships xmlns="http://schemas.openxmlformats.org/package/2006/relationships"><Relationship Id="rId2" Type="http://schemas.openxmlformats.org/officeDocument/2006/relationships/image" Target="media/image4.svg"/><Relationship Id="rId1" Type="http://schemas.openxmlformats.org/officeDocument/2006/relationships/image" Target="media/image3.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ZASS\AppData\Local\Microsoft\Office\16.0\DTS\en-US%7b6B5A4C70-292D-4AAD-8BDF-4D28A79C8BA8%7d\%7b0BAD667D-2451-4720-B866-F83E1AA5E817%7dTFc3977d29-4827-44b1-a3be-89c28253fa08b9db8a06_win32-c43b1d5692d6.dotx" TargetMode="External"/></Relationships>
</file>

<file path=word/documenttasks/documenttasks1.xml><?xml version="1.0" encoding="utf-8"?>
<t:Tasks xmlns:t="http://schemas.microsoft.com/office/tasks/2019/documenttasks" xmlns:oel="http://schemas.microsoft.com/office/2019/extlst">
  <t:Task id="{34183399-3504-4306-8DBB-539D11B3AF93}">
    <t:Anchor>
      <t:Comment id="393080297"/>
    </t:Anchor>
    <t:History>
      <t:Event id="{3AD1B809-A58A-426E-8394-75FA5F1F0A03}" time="2025-03-20T23:09:53.612Z">
        <t:Attribution userId="S::karenad@microsoft.com::66cfdfd0-7dae-41de-b4c7-3b0d6916aea1" userProvider="AD" userName="Karen Diss"/>
        <t:Anchor>
          <t:Comment id="393080297"/>
        </t:Anchor>
        <t:Create/>
      </t:Event>
      <t:Event id="{FEE939F5-6A6C-4F49-8666-C1F0692AA9BC}" time="2025-03-20T23:09:53.612Z">
        <t:Attribution userId="S::karenad@microsoft.com::66cfdfd0-7dae-41de-b4c7-3b0d6916aea1" userProvider="AD" userName="Karen Diss"/>
        <t:Anchor>
          <t:Comment id="393080297"/>
        </t:Anchor>
        <t:Assign userId="S::v-vabuzgheia@microsoft.com::f3934b54-4599-40d0-96a8-d6208686f730" userProvider="AD" userName="Vanessa Buzgheia (ALLEGIS GROUP HOLDINGS INC)"/>
      </t:Event>
      <t:Event id="{5CB6C578-0BAA-4B30-9490-2844538E9E32}" time="2025-03-20T23:09:53.612Z">
        <t:Attribution userId="S::karenad@microsoft.com::66cfdfd0-7dae-41de-b4c7-3b0d6916aea1" userProvider="AD" userName="Karen Diss"/>
        <t:Anchor>
          <t:Comment id="393080297"/>
        </t:Anchor>
        <t:SetTitle title="@Vanessa Buzgheia (ALLEGIS GROUP HOLDINGS INC) Consider removing second Disclaimer here so it just reads Sample Disclaimer: ..."/>
      </t:Event>
    </t:History>
  </t:Task>
</t:Tasks>
</file>

<file path=word/theme/theme1.xml><?xml version="1.0" encoding="utf-8"?>
<a:theme xmlns:a="http://schemas.openxmlformats.org/drawingml/2006/main" name="Office Theme 2013 - 2022">
  <a:themeElements>
    <a:clrScheme name="Bold Colors">
      <a:dk1>
        <a:srgbClr val="000000"/>
      </a:dk1>
      <a:lt1>
        <a:srgbClr val="FFFFFF"/>
      </a:lt1>
      <a:dk2>
        <a:srgbClr val="0E2841"/>
      </a:dk2>
      <a:lt2>
        <a:srgbClr val="E8E8E8"/>
      </a:lt2>
      <a:accent1>
        <a:srgbClr val="F5D738"/>
      </a:accent1>
      <a:accent2>
        <a:srgbClr val="EC5D10"/>
      </a:accent2>
      <a:accent3>
        <a:srgbClr val="F0F0F0"/>
      </a:accent3>
      <a:accent4>
        <a:srgbClr val="0D39F2"/>
      </a:accent4>
      <a:accent5>
        <a:srgbClr val="E996E3"/>
      </a:accent5>
      <a:accent6>
        <a:srgbClr val="03934E"/>
      </a:accent6>
      <a:hlink>
        <a:srgbClr val="467886"/>
      </a:hlink>
      <a:folHlink>
        <a:srgbClr val="96607D"/>
      </a:folHlink>
    </a:clrScheme>
    <a:fontScheme name="Custom 16">
      <a:majorFont>
        <a:latin typeface="Univers"/>
        <a:ea typeface=""/>
        <a:cs typeface=""/>
      </a:majorFont>
      <a:minorFont>
        <a:latin typeface="Univers"/>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2013 - 2022"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MediaServiceKeyPoints xmlns="71af3243-3dd4-4a8d-8c0d-dd76da1f02a5" xsi:nil="true"/>
    <Background xmlns="71af3243-3dd4-4a8d-8c0d-dd76da1f02a5">false</Background>
    <Status xmlns="71af3243-3dd4-4a8d-8c0d-dd76da1f02a5">Not started</Status>
    <TaxCatchAll xmlns="230e9df3-be65-4c73-a93b-d1236ebd677e" xsi:nil="true"/>
    <ImageTagsTaxHTField xmlns="71af3243-3dd4-4a8d-8c0d-dd76da1f02a5">
      <Terms xmlns="http://schemas.microsoft.com/office/infopath/2007/PartnerControls"/>
    </ImageTagsTaxHTField>
    <Image xmlns="71af3243-3dd4-4a8d-8c0d-dd76da1f02a5">
      <Url xsi:nil="true"/>
      <Description xsi:nil="true"/>
    </Image>
    <_ip_UnifiedCompliancePolicyUIAction xmlns="http://schemas.microsoft.com/sharepoint/v3" xsi:nil="true"/>
    <_ip_UnifiedCompliancePolicyProperties xmlns="http://schemas.microsoft.com/sharepoint/v3"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30" ma:contentTypeDescription="Create a new document." ma:contentTypeScope="" ma:versionID="cec0622158e8f13124e9e8fd4de31bd1">
  <xsd:schema xmlns:xsd="http://www.w3.org/2001/XMLSchema" xmlns:xs="http://www.w3.org/2001/XMLSchema" xmlns:p="http://schemas.microsoft.com/office/2006/metadata/properties" xmlns:ns1="http://schemas.microsoft.com/sharepoint/v3" xmlns:ns2="71af3243-3dd4-4a8d-8c0d-dd76da1f02a5" xmlns:ns3="16c05727-aa75-4e4a-9b5f-8a80a1165891" xmlns:ns4="230e9df3-be65-4c73-a93b-d1236ebd677e" targetNamespace="http://schemas.microsoft.com/office/2006/metadata/properties" ma:root="true" ma:fieldsID="3b52f30ab005d15df08657af532e6e38" ns1:_="" ns2:_="" ns3:_="" ns4:_="">
    <xsd:import namespace="http://schemas.microsoft.com/sharepoint/v3"/>
    <xsd:import namespace="71af3243-3dd4-4a8d-8c0d-dd76da1f02a5"/>
    <xsd:import namespace="16c05727-aa75-4e4a-9b5f-8a80a1165891"/>
    <xsd:import namespace="230e9df3-be65-4c73-a93b-d1236ebd677e"/>
    <xsd:element name="properties">
      <xsd:complexType>
        <xsd:sequence>
          <xsd:element name="documentManagement">
            <xsd:complexType>
              <xsd:all>
                <xsd:element ref="ns2:Status" minOccurs="0"/>
                <xsd:element ref="ns2:Image" minOccurs="0"/>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1:_ip_UnifiedCompliancePolicyProperties" minOccurs="0"/>
                <xsd:element ref="ns1:_ip_UnifiedCompliancePolicyUIAction" minOccurs="0"/>
                <xsd:element ref="ns4:TaxCatchAll" minOccurs="0"/>
                <xsd:element ref="ns2:ImageTagsTaxHTField" minOccurs="0"/>
                <xsd:element ref="ns2:MediaServiceLocation" minOccurs="0"/>
                <xsd:element ref="ns2:MediaLengthInSeconds" minOccurs="0"/>
                <xsd:element ref="ns2:Background" minOccurs="0"/>
                <xsd:element ref="ns2:MediaServiceSearchProperties" minOccurs="0"/>
                <xsd:element ref="ns2:MediaServiceDocTags" minOccurs="0"/>
                <xsd:element ref="ns2:MediaServiceObjectDetectorVersions" minOccurs="0"/>
                <xsd:element ref="ns2:MediaServiceSystemTags" minOccurs="0"/>
                <xsd:element ref="ns2:MediaServiceBilling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20" nillable="true" ma:displayName="Unified Compliance Policy Properties" ma:hidden="true" ma:internalName="_ip_UnifiedCompliancePolicyProperties" ma:readOnly="false">
      <xsd:simpleType>
        <xsd:restriction base="dms:Note"/>
      </xsd:simpleType>
    </xsd:element>
    <xsd:element name="_ip_UnifiedCompliancePolicyUIAction" ma:index="21" nillable="true" ma:displayName="Unified Compliance Policy UI Action" ma:hidden="true" ma:internalName="_ip_UnifiedCompliancePolicyUIAction" ma:readOnly="fals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Status" ma:index="2" nillable="true" ma:displayName="Status" ma:default="Not started" ma:format="Dropdown" ma:hidden="true" ma:internalName="Status" ma:readOnly="false">
      <xsd:simpleType>
        <xsd:restriction base="dms:Choice">
          <xsd:enumeration value="Not started"/>
          <xsd:enumeration value="In Progress"/>
          <xsd:enumeration value="Completed"/>
        </xsd:restriction>
      </xsd:simpleType>
    </xsd:element>
    <xsd:element name="Image" ma:index="3" nillable="true" ma:displayName="Image" ma:format="Image" ma:hidden="true" ma:internalName="Image" ma:readOnly="false">
      <xsd:complexType>
        <xsd:complexContent>
          <xsd:extension base="dms:URL">
            <xsd:sequence>
              <xsd:element name="Url" type="dms:ValidUrl" minOccurs="0" nillable="true"/>
              <xsd:element name="Description" type="xsd:string" nillable="true"/>
            </xsd:sequence>
          </xsd:extension>
        </xsd:complexContent>
      </xsd:complexType>
    </xsd:element>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hidden="true" ma:internalName="MediaServiceOCR" ma:readOnly="true">
      <xsd:simpleType>
        <xsd:restriction base="dms:Note"/>
      </xsd:simpleType>
    </xsd:element>
    <xsd:element name="MediaServiceAutoTags" ma:index="11" nillable="true" ma:displayName="MediaServiceAutoTags" ma:hidden="true"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hidden="true" ma:internalName="MediaServiceKeyPoints" ma:readOnly="false">
      <xsd:simpleType>
        <xsd:restriction base="dms:Note"/>
      </xsd:simpleType>
    </xsd:element>
    <xsd:element name="MediaServiceDateTaken" ma:index="18" nillable="true" ma:displayName="MediaServiceDateTaken" ma:hidden="true" ma:internalName="MediaServiceDateTaken" ma:readOnly="true">
      <xsd:simpleType>
        <xsd:restriction base="dms:Text"/>
      </xsd:simpleType>
    </xsd:element>
    <xsd:element name="ImageTagsTaxHTField" ma:index="25" nillable="true" ma:taxonomy="true" ma:internalName="ImageTagsTaxHTField" ma:taxonomyFieldName="MediaServiceImageTags" ma:displayName="Image Tags" ma:readOnly="false" ma:fieldId="{5cf76f15-5ced-4ddc-b409-7134ff3c332f}" ma:taxonomyMulti="true" ma:sspId="e385fb40-52d4-4fae-9c5b-3e8ff8a5878e" ma:termSetId="09814cd3-568e-fe90-9814-8d621ff8fb84" ma:anchorId="fba54fb3-c3e1-fe81-a776-ca4b69148c4d" ma:open="true" ma:isKeyword="false">
      <xsd:complexType>
        <xsd:sequence>
          <xsd:element ref="pc:Terms" minOccurs="0" maxOccurs="1"/>
        </xsd:sequence>
      </xsd:complexType>
    </xsd:element>
    <xsd:element name="MediaServiceLocation" ma:index="26" nillable="true" ma:displayName="Location" ma:hidden="true" ma:internalName="MediaServiceLocation" ma:readOnly="true">
      <xsd:simpleType>
        <xsd:restriction base="dms:Text"/>
      </xsd:simpleType>
    </xsd:element>
    <xsd:element name="MediaLengthInSeconds" ma:index="27" nillable="true" ma:displayName="MediaLengthInSeconds" ma:hidden="true" ma:internalName="MediaLengthInSeconds" ma:readOnly="true">
      <xsd:simpleType>
        <xsd:restriction base="dms:Unknown"/>
      </xsd:simpleType>
    </xsd:element>
    <xsd:element name="Background" ma:index="28" nillable="true" ma:displayName="Background" ma:default="0" ma:format="Dropdown" ma:hidden="true" ma:internalName="Background" ma:readOnly="false">
      <xsd:simpleType>
        <xsd:restriction base="dms:Boolean"/>
      </xsd:simpleType>
    </xsd:element>
    <xsd:element name="MediaServiceSearchProperties" ma:index="29" nillable="true" ma:displayName="MediaServiceSearchProperties" ma:hidden="true" ma:internalName="MediaServiceSearchProperties" ma:readOnly="true">
      <xsd:simpleType>
        <xsd:restriction base="dms:Note"/>
      </xsd:simpleType>
    </xsd:element>
    <xsd:element name="MediaServiceDocTags" ma:index="30" nillable="true" ma:displayName="MediaServiceDocTags" ma:hidden="true" ma:internalName="MediaServiceDocTags" ma:readOnly="true">
      <xsd:simpleType>
        <xsd:restriction base="dms:Note"/>
      </xsd:simpleType>
    </xsd:element>
    <xsd:element name="MediaServiceObjectDetectorVersions" ma:index="31" nillable="true" ma:displayName="MediaServiceObjectDetectorVersions" ma:description="" ma:hidden="true" ma:indexed="true" ma:internalName="MediaServiceObjectDetectorVersions" ma:readOnly="true">
      <xsd:simpleType>
        <xsd:restriction base="dms:Text"/>
      </xsd:simpleType>
    </xsd:element>
    <xsd:element name="MediaServiceSystemTags" ma:index="32" nillable="true" ma:displayName="MediaServiceSystemTags" ma:hidden="true" ma:internalName="MediaServiceSystemTags" ma:readOnly="true">
      <xsd:simpleType>
        <xsd:restriction base="dms:Note"/>
      </xsd:simpleType>
    </xsd:element>
    <xsd:element name="MediaServiceBillingMetadata" ma:index="33" nillable="true" ma:displayName="MediaServiceBillingMetadata" ma:hidden="true" ma:internalName="MediaServiceBillingMetadata"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hidden="true"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hidden="true" ma:internalName="SharedWithDetail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230e9df3-be65-4c73-a93b-d1236ebd677e" elementFormDefault="qualified">
    <xsd:import namespace="http://schemas.microsoft.com/office/2006/documentManagement/types"/>
    <xsd:import namespace="http://schemas.microsoft.com/office/infopath/2007/PartnerControls"/>
    <xsd:element name="TaxCatchAll" ma:index="23" nillable="true" ma:displayName="Taxonomy Catch All Column" ma:hidden="true" ma:list="{3f6bfcbc-3db3-4ae6-bd76-326f0798ad28}" ma:internalName="TaxCatchAll" ma:readOnly="false" ma:showField="CatchAllData" ma:web="16c05727-aa75-4e4a-9b5f-8a80a1165891">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displayName="Content Type"/>
        <xsd:element ref="dc:title" minOccurs="0" maxOccurs="1" ma:index="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60B1E320-DE7E-43A6-852C-37C083913D1D}">
  <ds:schemaRefs>
    <ds:schemaRef ds:uri="http://schemas.microsoft.com/office/2006/metadata/properties"/>
    <ds:schemaRef ds:uri="http://schemas.microsoft.com/office/infopath/2007/PartnerControls"/>
    <ds:schemaRef ds:uri="71af3243-3dd4-4a8d-8c0d-dd76da1f02a5"/>
    <ds:schemaRef ds:uri="230e9df3-be65-4c73-a93b-d1236ebd677e"/>
    <ds:schemaRef ds:uri="http://schemas.microsoft.com/sharepoint/v3"/>
  </ds:schemaRefs>
</ds:datastoreItem>
</file>

<file path=customXml/itemProps2.xml><?xml version="1.0" encoding="utf-8"?>
<ds:datastoreItem xmlns:ds="http://schemas.openxmlformats.org/officeDocument/2006/customXml" ds:itemID="{AA9B877F-7993-4BAA-8EED-C3A525689EC1}">
  <ds:schemaRefs>
    <ds:schemaRef ds:uri="http://schemas.microsoft.com/sharepoint/v3/contenttype/forms"/>
  </ds:schemaRefs>
</ds:datastoreItem>
</file>

<file path=customXml/itemProps3.xml><?xml version="1.0" encoding="utf-8"?>
<ds:datastoreItem xmlns:ds="http://schemas.openxmlformats.org/officeDocument/2006/customXml" ds:itemID="{BBD3EF24-323E-4BDB-9666-566DACDD9FD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71af3243-3dd4-4a8d-8c0d-dd76da1f02a5"/>
    <ds:schemaRef ds:uri="16c05727-aa75-4e4a-9b5f-8a80a1165891"/>
    <ds:schemaRef ds:uri="230e9df3-be65-4c73-a93b-d1236ebd677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Metadata/LabelInfo.xml><?xml version="1.0" encoding="utf-8"?>
<clbl:labelList xmlns:clbl="http://schemas.microsoft.com/office/2020/mipLabelMetadata"/>
</file>

<file path=docProps/app.xml><?xml version="1.0" encoding="utf-8"?>
<Properties xmlns="http://schemas.openxmlformats.org/officeDocument/2006/extended-properties" xmlns:vt="http://schemas.openxmlformats.org/officeDocument/2006/docPropsVTypes">
  <Template>{0BAD667D-2451-4720-B866-F83E1AA5E817}TFc3977d29-4827-44b1-a3be-89c28253fa08b9db8a06_win32-c43b1d5692d6</Template>
  <TotalTime>106</TotalTime>
  <Pages>16</Pages>
  <Words>2257</Words>
  <Characters>13457</Characters>
  <Application>Microsoft Office Word</Application>
  <DocSecurity>0</DocSecurity>
  <Lines>407</Lines>
  <Paragraphs>253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15461</CharactersWithSpaces>
  <SharedDoc>false</SharedDoc>
  <HLinks>
    <vt:vector size="6" baseType="variant">
      <vt:variant>
        <vt:i4>7602185</vt:i4>
      </vt:variant>
      <vt:variant>
        <vt:i4>0</vt:i4>
      </vt:variant>
      <vt:variant>
        <vt:i4>0</vt:i4>
      </vt:variant>
      <vt:variant>
        <vt:i4>5</vt:i4>
      </vt:variant>
      <vt:variant>
        <vt:lpwstr>mailto:v-vabuzgheia@microsoft.com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Rohal Jamal</dc:creator>
  <cp:keywords/>
  <cp:lastModifiedBy>22SW031</cp:lastModifiedBy>
  <cp:revision>8</cp:revision>
  <cp:lastPrinted>2025-04-29T00:12:00Z</cp:lastPrinted>
  <dcterms:created xsi:type="dcterms:W3CDTF">2025-10-25T11:36:00Z</dcterms:created>
  <dcterms:modified xsi:type="dcterms:W3CDTF">2025-10-28T04:53:00Z</dcterms:modified>
  <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diaServiceImageTags">
    <vt:lpwstr/>
  </property>
  <property fmtid="{D5CDD505-2E9C-101B-9397-08002B2CF9AE}" pid="3" name="ContentTypeId">
    <vt:lpwstr>0x01010079F111ED35F8CC479449609E8A0923A6</vt:lpwstr>
  </property>
</Properties>
</file>